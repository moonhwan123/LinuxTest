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8541"/>
      </w:tblGrid>
      <w:tr w:rsidR="004B7E44" w:rsidRPr="000835CD" w14:paraId="4C704A31" w14:textId="77777777" w:rsidTr="004B7E44">
        <w:trPr>
          <w:trHeight w:val="2536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</w:tcPr>
          <w:p w14:paraId="53463617" w14:textId="77777777" w:rsidR="004B7E44" w:rsidRPr="000835CD" w:rsidRDefault="004B7E44" w:rsidP="004B7E44">
            <w:pPr>
              <w:rPr>
                <w:rFonts w:ascii="맑은 고딕" w:hAnsi="맑은 고딕"/>
              </w:rPr>
            </w:pPr>
            <w:r w:rsidRPr="000835CD">
              <w:rPr>
                <w:rFonts w:ascii="맑은 고딕" w:hAnsi="맑은 고딕" w:hint="eastAsia"/>
                <w:noProof/>
              </w:rPr>
              <mc:AlternateContent>
                <mc:Choice Requires="wps">
                  <w:drawing>
                    <wp:inline distT="0" distB="0" distL="0" distR="0" wp14:anchorId="0D26F37C" wp14:editId="2A57A16F">
                      <wp:extent cx="5138670" cy="1506829"/>
                      <wp:effectExtent l="0" t="0" r="0" b="0"/>
                      <wp:docPr id="8" name="텍스트 상자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138670" cy="150682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2D2909" w14:textId="36DEA98D" w:rsidR="00D5400C" w:rsidRDefault="00D5400C" w:rsidP="004B7E44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</w:pPr>
                                  <w:r w:rsidRPr="00D5400C">
                                    <w:rPr>
                                      <w:rFonts w:hint="eastAsia"/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>앤서블</w:t>
                                  </w:r>
                                  <w:r w:rsidRPr="00D5400C">
                                    <w:rPr>
                                      <w:rFonts w:hint="eastAsia"/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>(</w:t>
                                  </w:r>
                                  <w:r w:rsidRPr="00D5400C">
                                    <w:rPr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>Ansible)</w:t>
                                  </w:r>
                                </w:p>
                                <w:p w14:paraId="38D122DA" w14:textId="25F55A74" w:rsidR="00835AF5" w:rsidRPr="00D5400C" w:rsidRDefault="00835AF5" w:rsidP="004B7E44">
                                  <w:pPr>
                                    <w:pStyle w:val="a3"/>
                                    <w:rPr>
                                      <w:color w:val="FFFFFF" w:themeColor="background1"/>
                                      <w:szCs w:val="80"/>
                                    </w:rPr>
                                  </w:pP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>기본</w:t>
                                  </w: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hint="eastAsia"/>
                                      <w:color w:val="FFFFFF" w:themeColor="background1"/>
                                      <w:szCs w:val="80"/>
                                      <w:lang w:val="ko-KR" w:bidi="ko-KR"/>
                                    </w:rPr>
                                    <w:t>매뉴얼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0D26F37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텍스트 상자 8" o:spid="_x0000_s1026" type="#_x0000_t202" style="width:404.6pt;height:118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" filled="f" stroked="f" strokeweight=".5pt">
                      <v:textbox>
                        <w:txbxContent>
                          <w:p w14:paraId="702D2909" w14:textId="36DEA98D" w:rsidR="00D5400C" w:rsidRDefault="00D5400C" w:rsidP="004B7E44">
                            <w:pPr>
                              <w:pStyle w:val="a3"/>
                              <w:rPr>
                                <w:color w:val="FFFFFF" w:themeColor="background1"/>
                                <w:szCs w:val="80"/>
                                <w:lang w:val="ko-KR" w:bidi="ko-KR"/>
                              </w:rPr>
                            </w:pPr>
                            <w:r w:rsidRPr="00D5400C">
                              <w:rPr>
                                <w:rFonts w:hint="eastAsia"/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>앤서블</w:t>
                            </w:r>
                            <w:r w:rsidRPr="00D5400C">
                              <w:rPr>
                                <w:rFonts w:hint="eastAsia"/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>(</w:t>
                            </w:r>
                            <w:r w:rsidRPr="00D5400C">
                              <w:rPr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>Ansible)</w:t>
                            </w:r>
                          </w:p>
                          <w:p w14:paraId="38D122DA" w14:textId="25F55A74" w:rsidR="00835AF5" w:rsidRPr="00D5400C" w:rsidRDefault="00835AF5" w:rsidP="004B7E44">
                            <w:pPr>
                              <w:pStyle w:val="a3"/>
                              <w:rPr>
                                <w:color w:val="FFFFFF" w:themeColor="background1"/>
                                <w:szCs w:val="80"/>
                              </w:rPr>
                            </w:pPr>
                            <w:r>
                              <w:rPr>
                                <w:rFonts w:hint="eastAsia"/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>기본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color w:val="FFFFFF" w:themeColor="background1"/>
                                <w:szCs w:val="80"/>
                                <w:lang w:val="ko-KR" w:bidi="ko-KR"/>
                              </w:rPr>
                              <w:t>매뉴얼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4795E34D" w14:textId="77777777" w:rsidR="004B7E44" w:rsidRDefault="004B7E44" w:rsidP="004B7E44">
            <w:pPr>
              <w:rPr>
                <w:rFonts w:ascii="맑은 고딕" w:hAnsi="맑은 고딕"/>
              </w:rPr>
            </w:pPr>
            <w:r w:rsidRPr="000835CD">
              <w:rPr>
                <w:rFonts w:ascii="맑은 고딕" w:hAnsi="맑은 고딕" w:hint="eastAsia"/>
                <w:noProof/>
              </w:rPr>
              <mc:AlternateContent>
                <mc:Choice Requires="wps">
                  <w:drawing>
                    <wp:inline distT="0" distB="0" distL="0" distR="0" wp14:anchorId="7ED8DA70" wp14:editId="604106F4">
                      <wp:extent cx="785611" cy="0"/>
                      <wp:effectExtent l="0" t="38100" r="52705" b="38100"/>
                      <wp:docPr id="5" name="직선 연결선 5" descr="텍스트 구분선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85611" cy="0"/>
                              </a:xfrm>
                              <a:prstGeom prst="line">
                                <a:avLst/>
                              </a:prstGeom>
                              <a:ln w="762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line w14:anchorId="683D65B7" id="직선 연결선 5" o:spid="_x0000_s1026" alt="텍스트 구분선" style="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61.8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" strokecolor="white [3212]" strokeweight="6pt">
                      <w10:anchorlock/>
                    </v:line>
                  </w:pict>
                </mc:Fallback>
              </mc:AlternateContent>
            </w:r>
          </w:p>
          <w:p w14:paraId="441AF7EB" w14:textId="0FB7DC6B" w:rsidR="00677D78" w:rsidRPr="00677D78" w:rsidRDefault="00677D78" w:rsidP="004B7E44">
            <w:pPr>
              <w:rPr>
                <w:rFonts w:ascii="나눔고딕" w:hAnsi="나눔고딕"/>
                <w:b/>
                <w:bCs/>
                <w:color w:val="FFFFFF" w:themeColor="background1"/>
                <w:sz w:val="28"/>
                <w:szCs w:val="24"/>
              </w:rPr>
            </w:pPr>
            <w:r w:rsidRPr="00677D78">
              <w:rPr>
                <w:rFonts w:ascii="나눔고딕" w:hAnsi="나눔고딕"/>
                <w:b/>
                <w:bCs/>
                <w:color w:val="FFFFFF" w:themeColor="background1"/>
                <w:sz w:val="28"/>
                <w:szCs w:val="24"/>
              </w:rPr>
              <w:t>Version 1.0</w:t>
            </w:r>
          </w:p>
          <w:p w14:paraId="5C3DDDBC" w14:textId="54EC9557" w:rsidR="004B7E44" w:rsidRPr="000835CD" w:rsidRDefault="004B7E44" w:rsidP="004B7E44">
            <w:pPr>
              <w:rPr>
                <w:rFonts w:ascii="맑은 고딕" w:hAnsi="맑은 고딕"/>
              </w:rPr>
            </w:pPr>
          </w:p>
        </w:tc>
      </w:tr>
      <w:tr w:rsidR="004B7E44" w:rsidRPr="000835CD" w14:paraId="165E71E7" w14:textId="77777777" w:rsidTr="004B7E44">
        <w:trPr>
          <w:trHeight w:val="3814"/>
        </w:trPr>
        <w:tc>
          <w:tcPr>
            <w:tcW w:w="8541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ADB0BED" w14:textId="77777777" w:rsidR="004B7E44" w:rsidRPr="000835CD" w:rsidRDefault="004B7E44" w:rsidP="004B7E44">
            <w:pPr>
              <w:rPr>
                <w:rFonts w:ascii="맑은 고딕" w:hAnsi="맑은 고딕"/>
              </w:rPr>
            </w:pPr>
            <w:r w:rsidRPr="000835CD">
              <w:rPr>
                <w:rFonts w:ascii="맑은 고딕" w:hAnsi="맑은 고딕" w:hint="eastAsia"/>
                <w:noProof/>
              </w:rPr>
              <mc:AlternateContent>
                <mc:Choice Requires="wps">
                  <w:drawing>
                    <wp:inline distT="0" distB="0" distL="0" distR="0" wp14:anchorId="085EB2B4" wp14:editId="44C90394">
                      <wp:extent cx="2842054" cy="781685"/>
                      <wp:effectExtent l="0" t="0" r="0" b="0"/>
                      <wp:docPr id="6" name="텍스트 상자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842054" cy="78168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7BD23CC" w14:textId="7BDB3934" w:rsidR="004B7E44" w:rsidRPr="00D5400C" w:rsidRDefault="00D5400C" w:rsidP="00D5400C">
                                  <w:pPr>
                                    <w:rPr>
                                      <w:color w:val="FFFFFF" w:themeColor="background1"/>
                                      <w:sz w:val="44"/>
                                      <w:szCs w:val="36"/>
                                    </w:rPr>
                                  </w:pPr>
                                  <w:r w:rsidRPr="00D5400C">
                                    <w:rPr>
                                      <w:rFonts w:hint="eastAsia"/>
                                      <w:color w:val="FFFFFF" w:themeColor="background1"/>
                                      <w:sz w:val="44"/>
                                      <w:szCs w:val="36"/>
                                      <w:lang w:val="ko-KR" w:bidi="ko-KR"/>
                                    </w:rPr>
                                    <w:t>쎄븐정보기술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085EB2B4" id="텍스트 상자 6" o:spid="_x0000_s1027" type="#_x0000_t202" style="width:223.8pt;height:61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" filled="f" stroked="f" strokeweight=".5pt">
                      <v:textbox>
                        <w:txbxContent>
                          <w:p w14:paraId="27BD23CC" w14:textId="7BDB3934" w:rsidR="004B7E44" w:rsidRPr="00D5400C" w:rsidRDefault="00D5400C" w:rsidP="00D5400C">
                            <w:pPr>
                              <w:rPr>
                                <w:color w:val="FFFFFF" w:themeColor="background1"/>
                                <w:sz w:val="44"/>
                                <w:szCs w:val="36"/>
                              </w:rPr>
                            </w:pPr>
                            <w:r w:rsidRPr="00D5400C">
                              <w:rPr>
                                <w:rFonts w:hint="eastAsia"/>
                                <w:color w:val="FFFFFF" w:themeColor="background1"/>
                                <w:sz w:val="44"/>
                                <w:szCs w:val="36"/>
                                <w:lang w:val="ko-KR" w:bidi="ko-KR"/>
                              </w:rPr>
                              <w:t>쎄븐정보기술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  <w:p w14:paraId="10653993" w14:textId="77777777" w:rsidR="004B7E44" w:rsidRPr="000835CD" w:rsidRDefault="004B7E44" w:rsidP="004B7E44">
            <w:pPr>
              <w:rPr>
                <w:rFonts w:ascii="맑은 고딕" w:hAnsi="맑은 고딕"/>
              </w:rPr>
            </w:pPr>
            <w:r w:rsidRPr="000835CD">
              <w:rPr>
                <w:rFonts w:ascii="맑은 고딕" w:hAnsi="맑은 고딕" w:hint="eastAsia"/>
                <w:noProof/>
              </w:rPr>
              <mc:AlternateContent>
                <mc:Choice Requires="wps">
                  <w:drawing>
                    <wp:inline distT="0" distB="0" distL="0" distR="0" wp14:anchorId="250BBE06" wp14:editId="549A9CA8">
                      <wp:extent cx="2524259" cy="1115695"/>
                      <wp:effectExtent l="0" t="0" r="0" b="0"/>
                      <wp:docPr id="7" name="텍스트 상자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524259" cy="111569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4CBBF" w14:textId="07077A9B" w:rsidR="004B7E44" w:rsidRPr="00DF4458" w:rsidRDefault="00D5400C" w:rsidP="004B7E44">
                                  <w:pPr>
                                    <w:rPr>
                                      <w:rFonts w:ascii="나눔고딕" w:hAnsi="나눔고딕"/>
                                      <w:b/>
                                      <w:bCs/>
                                      <w:color w:val="FFFFFF" w:themeColor="background1"/>
                                    </w:rPr>
                                  </w:pPr>
                                  <w:r w:rsidRPr="00DF4458">
                                    <w:rPr>
                                      <w:rFonts w:ascii="나눔고딕" w:hAnsi="나눔고딕" w:hint="eastAsia"/>
                                      <w:b/>
                                      <w:bCs/>
                                      <w:color w:val="FFFFFF" w:themeColor="background1"/>
                                    </w:rPr>
                                    <w:t>최 문환</w:t>
                                  </w:r>
                                </w:p>
                                <w:p w14:paraId="44F748DA" w14:textId="0BC2F6A9" w:rsidR="00D5400C" w:rsidRPr="00DF4458" w:rsidRDefault="00D5400C" w:rsidP="004B7E44">
                                  <w:pPr>
                                    <w:rPr>
                                      <w:rFonts w:ascii="나눔고딕" w:hAnsi="나눔고딕"/>
                                      <w:color w:val="FFFFFF" w:themeColor="background1"/>
                                    </w:rPr>
                                  </w:pPr>
                                  <w:r w:rsidRPr="00DF4458">
                                    <w:rPr>
                                      <w:rFonts w:ascii="나눔고딕" w:hAnsi="나눔고딕" w:hint="eastAsia"/>
                                      <w:color w:val="FFFFFF" w:themeColor="background1"/>
                                    </w:rPr>
                                    <w:t>C</w:t>
                                  </w:r>
                                  <w:r w:rsidRPr="00DF4458">
                                    <w:rPr>
                                      <w:rFonts w:ascii="나눔고딕" w:hAnsi="나눔고딕"/>
                                      <w:color w:val="FFFFFF" w:themeColor="background1"/>
                                    </w:rPr>
                                    <w:t>HOI MOONWHAN</w:t>
                                  </w:r>
                                </w:p>
                                <w:p w14:paraId="29F33FE2" w14:textId="5872F98E" w:rsidR="00DF4458" w:rsidRPr="00DF4458" w:rsidRDefault="00DF4458" w:rsidP="004B7E44">
                                  <w:pPr>
                                    <w:rPr>
                                      <w:rFonts w:ascii="나눔고딕" w:hAnsi="나눔고딕"/>
                                      <w:color w:val="FFFFFF" w:themeColor="background1"/>
                                    </w:rPr>
                                  </w:pPr>
                                  <w:r w:rsidRPr="00DF4458">
                                    <w:rPr>
                                      <w:rFonts w:ascii="나눔고딕" w:hAnsi="나눔고딕" w:hint="eastAsia"/>
                                      <w:color w:val="FFFFFF" w:themeColor="background1"/>
                                    </w:rPr>
                                    <w:t>m</w:t>
                                  </w:r>
                                  <w:r w:rsidRPr="00DF4458">
                                    <w:rPr>
                                      <w:rFonts w:ascii="나눔고딕" w:hAnsi="나눔고딕"/>
                                      <w:color w:val="FFFFFF" w:themeColor="background1"/>
                                    </w:rPr>
                                    <w:t>oonhwan.choi@seven.co.kr</w:t>
                                  </w:r>
                                </w:p>
                                <w:p w14:paraId="33895227" w14:textId="242E7575" w:rsidR="004B7E44" w:rsidRPr="00DF4458" w:rsidRDefault="004B7E44" w:rsidP="004B7E44">
                                  <w:pPr>
                                    <w:rPr>
                                      <w:rFonts w:ascii="나눔고딕" w:hAnsi="나눔고딕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250BBE06" id="텍스트 상자 7" o:spid="_x0000_s1028" type="#_x0000_t202" style="width:198.75pt;height:87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" filled="f" stroked="f" strokeweight=".5pt">
                      <v:textbox>
                        <w:txbxContent>
                          <w:p w14:paraId="5A84CBBF" w14:textId="07077A9B" w:rsidR="004B7E44" w:rsidRPr="00DF4458" w:rsidRDefault="00D5400C" w:rsidP="004B7E44">
                            <w:pPr>
                              <w:rPr>
                                <w:rFonts w:ascii="나눔고딕" w:hAnsi="나눔고딕"/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DF4458">
                              <w:rPr>
                                <w:rFonts w:ascii="나눔고딕" w:hAnsi="나눔고딕" w:hint="eastAsia"/>
                                <w:b/>
                                <w:bCs/>
                                <w:color w:val="FFFFFF" w:themeColor="background1"/>
                              </w:rPr>
                              <w:t>최 문환</w:t>
                            </w:r>
                          </w:p>
                          <w:p w14:paraId="44F748DA" w14:textId="0BC2F6A9" w:rsidR="00D5400C" w:rsidRPr="00DF4458" w:rsidRDefault="00D5400C" w:rsidP="004B7E44">
                            <w:pPr>
                              <w:rPr>
                                <w:rFonts w:ascii="나눔고딕" w:hAnsi="나눔고딕"/>
                                <w:color w:val="FFFFFF" w:themeColor="background1"/>
                              </w:rPr>
                            </w:pPr>
                            <w:r w:rsidRPr="00DF4458">
                              <w:rPr>
                                <w:rFonts w:ascii="나눔고딕" w:hAnsi="나눔고딕" w:hint="eastAsia"/>
                                <w:color w:val="FFFFFF" w:themeColor="background1"/>
                              </w:rPr>
                              <w:t>C</w:t>
                            </w:r>
                            <w:r w:rsidRPr="00DF4458">
                              <w:rPr>
                                <w:rFonts w:ascii="나눔고딕" w:hAnsi="나눔고딕"/>
                                <w:color w:val="FFFFFF" w:themeColor="background1"/>
                              </w:rPr>
                              <w:t>HOI MOONWHAN</w:t>
                            </w:r>
                          </w:p>
                          <w:p w14:paraId="29F33FE2" w14:textId="5872F98E" w:rsidR="00DF4458" w:rsidRPr="00DF4458" w:rsidRDefault="00DF4458" w:rsidP="004B7E44">
                            <w:pPr>
                              <w:rPr>
                                <w:rFonts w:ascii="나눔고딕" w:hAnsi="나눔고딕"/>
                                <w:color w:val="FFFFFF" w:themeColor="background1"/>
                              </w:rPr>
                            </w:pPr>
                            <w:r w:rsidRPr="00DF4458">
                              <w:rPr>
                                <w:rFonts w:ascii="나눔고딕" w:hAnsi="나눔고딕" w:hint="eastAsia"/>
                                <w:color w:val="FFFFFF" w:themeColor="background1"/>
                              </w:rPr>
                              <w:t>m</w:t>
                            </w:r>
                            <w:r w:rsidRPr="00DF4458">
                              <w:rPr>
                                <w:rFonts w:ascii="나눔고딕" w:hAnsi="나눔고딕"/>
                                <w:color w:val="FFFFFF" w:themeColor="background1"/>
                              </w:rPr>
                              <w:t>oonhwan.choi@seven.co.kr</w:t>
                            </w:r>
                          </w:p>
                          <w:p w14:paraId="33895227" w14:textId="242E7575" w:rsidR="004B7E44" w:rsidRPr="00DF4458" w:rsidRDefault="004B7E44" w:rsidP="004B7E44">
                            <w:pPr>
                              <w:rPr>
                                <w:rFonts w:ascii="나눔고딕" w:hAnsi="나눔고딕"/>
                              </w:rPr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835CD">
              <w:rPr>
                <w:rFonts w:ascii="맑은 고딕" w:hAnsi="맑은 고딕" w:hint="eastAsia"/>
                <w:noProof/>
              </w:rPr>
              <mc:AlternateContent>
                <mc:Choice Requires="wps">
                  <w:drawing>
                    <wp:inline distT="0" distB="0" distL="0" distR="0" wp14:anchorId="778CDEBA" wp14:editId="72497343">
                      <wp:extent cx="2215166" cy="605155"/>
                      <wp:effectExtent l="0" t="0" r="0" b="4445"/>
                      <wp:docPr id="10" name="텍스트 상자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15166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0BB0AE5" w14:textId="190F895F" w:rsidR="004B7E44" w:rsidRPr="004B7E44" w:rsidRDefault="004B7E44" w:rsidP="004B7E4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78CDEBA" id="텍스트 상자 10" o:spid="_x0000_s1029" type="#_x0000_t202" style="width:174.4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" filled="f" stroked="f" strokeweight=".5pt">
                      <v:textbox>
                        <w:txbxContent>
                          <w:p w14:paraId="10BB0AE5" w14:textId="190F895F" w:rsidR="004B7E44" w:rsidRPr="004B7E44" w:rsidRDefault="004B7E44" w:rsidP="004B7E4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</w:tbl>
    <w:p w14:paraId="404478EB" w14:textId="77777777" w:rsidR="004B7E44" w:rsidRPr="000835CD" w:rsidRDefault="004B7E44" w:rsidP="004B7E44">
      <w:pPr>
        <w:rPr>
          <w:rFonts w:ascii="맑은 고딕" w:hAnsi="맑은 고딕"/>
        </w:rPr>
      </w:pPr>
      <w:r w:rsidRPr="000835CD">
        <w:rPr>
          <w:rFonts w:ascii="맑은 고딕" w:hAnsi="맑은 고딕" w:hint="eastAsia"/>
          <w:noProof/>
        </w:rPr>
        <w:drawing>
          <wp:anchor distT="0" distB="0" distL="114300" distR="114300" simplePos="0" relativeHeight="251658240" behindDoc="1" locked="0" layoutInCell="1" allowOverlap="1" wp14:anchorId="06D7CE8D" wp14:editId="201B986B">
            <wp:simplePos x="0" y="0"/>
            <wp:positionH relativeFrom="column">
              <wp:posOffset>-719645</wp:posOffset>
            </wp:positionH>
            <wp:positionV relativeFrom="page">
              <wp:align>top</wp:align>
            </wp:positionV>
            <wp:extent cx="7740015" cy="10675917"/>
            <wp:effectExtent l="0" t="0" r="0" b="0"/>
            <wp:wrapNone/>
            <wp:docPr id="1" name="그림 1" descr="흑백의 도시 건물 세부 사항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8-1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40015" cy="106759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835CD">
        <w:rPr>
          <w:rFonts w:ascii="맑은 고딕" w:hAnsi="맑은 고딕" w:hint="eastAsia"/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DB30641" wp14:editId="2EC09B2F">
                <wp:simplePos x="0" y="0"/>
                <wp:positionH relativeFrom="column">
                  <wp:posOffset>-731520</wp:posOffset>
                </wp:positionH>
                <wp:positionV relativeFrom="page">
                  <wp:posOffset>2059940</wp:posOffset>
                </wp:positionV>
                <wp:extent cx="6748145" cy="5984875"/>
                <wp:effectExtent l="0" t="0" r="0" b="0"/>
                <wp:wrapNone/>
                <wp:docPr id="2" name="직사각형 2" descr="컬러 직사각형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48145" cy="598487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AB7EF8" id="직사각형 2" o:spid="_x0000_s1026" alt="컬러 직사각형" style="position:absolute;left:0;text-align:left;margin-left:-57.6pt;margin-top:162.2pt;width:531.35pt;height:471.2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" fillcolor="#a4063e [3204]" stroked="f" strokeweight="2pt">
                <w10:wrap anchory="page"/>
              </v:rect>
            </w:pict>
          </mc:Fallback>
        </mc:AlternateContent>
      </w:r>
    </w:p>
    <w:p w14:paraId="4692A39F" w14:textId="34E4F54F" w:rsidR="00B21D2A" w:rsidRPr="00716238" w:rsidRDefault="004B7E44" w:rsidP="00716238">
      <w:pPr>
        <w:spacing w:after="200"/>
        <w:rPr>
          <w:rFonts w:ascii="맑은 고딕" w:hAnsi="맑은 고딕"/>
        </w:rPr>
      </w:pPr>
      <w:r w:rsidRPr="000835CD">
        <w:rPr>
          <w:rFonts w:ascii="맑은 고딕" w:hAnsi="맑은 고딕" w:hint="eastAsia"/>
          <w:lang w:val="ko-KR" w:bidi="ko-KR"/>
        </w:rPr>
        <w:br w:type="page"/>
      </w:r>
    </w:p>
    <w:p w14:paraId="1CA7884B" w14:textId="77777777" w:rsidR="003649F5" w:rsidRDefault="003649F5" w:rsidP="004B7E44">
      <w:pPr>
        <w:rPr>
          <w:rFonts w:ascii="맑은 고딕" w:hAnsi="맑은 고딕"/>
        </w:rPr>
      </w:pPr>
    </w:p>
    <w:tbl>
      <w:tblPr>
        <w:tblStyle w:val="ae"/>
        <w:tblW w:w="8754" w:type="dxa"/>
        <w:jc w:val="center"/>
        <w:tblLook w:val="04A0" w:firstRow="1" w:lastRow="0" w:firstColumn="1" w:lastColumn="0" w:noHBand="0" w:noVBand="1"/>
      </w:tblPr>
      <w:tblGrid>
        <w:gridCol w:w="1961"/>
        <w:gridCol w:w="6264"/>
        <w:gridCol w:w="529"/>
      </w:tblGrid>
      <w:tr w:rsidR="00452A13" w:rsidRPr="008B6A4C" w14:paraId="4BF4E0B0" w14:textId="77777777" w:rsidTr="00452A13">
        <w:trPr>
          <w:gridAfter w:val="1"/>
          <w:wAfter w:w="529" w:type="dxa"/>
          <w:jc w:val="center"/>
        </w:trPr>
        <w:tc>
          <w:tcPr>
            <w:tcW w:w="196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6CF70885" w14:textId="77777777" w:rsidR="00452A13" w:rsidRPr="008B6A4C" w:rsidRDefault="00452A13" w:rsidP="007B0F48">
            <w:pPr>
              <w:snapToGrid w:val="0"/>
              <w:rPr>
                <w:rFonts w:ascii="나눔고딕" w:hAnsi="나눔고딕"/>
                <w:b/>
                <w:sz w:val="20"/>
              </w:rPr>
            </w:pPr>
            <w:r w:rsidRPr="008B6A4C">
              <w:rPr>
                <w:rFonts w:ascii="나눔고딕" w:hAnsi="나눔고딕"/>
                <w:b/>
                <w:sz w:val="20"/>
              </w:rPr>
              <w:t>AUTHORIZATION</w:t>
            </w:r>
          </w:p>
        </w:tc>
        <w:tc>
          <w:tcPr>
            <w:tcW w:w="6264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C0ECF66" w14:textId="77777777" w:rsidR="00452A13" w:rsidRPr="008B6A4C" w:rsidRDefault="00452A13" w:rsidP="007B0F48">
            <w:pPr>
              <w:spacing w:line="276" w:lineRule="auto"/>
              <w:jc w:val="both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/>
                <w:sz w:val="20"/>
              </w:rPr>
              <w:t xml:space="preserve">본 </w:t>
            </w:r>
            <w:r w:rsidRPr="008B6A4C">
              <w:rPr>
                <w:rFonts w:ascii="나눔고딕" w:hAnsi="나눔고딕" w:hint="eastAsia"/>
                <w:sz w:val="20"/>
              </w:rPr>
              <w:t>매뉴얼은</w:t>
            </w:r>
            <w:r w:rsidRPr="008B6A4C">
              <w:rPr>
                <w:rFonts w:ascii="나눔고딕" w:hAnsi="나눔고딕"/>
                <w:sz w:val="20"/>
              </w:rPr>
              <w:t xml:space="preserve"> 저작권을</w:t>
            </w:r>
            <w:r w:rsidRPr="008B6A4C">
              <w:rPr>
                <w:rFonts w:ascii="나눔고딕" w:hAnsi="나눔고딕" w:hint="eastAsia"/>
                <w:sz w:val="20"/>
              </w:rPr>
              <w:t xml:space="preserve"> 가지</w:t>
            </w:r>
            <w:r w:rsidRPr="008B6A4C">
              <w:rPr>
                <w:rFonts w:ascii="나눔고딕" w:hAnsi="나눔고딕"/>
                <w:sz w:val="20"/>
              </w:rPr>
              <w:t>므로 무단복제 및 전제를 금하며, 본 내용과</w:t>
            </w:r>
            <w:r w:rsidRPr="008B6A4C">
              <w:rPr>
                <w:rFonts w:ascii="나눔고딕" w:hAnsi="나눔고딕" w:hint="eastAsia"/>
                <w:sz w:val="20"/>
              </w:rPr>
              <w:t xml:space="preserve"> </w:t>
            </w:r>
            <w:r w:rsidRPr="008B6A4C">
              <w:rPr>
                <w:rFonts w:ascii="나눔고딕" w:hAnsi="나눔고딕"/>
                <w:sz w:val="20"/>
              </w:rPr>
              <w:t>프로그램의 기능 혹은</w:t>
            </w:r>
            <w:r w:rsidRPr="008B6A4C">
              <w:rPr>
                <w:rFonts w:ascii="나눔고딕" w:hAnsi="나눔고딕" w:hint="eastAsia"/>
                <w:sz w:val="20"/>
              </w:rPr>
              <w:t xml:space="preserve"> 성능 간에 서로 </w:t>
            </w:r>
            <w:r w:rsidRPr="008B6A4C">
              <w:rPr>
                <w:rFonts w:ascii="나눔고딕" w:hAnsi="나눔고딕"/>
                <w:sz w:val="20"/>
              </w:rPr>
              <w:t>일치하지 않는 부분이 생길 수 있음을 이해해주시기</w:t>
            </w:r>
            <w:r w:rsidRPr="008B6A4C">
              <w:rPr>
                <w:rFonts w:ascii="나눔고딕" w:hAnsi="나눔고딕" w:hint="eastAsia"/>
                <w:sz w:val="20"/>
              </w:rPr>
              <w:t xml:space="preserve"> 바랍니다</w:t>
            </w:r>
            <w:r w:rsidRPr="008B6A4C">
              <w:rPr>
                <w:rFonts w:ascii="나눔고딕" w:hAnsi="나눔고딕"/>
                <w:sz w:val="20"/>
              </w:rPr>
              <w:t xml:space="preserve">. </w:t>
            </w:r>
          </w:p>
          <w:p w14:paraId="3F376A46" w14:textId="77777777" w:rsidR="00452A13" w:rsidRPr="008B6A4C" w:rsidRDefault="00452A13" w:rsidP="007B0F48">
            <w:pPr>
              <w:spacing w:line="276" w:lineRule="auto"/>
              <w:jc w:val="both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>본</w:t>
            </w:r>
            <w:r w:rsidRPr="008B6A4C">
              <w:rPr>
                <w:rFonts w:ascii="나눔고딕" w:hAnsi="나눔고딕"/>
                <w:sz w:val="20"/>
              </w:rPr>
              <w:t xml:space="preserve"> 매뉴얼에 기술된 내용에 대해 명시적 혹은 묵시적</w:t>
            </w:r>
            <w:r w:rsidRPr="008B6A4C">
              <w:rPr>
                <w:rFonts w:ascii="나눔고딕" w:hAnsi="나눔고딕" w:hint="eastAsia"/>
                <w:sz w:val="20"/>
              </w:rPr>
              <w:t>인 보증은 제</w:t>
            </w:r>
            <w:r w:rsidRPr="008B6A4C">
              <w:rPr>
                <w:rFonts w:ascii="나눔고딕" w:hAnsi="나눔고딕"/>
                <w:sz w:val="20"/>
              </w:rPr>
              <w:t>공하지 않음을 양해하여 주시기 바랍니다</w:t>
            </w:r>
          </w:p>
        </w:tc>
      </w:tr>
      <w:tr w:rsidR="00452A13" w:rsidRPr="00F664E6" w14:paraId="32156606" w14:textId="77777777" w:rsidTr="00CE32AC">
        <w:trPr>
          <w:trHeight w:val="2306"/>
          <w:jc w:val="center"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14:paraId="0E08861D" w14:textId="77777777" w:rsidR="00452A13" w:rsidRPr="008B6A4C" w:rsidRDefault="00452A13" w:rsidP="007B0F48">
            <w:pPr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b/>
                <w:sz w:val="20"/>
              </w:rPr>
              <w:t>PREFACE</w:t>
            </w:r>
          </w:p>
          <w:p w14:paraId="0C5C90F0" w14:textId="77777777" w:rsidR="00452A13" w:rsidRPr="008B6A4C" w:rsidRDefault="00452A13" w:rsidP="007B0F48">
            <w:pPr>
              <w:rPr>
                <w:rFonts w:ascii="나눔고딕" w:hAnsi="나눔고딕"/>
                <w:sz w:val="20"/>
              </w:rPr>
            </w:pPr>
          </w:p>
        </w:tc>
        <w:tc>
          <w:tcPr>
            <w:tcW w:w="6793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56310839" w14:textId="6AD0CBB6" w:rsidR="00452A13" w:rsidRPr="008B6A4C" w:rsidRDefault="00452A13" w:rsidP="007B0F48">
            <w:pPr>
              <w:spacing w:line="276" w:lineRule="auto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 xml:space="preserve">본 매뉴얼은 </w:t>
            </w:r>
            <w:r w:rsidR="009A394A">
              <w:rPr>
                <w:rFonts w:ascii="나눔고딕" w:hAnsi="나눔고딕"/>
                <w:sz w:val="20"/>
              </w:rPr>
              <w:t>Ansible</w:t>
            </w:r>
            <w:r w:rsidRPr="008B6A4C">
              <w:rPr>
                <w:rFonts w:ascii="나눔고딕" w:hAnsi="나눔고딕" w:hint="eastAsia"/>
                <w:sz w:val="20"/>
              </w:rPr>
              <w:t>대한 정보를 담고 있으며,</w:t>
            </w:r>
            <w:r w:rsidRPr="008B6A4C">
              <w:rPr>
                <w:rFonts w:ascii="나눔고딕" w:hAnsi="나눔고딕"/>
                <w:sz w:val="20"/>
              </w:rPr>
              <w:t xml:space="preserve"> </w:t>
            </w:r>
            <w:r w:rsidRPr="008B6A4C">
              <w:rPr>
                <w:rFonts w:ascii="나눔고딕" w:hAnsi="나눔고딕" w:hint="eastAsia"/>
                <w:sz w:val="20"/>
              </w:rPr>
              <w:t>운영체제를 다루는 시스템 관리자를 대상으로 하고, 이 시스템 관리자가 다음의 지식을 가지고 있다고 가정합니다.</w:t>
            </w:r>
          </w:p>
        </w:tc>
      </w:tr>
      <w:tr w:rsidR="00452A13" w:rsidRPr="00F664E6" w14:paraId="016A7746" w14:textId="77777777" w:rsidTr="00CE32AC">
        <w:trPr>
          <w:jc w:val="center"/>
        </w:trPr>
        <w:tc>
          <w:tcPr>
            <w:tcW w:w="1961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14:paraId="1A797EA4" w14:textId="0E82B3C9" w:rsidR="00452A13" w:rsidRPr="008B6A4C" w:rsidRDefault="00A153E5" w:rsidP="007B0F48">
            <w:pPr>
              <w:rPr>
                <w:rFonts w:ascii="나눔고딕" w:hAnsi="나눔고딕"/>
                <w:sz w:val="20"/>
              </w:rPr>
            </w:pPr>
            <w:r w:rsidRPr="00A153E5">
              <w:rPr>
                <w:rFonts w:ascii="나눔고딕" w:hAnsi="나눔고딕"/>
                <w:b/>
                <w:sz w:val="20"/>
              </w:rPr>
              <w:t>necessary knowledge</w:t>
            </w:r>
          </w:p>
        </w:tc>
        <w:tc>
          <w:tcPr>
            <w:tcW w:w="6793" w:type="dxa"/>
            <w:gridSpan w:val="2"/>
            <w:tcBorders>
              <w:top w:val="nil"/>
              <w:left w:val="single" w:sz="4" w:space="0" w:color="auto"/>
              <w:bottom w:val="nil"/>
              <w:right w:val="nil"/>
            </w:tcBorders>
          </w:tcPr>
          <w:p w14:paraId="088B3EE2" w14:textId="77777777" w:rsidR="00452A13" w:rsidRPr="008B6A4C" w:rsidRDefault="00452A13" w:rsidP="007B0F48">
            <w:pPr>
              <w:spacing w:line="276" w:lineRule="auto"/>
              <w:ind w:firstLineChars="100" w:firstLine="188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>■ 시스템 관리에 대한 기본적 이해</w:t>
            </w:r>
          </w:p>
          <w:p w14:paraId="60F80E36" w14:textId="77777777" w:rsidR="00452A13" w:rsidRPr="008B6A4C" w:rsidRDefault="00452A13" w:rsidP="007B0F48">
            <w:pPr>
              <w:spacing w:line="276" w:lineRule="auto"/>
              <w:ind w:firstLineChars="100" w:firstLine="188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>■ 운영체제를 설치하고 운영하는 데에 필요한 기본적 지식</w:t>
            </w:r>
          </w:p>
          <w:p w14:paraId="27460A9B" w14:textId="77777777" w:rsidR="00452A13" w:rsidRPr="008B6A4C" w:rsidRDefault="00452A13" w:rsidP="007B0F48">
            <w:pPr>
              <w:spacing w:line="276" w:lineRule="auto"/>
              <w:ind w:firstLineChars="100" w:firstLine="188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>■ 서버 및 네트워크 환경에 대한 정보</w:t>
            </w:r>
          </w:p>
          <w:p w14:paraId="41FC26D4" w14:textId="45119FBE" w:rsidR="00452A13" w:rsidRPr="008B6A4C" w:rsidRDefault="00452A13" w:rsidP="00CF2A98">
            <w:pPr>
              <w:ind w:firstLineChars="100" w:firstLine="188"/>
              <w:rPr>
                <w:rFonts w:ascii="나눔고딕" w:hAnsi="나눔고딕"/>
                <w:sz w:val="20"/>
              </w:rPr>
            </w:pPr>
            <w:r w:rsidRPr="008B6A4C">
              <w:rPr>
                <w:rFonts w:ascii="나눔고딕" w:hAnsi="나눔고딕" w:hint="eastAsia"/>
                <w:sz w:val="20"/>
              </w:rPr>
              <w:t>■ 가상화 개념에 대한 기본적 이해</w:t>
            </w:r>
          </w:p>
        </w:tc>
      </w:tr>
      <w:tr w:rsidR="00452A13" w:rsidRPr="00F664E6" w14:paraId="299D2E54" w14:textId="77777777" w:rsidTr="005C4B87">
        <w:trPr>
          <w:jc w:val="center"/>
        </w:trPr>
        <w:tc>
          <w:tcPr>
            <w:tcW w:w="1961" w:type="dxa"/>
            <w:tcBorders>
              <w:top w:val="nil"/>
              <w:left w:val="nil"/>
              <w:bottom w:val="nil"/>
              <w:right w:val="nil"/>
            </w:tcBorders>
          </w:tcPr>
          <w:p w14:paraId="6C6E6D40" w14:textId="77777777" w:rsidR="00452A13" w:rsidRPr="008B6A4C" w:rsidRDefault="00452A13" w:rsidP="007B0F48">
            <w:pPr>
              <w:rPr>
                <w:rFonts w:ascii="나눔고딕" w:hAnsi="나눔고딕"/>
                <w:b/>
                <w:sz w:val="20"/>
              </w:rPr>
            </w:pPr>
          </w:p>
        </w:tc>
        <w:tc>
          <w:tcPr>
            <w:tcW w:w="679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28F96E9" w14:textId="502A2825" w:rsidR="00452A13" w:rsidRPr="008B6A4C" w:rsidRDefault="00452A13" w:rsidP="007B0F48">
            <w:pPr>
              <w:ind w:firstLineChars="100" w:firstLine="188"/>
              <w:rPr>
                <w:rFonts w:ascii="나눔고딕" w:hAnsi="나눔고딕"/>
                <w:sz w:val="20"/>
              </w:rPr>
            </w:pPr>
          </w:p>
        </w:tc>
      </w:tr>
    </w:tbl>
    <w:p w14:paraId="4085ED8D" w14:textId="77777777" w:rsidR="00452A13" w:rsidRDefault="00452A13" w:rsidP="004B7E44">
      <w:pPr>
        <w:rPr>
          <w:rFonts w:ascii="맑은 고딕" w:hAnsi="맑은 고딕"/>
        </w:rPr>
      </w:pPr>
    </w:p>
    <w:p w14:paraId="01902161" w14:textId="77777777" w:rsidR="00A60742" w:rsidRDefault="00A60742" w:rsidP="004B7E44">
      <w:pPr>
        <w:rPr>
          <w:rFonts w:ascii="맑은 고딕" w:hAnsi="맑은 고딕"/>
        </w:rPr>
      </w:pPr>
    </w:p>
    <w:p w14:paraId="415394F4" w14:textId="77777777" w:rsidR="00A60742" w:rsidRDefault="00A60742" w:rsidP="004B7E44">
      <w:pPr>
        <w:rPr>
          <w:rFonts w:ascii="맑은 고딕" w:hAnsi="맑은 고딕"/>
        </w:rPr>
      </w:pPr>
    </w:p>
    <w:p w14:paraId="3B0CD957" w14:textId="77777777" w:rsidR="00A60742" w:rsidRDefault="00A60742" w:rsidP="004B7E44">
      <w:pPr>
        <w:rPr>
          <w:rFonts w:ascii="맑은 고딕" w:hAnsi="맑은 고딕"/>
        </w:rPr>
      </w:pPr>
    </w:p>
    <w:p w14:paraId="0A748B3F" w14:textId="77777777" w:rsidR="00A60742" w:rsidRDefault="00A60742" w:rsidP="004B7E44">
      <w:pPr>
        <w:rPr>
          <w:rFonts w:ascii="맑은 고딕" w:hAnsi="맑은 고딕"/>
        </w:rPr>
      </w:pPr>
    </w:p>
    <w:p w14:paraId="79691666" w14:textId="77777777" w:rsidR="00884D7D" w:rsidRDefault="00884D7D" w:rsidP="00884D7D">
      <w:pPr>
        <w:rPr>
          <w:rFonts w:ascii="맑은 고딕" w:hAnsi="맑은 고딕"/>
        </w:rPr>
      </w:pPr>
    </w:p>
    <w:p w14:paraId="796BD5F2" w14:textId="77777777" w:rsidR="00884D7D" w:rsidRDefault="00884D7D" w:rsidP="00884D7D">
      <w:pPr>
        <w:rPr>
          <w:rFonts w:ascii="맑은 고딕" w:hAnsi="맑은 고딕"/>
        </w:rPr>
      </w:pPr>
    </w:p>
    <w:p w14:paraId="29A999AF" w14:textId="77777777" w:rsidR="00884D7D" w:rsidRDefault="00884D7D" w:rsidP="00884D7D">
      <w:pPr>
        <w:rPr>
          <w:rFonts w:ascii="맑은 고딕" w:hAnsi="맑은 고딕"/>
        </w:rPr>
      </w:pPr>
    </w:p>
    <w:p w14:paraId="5500018E" w14:textId="77777777" w:rsidR="00884D7D" w:rsidRDefault="00884D7D" w:rsidP="00884D7D">
      <w:pPr>
        <w:rPr>
          <w:rFonts w:ascii="맑은 고딕" w:hAnsi="맑은 고딕"/>
        </w:rPr>
      </w:pPr>
    </w:p>
    <w:p w14:paraId="0457CB13" w14:textId="77777777" w:rsidR="00884D7D" w:rsidRDefault="00884D7D" w:rsidP="00884D7D">
      <w:pPr>
        <w:rPr>
          <w:rFonts w:ascii="맑은 고딕" w:hAnsi="맑은 고딕"/>
        </w:rPr>
      </w:pPr>
    </w:p>
    <w:p w14:paraId="6E480F0B" w14:textId="77777777" w:rsidR="00884D7D" w:rsidRPr="00452A13" w:rsidRDefault="00884D7D" w:rsidP="00884D7D">
      <w:pPr>
        <w:rPr>
          <w:rFonts w:ascii="맑은 고딕" w:hAnsi="맑은 고딕"/>
        </w:rPr>
      </w:pPr>
    </w:p>
    <w:p w14:paraId="75AC3F14" w14:textId="103F6DD9" w:rsidR="008B6A4C" w:rsidRPr="00884D7D" w:rsidRDefault="00884D7D" w:rsidP="00884D7D">
      <w:pPr>
        <w:jc w:val="center"/>
        <w:rPr>
          <w:b/>
          <w:bCs/>
          <w:sz w:val="32"/>
          <w:szCs w:val="40"/>
        </w:rPr>
      </w:pPr>
      <w:r w:rsidRPr="006D5998">
        <w:rPr>
          <w:rFonts w:hint="eastAsia"/>
          <w:b/>
          <w:bCs/>
          <w:sz w:val="32"/>
          <w:szCs w:val="40"/>
        </w:rPr>
        <w:t>제</w:t>
      </w:r>
      <w:r w:rsidRPr="006D5998">
        <w:rPr>
          <w:rFonts w:asciiTheme="minorEastAsia" w:hAnsiTheme="minorEastAsia" w:hint="eastAsia"/>
          <w:b/>
          <w:bCs/>
          <w:sz w:val="32"/>
          <w:szCs w:val="40"/>
        </w:rPr>
        <w:t>/</w:t>
      </w:r>
      <w:r w:rsidRPr="006D5998">
        <w:rPr>
          <w:rFonts w:hint="eastAsia"/>
          <w:b/>
          <w:bCs/>
          <w:sz w:val="32"/>
          <w:szCs w:val="40"/>
        </w:rPr>
        <w:t>개정</w:t>
      </w:r>
      <w:r w:rsidRPr="006D5998">
        <w:rPr>
          <w:rFonts w:hint="eastAsia"/>
          <w:b/>
          <w:bCs/>
          <w:sz w:val="32"/>
          <w:szCs w:val="40"/>
        </w:rPr>
        <w:t xml:space="preserve"> </w:t>
      </w:r>
      <w:r w:rsidRPr="006D5998">
        <w:rPr>
          <w:rFonts w:hint="eastAsia"/>
          <w:b/>
          <w:bCs/>
          <w:sz w:val="32"/>
          <w:szCs w:val="40"/>
        </w:rPr>
        <w:t>이력</w:t>
      </w:r>
    </w:p>
    <w:tbl>
      <w:tblPr>
        <w:tblpPr w:leftFromText="142" w:rightFromText="142" w:vertAnchor="text" w:horzAnchor="margin" w:tblpXSpec="center" w:tblpY="265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74"/>
        <w:gridCol w:w="5248"/>
        <w:gridCol w:w="2272"/>
      </w:tblGrid>
      <w:tr w:rsidR="00884D7D" w:rsidRPr="00F664E6" w14:paraId="46B2D745" w14:textId="77777777" w:rsidTr="00884D7D">
        <w:trPr>
          <w:trHeight w:val="391"/>
        </w:trPr>
        <w:tc>
          <w:tcPr>
            <w:tcW w:w="1374" w:type="dxa"/>
            <w:vAlign w:val="center"/>
          </w:tcPr>
          <w:p w14:paraId="5A0DED6A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6359F484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0D065335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21E66E31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55F942B0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568044DC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11DE8D7B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6147E9E5" w14:textId="77777777" w:rsidTr="00884D7D">
        <w:trPr>
          <w:trHeight w:val="368"/>
        </w:trPr>
        <w:tc>
          <w:tcPr>
            <w:tcW w:w="1374" w:type="dxa"/>
            <w:vAlign w:val="center"/>
          </w:tcPr>
          <w:p w14:paraId="201E24B8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3F73754B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4B679EE7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7141B1DB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1EE4D833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4C46E67B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5704E13C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40946511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00511074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40F0E937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752FA9DC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00D1B325" w14:textId="77777777" w:rsidTr="00884D7D">
        <w:trPr>
          <w:trHeight w:val="368"/>
        </w:trPr>
        <w:tc>
          <w:tcPr>
            <w:tcW w:w="1374" w:type="dxa"/>
            <w:vAlign w:val="center"/>
          </w:tcPr>
          <w:p w14:paraId="17F618AA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571D0347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0F13AC9D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5D4C6530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07D23716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2697F3A7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2E6B168A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0C980312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56D2DBB5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72439B3F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26A7C0B1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082E9CEC" w14:textId="77777777" w:rsidTr="00884D7D">
        <w:trPr>
          <w:trHeight w:val="368"/>
        </w:trPr>
        <w:tc>
          <w:tcPr>
            <w:tcW w:w="1374" w:type="dxa"/>
            <w:vAlign w:val="center"/>
          </w:tcPr>
          <w:p w14:paraId="3EBA88EE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1523DF91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1C446DA2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508FF161" w14:textId="77777777" w:rsidTr="00884D7D">
        <w:trPr>
          <w:trHeight w:val="345"/>
        </w:trPr>
        <w:tc>
          <w:tcPr>
            <w:tcW w:w="1374" w:type="dxa"/>
            <w:vAlign w:val="center"/>
          </w:tcPr>
          <w:p w14:paraId="7F46BEA1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5248" w:type="dxa"/>
            <w:vAlign w:val="center"/>
          </w:tcPr>
          <w:p w14:paraId="580C2FD5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  <w:tc>
          <w:tcPr>
            <w:tcW w:w="2272" w:type="dxa"/>
            <w:vAlign w:val="center"/>
          </w:tcPr>
          <w:p w14:paraId="6693D645" w14:textId="77777777" w:rsidR="00884D7D" w:rsidRPr="001666EB" w:rsidRDefault="00884D7D" w:rsidP="00884D7D">
            <w:pPr>
              <w:spacing w:after="0" w:line="240" w:lineRule="auto"/>
              <w:jc w:val="center"/>
              <w:rPr>
                <w:rFonts w:ascii="바탕" w:eastAsia="바탕" w:hAnsi="바탕"/>
                <w:szCs w:val="20"/>
              </w:rPr>
            </w:pPr>
          </w:p>
        </w:tc>
      </w:tr>
      <w:tr w:rsidR="00884D7D" w:rsidRPr="00F664E6" w14:paraId="3AB17548" w14:textId="77777777" w:rsidTr="00884D7D">
        <w:trPr>
          <w:trHeight w:val="391"/>
        </w:trPr>
        <w:tc>
          <w:tcPr>
            <w:tcW w:w="1374" w:type="dxa"/>
            <w:vAlign w:val="center"/>
          </w:tcPr>
          <w:p w14:paraId="3D2BE7B0" w14:textId="77777777" w:rsidR="00884D7D" w:rsidRPr="006D5998" w:rsidRDefault="00884D7D" w:rsidP="00884D7D">
            <w:pPr>
              <w:overflowPunct w:val="0"/>
              <w:adjustRightInd w:val="0"/>
              <w:spacing w:after="0" w:line="240" w:lineRule="auto"/>
              <w:jc w:val="center"/>
              <w:textAlignment w:val="baseline"/>
              <w:rPr>
                <w:rFonts w:eastAsiaTheme="minorHAnsi"/>
                <w:szCs w:val="20"/>
              </w:rPr>
            </w:pPr>
            <w:r w:rsidRPr="006D5998">
              <w:rPr>
                <w:rFonts w:eastAsiaTheme="minorHAnsi" w:hint="eastAsia"/>
                <w:szCs w:val="20"/>
              </w:rPr>
              <w:t>1.0</w:t>
            </w:r>
          </w:p>
        </w:tc>
        <w:tc>
          <w:tcPr>
            <w:tcW w:w="5248" w:type="dxa"/>
            <w:vAlign w:val="center"/>
          </w:tcPr>
          <w:p w14:paraId="58640F6C" w14:textId="77777777" w:rsidR="00884D7D" w:rsidRPr="006D5998" w:rsidRDefault="00884D7D" w:rsidP="00884D7D">
            <w:pPr>
              <w:spacing w:after="0" w:line="240" w:lineRule="auto"/>
              <w:jc w:val="center"/>
              <w:rPr>
                <w:rFonts w:eastAsiaTheme="minorHAnsi"/>
                <w:szCs w:val="20"/>
              </w:rPr>
            </w:pPr>
            <w:r w:rsidRPr="006D5998">
              <w:rPr>
                <w:rFonts w:ascii="맑은 고딕" w:eastAsia="맑은 고딕" w:hAnsi="맑은 고딕" w:cs="맑은 고딕" w:hint="eastAsia"/>
                <w:szCs w:val="20"/>
              </w:rPr>
              <w:t>제</w:t>
            </w:r>
            <w:r w:rsidRPr="006D5998">
              <w:rPr>
                <w:rFonts w:eastAsiaTheme="minorHAnsi" w:hint="eastAsia"/>
                <w:szCs w:val="20"/>
              </w:rPr>
              <w:t xml:space="preserve">   </w:t>
            </w:r>
            <w:r w:rsidRPr="006D5998">
              <w:rPr>
                <w:rFonts w:ascii="맑은 고딕" w:eastAsia="맑은 고딕" w:hAnsi="맑은 고딕" w:cs="맑은 고딕" w:hint="eastAsia"/>
                <w:szCs w:val="20"/>
              </w:rPr>
              <w:t>정</w:t>
            </w:r>
          </w:p>
        </w:tc>
        <w:tc>
          <w:tcPr>
            <w:tcW w:w="2272" w:type="dxa"/>
            <w:vAlign w:val="center"/>
          </w:tcPr>
          <w:p w14:paraId="11B07CD3" w14:textId="70B0801A" w:rsidR="00884D7D" w:rsidRPr="006D5998" w:rsidRDefault="00884D7D" w:rsidP="00884D7D">
            <w:pPr>
              <w:spacing w:after="0" w:line="240" w:lineRule="auto"/>
              <w:jc w:val="center"/>
              <w:rPr>
                <w:rFonts w:eastAsiaTheme="minorHAnsi"/>
                <w:szCs w:val="20"/>
              </w:rPr>
            </w:pPr>
            <w:r w:rsidRPr="006D5998">
              <w:rPr>
                <w:rFonts w:eastAsiaTheme="minorHAnsi"/>
                <w:szCs w:val="20"/>
              </w:rPr>
              <w:t>202</w:t>
            </w:r>
            <w:r>
              <w:rPr>
                <w:rFonts w:eastAsiaTheme="minorHAnsi"/>
                <w:szCs w:val="20"/>
              </w:rPr>
              <w:t>2</w:t>
            </w:r>
            <w:r w:rsidRPr="006D5998">
              <w:rPr>
                <w:rFonts w:eastAsiaTheme="minorHAnsi"/>
                <w:szCs w:val="20"/>
              </w:rPr>
              <w:t>/</w:t>
            </w:r>
            <w:r w:rsidR="00C67FCE">
              <w:rPr>
                <w:rFonts w:eastAsiaTheme="minorHAnsi"/>
                <w:szCs w:val="20"/>
              </w:rPr>
              <w:t>10</w:t>
            </w:r>
            <w:r w:rsidRPr="006D5998">
              <w:rPr>
                <w:rFonts w:eastAsiaTheme="minorHAnsi"/>
                <w:szCs w:val="20"/>
              </w:rPr>
              <w:t>/</w:t>
            </w:r>
            <w:r w:rsidR="00C67FCE">
              <w:rPr>
                <w:rFonts w:eastAsiaTheme="minorHAnsi"/>
                <w:szCs w:val="20"/>
              </w:rPr>
              <w:t>0</w:t>
            </w:r>
            <w:r w:rsidR="00224F83">
              <w:rPr>
                <w:rFonts w:eastAsiaTheme="minorHAnsi"/>
                <w:szCs w:val="20"/>
              </w:rPr>
              <w:t>5</w:t>
            </w:r>
          </w:p>
        </w:tc>
      </w:tr>
      <w:tr w:rsidR="00884D7D" w:rsidRPr="00F664E6" w14:paraId="54C563A8" w14:textId="77777777" w:rsidTr="00884D7D">
        <w:trPr>
          <w:trHeight w:val="393"/>
        </w:trPr>
        <w:tc>
          <w:tcPr>
            <w:tcW w:w="1374" w:type="dxa"/>
            <w:shd w:val="clear" w:color="auto" w:fill="CED0D2" w:themeFill="background2" w:themeFillShade="E6"/>
            <w:vAlign w:val="center"/>
          </w:tcPr>
          <w:p w14:paraId="44ED21B3" w14:textId="77777777" w:rsidR="00884D7D" w:rsidRPr="0029272C" w:rsidRDefault="00884D7D" w:rsidP="00884D7D">
            <w:pPr>
              <w:spacing w:after="0" w:line="240" w:lineRule="auto"/>
              <w:jc w:val="center"/>
              <w:rPr>
                <w:rFonts w:eastAsiaTheme="minorHAnsi"/>
                <w:b/>
                <w:szCs w:val="20"/>
              </w:rPr>
            </w:pP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개정번호</w:t>
            </w:r>
          </w:p>
        </w:tc>
        <w:tc>
          <w:tcPr>
            <w:tcW w:w="5248" w:type="dxa"/>
            <w:shd w:val="clear" w:color="auto" w:fill="CED0D2" w:themeFill="background2" w:themeFillShade="E6"/>
            <w:vAlign w:val="center"/>
          </w:tcPr>
          <w:p w14:paraId="5832A1FF" w14:textId="77777777" w:rsidR="00884D7D" w:rsidRPr="0029272C" w:rsidRDefault="00884D7D" w:rsidP="00884D7D">
            <w:pPr>
              <w:spacing w:after="0" w:line="240" w:lineRule="auto"/>
              <w:jc w:val="center"/>
              <w:rPr>
                <w:rFonts w:eastAsiaTheme="minorHAnsi"/>
                <w:b/>
                <w:szCs w:val="20"/>
              </w:rPr>
            </w:pP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제</w:t>
            </w:r>
            <w:r w:rsidRPr="0029272C">
              <w:rPr>
                <w:rFonts w:eastAsiaTheme="minorHAnsi"/>
                <w:b/>
                <w:szCs w:val="20"/>
              </w:rPr>
              <w:t>/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개정</w:t>
            </w:r>
            <w:r w:rsidRPr="0029272C">
              <w:rPr>
                <w:rFonts w:eastAsiaTheme="minorHAnsi" w:hint="eastAsia"/>
                <w:b/>
                <w:szCs w:val="20"/>
              </w:rPr>
              <w:t xml:space="preserve"> 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페이지</w:t>
            </w:r>
            <w:r w:rsidRPr="0029272C">
              <w:rPr>
                <w:rFonts w:eastAsiaTheme="minorHAnsi" w:hint="eastAsia"/>
                <w:b/>
                <w:szCs w:val="20"/>
              </w:rPr>
              <w:t xml:space="preserve"> 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및</w:t>
            </w:r>
            <w:r w:rsidRPr="0029272C">
              <w:rPr>
                <w:rFonts w:eastAsiaTheme="minorHAnsi" w:hint="eastAsia"/>
                <w:b/>
                <w:szCs w:val="20"/>
              </w:rPr>
              <w:t xml:space="preserve"> 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내용</w:t>
            </w:r>
          </w:p>
        </w:tc>
        <w:tc>
          <w:tcPr>
            <w:tcW w:w="2272" w:type="dxa"/>
            <w:shd w:val="clear" w:color="auto" w:fill="CED0D2" w:themeFill="background2" w:themeFillShade="E6"/>
            <w:vAlign w:val="center"/>
          </w:tcPr>
          <w:p w14:paraId="297DA8E7" w14:textId="77777777" w:rsidR="00884D7D" w:rsidRPr="0029272C" w:rsidRDefault="00884D7D" w:rsidP="00884D7D">
            <w:pPr>
              <w:spacing w:after="0" w:line="240" w:lineRule="auto"/>
              <w:jc w:val="center"/>
              <w:rPr>
                <w:rFonts w:eastAsiaTheme="minorHAnsi"/>
                <w:b/>
                <w:szCs w:val="20"/>
              </w:rPr>
            </w:pP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제</w:t>
            </w:r>
            <w:r w:rsidRPr="0029272C">
              <w:rPr>
                <w:rFonts w:eastAsiaTheme="minorHAnsi"/>
                <w:b/>
                <w:szCs w:val="20"/>
              </w:rPr>
              <w:t>/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개정</w:t>
            </w:r>
            <w:r w:rsidRPr="0029272C">
              <w:rPr>
                <w:rFonts w:eastAsiaTheme="minorHAnsi" w:hint="eastAsia"/>
                <w:b/>
                <w:szCs w:val="20"/>
              </w:rPr>
              <w:t xml:space="preserve"> </w:t>
            </w:r>
            <w:r w:rsidRPr="0029272C">
              <w:rPr>
                <w:rFonts w:ascii="맑은 고딕" w:eastAsia="맑은 고딕" w:hAnsi="맑은 고딕" w:cs="맑은 고딕" w:hint="eastAsia"/>
                <w:b/>
                <w:szCs w:val="20"/>
              </w:rPr>
              <w:t>일자</w:t>
            </w:r>
          </w:p>
        </w:tc>
      </w:tr>
    </w:tbl>
    <w:p w14:paraId="5F58099D" w14:textId="77777777" w:rsidR="008B6A4C" w:rsidRDefault="008B6A4C" w:rsidP="004B7E44">
      <w:pPr>
        <w:rPr>
          <w:rFonts w:ascii="맑은 고딕" w:hAnsi="맑은 고딕"/>
        </w:rPr>
      </w:pPr>
    </w:p>
    <w:p w14:paraId="7071C825" w14:textId="77777777" w:rsidR="008B6A4C" w:rsidRDefault="008B6A4C" w:rsidP="004B7E44">
      <w:pPr>
        <w:rPr>
          <w:rFonts w:ascii="맑은 고딕" w:hAnsi="맑은 고딕"/>
        </w:rPr>
      </w:pPr>
    </w:p>
    <w:p w14:paraId="1A6EEEFE" w14:textId="77777777" w:rsidR="00884D7D" w:rsidRDefault="00884D7D" w:rsidP="004B7E44">
      <w:pPr>
        <w:rPr>
          <w:rFonts w:ascii="맑은 고딕" w:hAnsi="맑은 고딕"/>
        </w:rPr>
      </w:pPr>
    </w:p>
    <w:p w14:paraId="3D7B1682" w14:textId="77777777" w:rsidR="00884D7D" w:rsidRDefault="00884D7D" w:rsidP="004B7E44">
      <w:pPr>
        <w:rPr>
          <w:rFonts w:ascii="맑은 고딕" w:hAnsi="맑은 고딕"/>
        </w:rPr>
      </w:pPr>
    </w:p>
    <w:p w14:paraId="536AEC89" w14:textId="77777777" w:rsidR="00884D7D" w:rsidRDefault="00884D7D" w:rsidP="004B7E44">
      <w:pPr>
        <w:rPr>
          <w:rFonts w:ascii="맑은 고딕" w:hAnsi="맑은 고딕"/>
        </w:rPr>
      </w:pPr>
    </w:p>
    <w:p w14:paraId="6CA9090D" w14:textId="77777777" w:rsidR="00884D7D" w:rsidRDefault="00884D7D" w:rsidP="004B7E44">
      <w:pPr>
        <w:rPr>
          <w:rFonts w:ascii="맑은 고딕" w:hAnsi="맑은 고딕"/>
        </w:rPr>
      </w:pPr>
    </w:p>
    <w:p w14:paraId="774F7A3A" w14:textId="77777777" w:rsidR="00884D7D" w:rsidRDefault="00884D7D" w:rsidP="004B7E44">
      <w:pPr>
        <w:rPr>
          <w:rFonts w:ascii="맑은 고딕" w:hAnsi="맑은 고딕"/>
        </w:rPr>
      </w:pPr>
    </w:p>
    <w:p w14:paraId="0819A463" w14:textId="77777777" w:rsidR="00884D7D" w:rsidRDefault="00884D7D" w:rsidP="004B7E44">
      <w:pPr>
        <w:rPr>
          <w:rFonts w:ascii="맑은 고딕" w:hAnsi="맑은 고딕"/>
        </w:rPr>
      </w:pPr>
    </w:p>
    <w:p w14:paraId="443D2960" w14:textId="77777777" w:rsidR="00884D7D" w:rsidRDefault="00884D7D" w:rsidP="004B7E44">
      <w:pPr>
        <w:rPr>
          <w:rFonts w:ascii="맑은 고딕" w:hAnsi="맑은 고딕"/>
        </w:rPr>
      </w:pPr>
    </w:p>
    <w:sdt>
      <w:sdtPr>
        <w:rPr>
          <w:rFonts w:ascii="맑은 고딕" w:eastAsia="맑은 고딕" w:hAnsi="맑은 고딕" w:cs="맑은 고딕" w:hint="eastAsia"/>
          <w:color w:val="161718" w:themeColor="text1"/>
          <w:sz w:val="24"/>
          <w:szCs w:val="22"/>
          <w:lang w:val="ko-KR"/>
        </w:rPr>
        <w:id w:val="401879598"/>
        <w:docPartObj>
          <w:docPartGallery w:val="Table of Contents"/>
          <w:docPartUnique/>
        </w:docPartObj>
      </w:sdtPr>
      <w:sdtEndPr>
        <w:rPr>
          <w:rFonts w:asciiTheme="minorHAnsi" w:eastAsia="나눔고딕" w:hAnsiTheme="minorHAnsi" w:cstheme="minorBidi" w:hint="default"/>
          <w:b/>
          <w:bCs/>
        </w:rPr>
      </w:sdtEndPr>
      <w:sdtContent>
        <w:p w14:paraId="2EC09035" w14:textId="5EC419CD" w:rsidR="00716238" w:rsidRPr="0031171D" w:rsidRDefault="00716238" w:rsidP="00716238">
          <w:pPr>
            <w:pStyle w:val="TOC"/>
            <w:rPr>
              <w:rFonts w:ascii="나눔고딕" w:eastAsia="나눔고딕" w:hAnsi="나눔고딕"/>
            </w:rPr>
          </w:pPr>
          <w:r>
            <w:rPr>
              <w:rFonts w:ascii="나눔고딕" w:eastAsia="나눔고딕" w:hAnsi="나눔고딕" w:cs="맑은 고딕" w:hint="eastAsia"/>
              <w:lang w:val="ko-KR"/>
            </w:rPr>
            <w:t>목차</w:t>
          </w:r>
        </w:p>
        <w:p w14:paraId="754E263A" w14:textId="5EF5832C" w:rsidR="00B857CC" w:rsidRDefault="00716238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r w:rsidRPr="0031171D">
            <w:rPr>
              <w:rFonts w:ascii="나눔고딕" w:hAnsi="나눔고딕"/>
            </w:rPr>
            <w:fldChar w:fldCharType="begin"/>
          </w:r>
          <w:r w:rsidRPr="0031171D">
            <w:rPr>
              <w:rFonts w:ascii="나눔고딕" w:hAnsi="나눔고딕"/>
            </w:rPr>
            <w:instrText xml:space="preserve"> TOC \o "1-3" \h \z \u </w:instrText>
          </w:r>
          <w:r w:rsidRPr="0031171D">
            <w:rPr>
              <w:rFonts w:ascii="나눔고딕" w:hAnsi="나눔고딕"/>
            </w:rPr>
            <w:fldChar w:fldCharType="separate"/>
          </w:r>
          <w:hyperlink w:anchor="_Toc116636636" w:history="1">
            <w:r w:rsidR="00B857CC" w:rsidRPr="001407A7">
              <w:rPr>
                <w:rStyle w:val="ac"/>
                <w:rFonts w:ascii="나눔고딕" w:hAnsi="나눔고딕"/>
                <w:noProof/>
                <w:lang w:bidi="ko-KR"/>
              </w:rPr>
              <w:t>1. 앤서블 이란?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_Toc116636636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6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521D6BCA" w14:textId="538D8A84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37" w:history="1">
            <w:r w:rsidR="00B857CC" w:rsidRPr="001407A7">
              <w:rPr>
                <w:rStyle w:val="ac"/>
              </w:rPr>
              <w:t xml:space="preserve">1-1. </w:t>
            </w:r>
            <w:r w:rsidR="00B857CC" w:rsidRPr="001407A7">
              <w:rPr>
                <w:rStyle w:val="ac"/>
                <w:lang w:bidi="ko-KR"/>
              </w:rPr>
              <w:t>앤서블의 개요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_Toc116636637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6</w:t>
            </w:r>
            <w:r w:rsidR="00B857CC">
              <w:rPr>
                <w:webHidden/>
              </w:rPr>
              <w:fldChar w:fldCharType="end"/>
            </w:r>
          </w:hyperlink>
        </w:p>
        <w:p w14:paraId="4DBD13CD" w14:textId="5F8436AC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38" w:history="1">
            <w:r w:rsidR="00B857CC" w:rsidRPr="001407A7">
              <w:rPr>
                <w:rStyle w:val="ac"/>
              </w:rPr>
              <w:t xml:space="preserve">1-2. </w:t>
            </w:r>
            <w:r w:rsidR="00B857CC" w:rsidRPr="001407A7">
              <w:rPr>
                <w:rStyle w:val="ac"/>
                <w:lang w:bidi="ko-KR"/>
              </w:rPr>
              <w:t>앤서블의 역할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_Toc116636638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6</w:t>
            </w:r>
            <w:r w:rsidR="00B857CC">
              <w:rPr>
                <w:webHidden/>
              </w:rPr>
              <w:fldChar w:fldCharType="end"/>
            </w:r>
          </w:hyperlink>
        </w:p>
        <w:p w14:paraId="69AD7D21" w14:textId="1A2BB534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39" w:history="1">
            <w:r w:rsidR="00B857CC" w:rsidRPr="001407A7">
              <w:rPr>
                <w:rStyle w:val="ac"/>
                <w:rFonts w:ascii="맑은 고딕" w:eastAsia="맑은 고딕" w:hAnsi="맑은 고딕"/>
                <w:noProof/>
              </w:rPr>
              <w:t>2</w:t>
            </w:r>
            <w:r w:rsidR="00B857CC" w:rsidRPr="001407A7">
              <w:rPr>
                <w:rStyle w:val="ac"/>
                <w:rFonts w:ascii="나눔고딕" w:hAnsi="나눔고딕"/>
                <w:noProof/>
              </w:rPr>
              <w:t>. 앤서블 환경 구축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_Toc116636639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8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3FA65D24" w14:textId="5B352829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0" w:history="1">
            <w:r w:rsidR="00B857CC" w:rsidRPr="001407A7">
              <w:rPr>
                <w:rStyle w:val="ac"/>
              </w:rPr>
              <w:t>2-1. 가상머신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_Toc116636640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9</w:t>
            </w:r>
            <w:r w:rsidR="00B857CC">
              <w:rPr>
                <w:webHidden/>
              </w:rPr>
              <w:fldChar w:fldCharType="end"/>
            </w:r>
          </w:hyperlink>
        </w:p>
        <w:p w14:paraId="6C4FF51C" w14:textId="772CDEC6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1" w:history="1">
            <w:r w:rsidR="00B857CC" w:rsidRPr="001407A7">
              <w:rPr>
                <w:rStyle w:val="ac"/>
              </w:rPr>
              <w:t>2-2. CentOS 구성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_Toc116636641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10</w:t>
            </w:r>
            <w:r w:rsidR="00B857CC">
              <w:rPr>
                <w:webHidden/>
              </w:rPr>
              <w:fldChar w:fldCharType="end"/>
            </w:r>
          </w:hyperlink>
        </w:p>
        <w:p w14:paraId="527B1481" w14:textId="2368B208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2" w:history="1">
            <w:r w:rsidR="00B857CC" w:rsidRPr="001407A7">
              <w:rPr>
                <w:rStyle w:val="ac"/>
              </w:rPr>
              <w:t>2-3. 앤서블 설치하기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_Toc116636642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13</w:t>
            </w:r>
            <w:r w:rsidR="00B857CC">
              <w:rPr>
                <w:webHidden/>
              </w:rPr>
              <w:fldChar w:fldCharType="end"/>
            </w:r>
          </w:hyperlink>
        </w:p>
        <w:p w14:paraId="56CE70E7" w14:textId="6881D366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3" w:history="1">
            <w:r w:rsidR="00B857CC" w:rsidRPr="001407A7">
              <w:rPr>
                <w:rStyle w:val="ac"/>
              </w:rPr>
              <w:t>2-4. 앤서블 호스트파일 설정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_Toc116636643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14</w:t>
            </w:r>
            <w:r w:rsidR="00B857CC">
              <w:rPr>
                <w:webHidden/>
              </w:rPr>
              <w:fldChar w:fldCharType="end"/>
            </w:r>
          </w:hyperlink>
        </w:p>
        <w:p w14:paraId="48CE382B" w14:textId="7629135A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4" w:history="1">
            <w:r w:rsidR="00B857CC" w:rsidRPr="001407A7">
              <w:rPr>
                <w:rStyle w:val="ac"/>
              </w:rPr>
              <w:t>2-5. Vagrant를 이용한 앤서블 환경 구축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_Toc116636644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15</w:t>
            </w:r>
            <w:r w:rsidR="00B857CC">
              <w:rPr>
                <w:webHidden/>
              </w:rPr>
              <w:fldChar w:fldCharType="end"/>
            </w:r>
          </w:hyperlink>
        </w:p>
        <w:p w14:paraId="2A4D92D4" w14:textId="2996F3A1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5" w:history="1">
            <w:r w:rsidR="00B857CC" w:rsidRPr="001407A7">
              <w:rPr>
                <w:rStyle w:val="ac"/>
              </w:rPr>
              <w:t>2-6. Ansible-Server 추가 설정 프로비저닝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_Toc116636645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23</w:t>
            </w:r>
            <w:r w:rsidR="00B857CC">
              <w:rPr>
                <w:webHidden/>
              </w:rPr>
              <w:fldChar w:fldCharType="end"/>
            </w:r>
          </w:hyperlink>
        </w:p>
        <w:p w14:paraId="7D06943F" w14:textId="5881FCDA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6" w:history="1">
            <w:r w:rsidR="00B857CC" w:rsidRPr="001407A7">
              <w:rPr>
                <w:rStyle w:val="ac"/>
                <w:rFonts w:eastAsia="MS Mincho"/>
              </w:rPr>
              <w:t xml:space="preserve">2-7. </w:t>
            </w:r>
            <w:r w:rsidR="00B857CC" w:rsidRPr="001407A7">
              <w:rPr>
                <w:rStyle w:val="ac"/>
                <w:rFonts w:ascii="맑은 고딕" w:eastAsia="맑은 고딕" w:hAnsi="맑은 고딕" w:cs="맑은 고딕"/>
              </w:rPr>
              <w:t>베이그런트로 앤서블 노드 추가하기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_Toc116636646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29</w:t>
            </w:r>
            <w:r w:rsidR="00B857CC">
              <w:rPr>
                <w:webHidden/>
              </w:rPr>
              <w:fldChar w:fldCharType="end"/>
            </w:r>
          </w:hyperlink>
        </w:p>
        <w:p w14:paraId="00722ECD" w14:textId="3927CD23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7" w:history="1">
            <w:r w:rsidR="00B857CC" w:rsidRPr="001407A7">
              <w:rPr>
                <w:rStyle w:val="ac"/>
              </w:rPr>
              <w:t>2-8. 앤서블 서버와 노드의 통신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_Toc116636647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34</w:t>
            </w:r>
            <w:r w:rsidR="00B857CC">
              <w:rPr>
                <w:webHidden/>
              </w:rPr>
              <w:fldChar w:fldCharType="end"/>
            </w:r>
          </w:hyperlink>
        </w:p>
        <w:p w14:paraId="377A0FF7" w14:textId="52994BE4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48" w:history="1">
            <w:r w:rsidR="00B857CC" w:rsidRPr="001407A7">
              <w:rPr>
                <w:rStyle w:val="ac"/>
                <w:noProof/>
              </w:rPr>
              <w:t xml:space="preserve">3. </w:t>
            </w:r>
            <w:r w:rsidR="00B857CC" w:rsidRPr="001407A7">
              <w:rPr>
                <w:rStyle w:val="ac"/>
                <w:noProof/>
              </w:rPr>
              <w:t>앤서블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기본내용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_Toc116636648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37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60C357FD" w14:textId="72FAD85E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49" w:history="1">
            <w:r w:rsidR="00B857CC" w:rsidRPr="001407A7">
              <w:rPr>
                <w:rStyle w:val="ac"/>
              </w:rPr>
              <w:t>3-1. 앤서블의 구성파일들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_Toc116636649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37</w:t>
            </w:r>
            <w:r w:rsidR="00B857CC">
              <w:rPr>
                <w:webHidden/>
              </w:rPr>
              <w:fldChar w:fldCharType="end"/>
            </w:r>
          </w:hyperlink>
        </w:p>
        <w:p w14:paraId="4113615F" w14:textId="15DDEFB2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0" w:history="1">
            <w:r w:rsidR="00B857CC" w:rsidRPr="001407A7">
              <w:rPr>
                <w:rStyle w:val="ac"/>
              </w:rPr>
              <w:t>3-2. 앤서블 명령어 실행 시 옵션 값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_Toc116636650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38</w:t>
            </w:r>
            <w:r w:rsidR="00B857CC">
              <w:rPr>
                <w:webHidden/>
              </w:rPr>
              <w:fldChar w:fldCharType="end"/>
            </w:r>
          </w:hyperlink>
        </w:p>
        <w:p w14:paraId="1F8B58E6" w14:textId="262E5F6F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1" w:history="1">
            <w:r w:rsidR="00B857CC" w:rsidRPr="001407A7">
              <w:rPr>
                <w:rStyle w:val="ac"/>
              </w:rPr>
              <w:t>3-3. 한번의 명령어로 다수의 시스템에 작업하기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_Toc116636651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39</w:t>
            </w:r>
            <w:r w:rsidR="00B857CC">
              <w:rPr>
                <w:webHidden/>
              </w:rPr>
              <w:fldChar w:fldCharType="end"/>
            </w:r>
          </w:hyperlink>
        </w:p>
        <w:p w14:paraId="3FDE2BCC" w14:textId="69362889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2" w:history="1">
            <w:r w:rsidR="00B857CC" w:rsidRPr="001407A7">
              <w:rPr>
                <w:rStyle w:val="ac"/>
              </w:rPr>
              <w:t>3-3. 앤서블 Play Book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_Toc116636652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41</w:t>
            </w:r>
            <w:r w:rsidR="00B857CC">
              <w:rPr>
                <w:webHidden/>
              </w:rPr>
              <w:fldChar w:fldCharType="end"/>
            </w:r>
          </w:hyperlink>
        </w:p>
        <w:p w14:paraId="49430C72" w14:textId="5DD9A7C0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53" w:history="1">
            <w:r w:rsidR="00B857CC" w:rsidRPr="001407A7">
              <w:rPr>
                <w:rStyle w:val="ac"/>
                <w:noProof/>
              </w:rPr>
              <w:t xml:space="preserve">4. </w:t>
            </w:r>
            <w:r w:rsidR="00B857CC" w:rsidRPr="001407A7">
              <w:rPr>
                <w:rStyle w:val="ac"/>
                <w:noProof/>
              </w:rPr>
              <w:t>앤서블</w:t>
            </w:r>
            <w:r w:rsidR="00B857CC" w:rsidRPr="001407A7">
              <w:rPr>
                <w:rStyle w:val="ac"/>
                <w:noProof/>
              </w:rPr>
              <w:t xml:space="preserve"> – CentOS </w:t>
            </w:r>
            <w:r w:rsidR="00B857CC" w:rsidRPr="001407A7">
              <w:rPr>
                <w:rStyle w:val="ac"/>
                <w:noProof/>
              </w:rPr>
              <w:t>관리하기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_Toc116636653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45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2C415B5D" w14:textId="22ABF644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4" w:history="1">
            <w:r w:rsidR="00B857CC" w:rsidRPr="001407A7">
              <w:rPr>
                <w:rStyle w:val="ac"/>
              </w:rPr>
              <w:t>4-1. 앤서블 노드에 nginx설치 및 테스트 그리고 삭제하기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_Toc116636654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45</w:t>
            </w:r>
            <w:r w:rsidR="00B857CC">
              <w:rPr>
                <w:webHidden/>
              </w:rPr>
              <w:fldChar w:fldCharType="end"/>
            </w:r>
          </w:hyperlink>
        </w:p>
        <w:p w14:paraId="625AD27A" w14:textId="14C40F01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5" w:history="1">
            <w:r w:rsidR="00B857CC" w:rsidRPr="001407A7">
              <w:rPr>
                <w:rStyle w:val="ac"/>
              </w:rPr>
              <w:t>4-2. Time Zone 변경하기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_Toc116636655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47</w:t>
            </w:r>
            <w:r w:rsidR="00B857CC">
              <w:rPr>
                <w:webHidden/>
              </w:rPr>
              <w:fldChar w:fldCharType="end"/>
            </w:r>
          </w:hyperlink>
        </w:p>
        <w:p w14:paraId="51498E67" w14:textId="14950B57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6" w:history="1">
            <w:r w:rsidR="00B857CC" w:rsidRPr="001407A7">
              <w:rPr>
                <w:rStyle w:val="ac"/>
              </w:rPr>
              <w:t>4-4. NFS서버와 클라이언트 구성하기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_Toc116636656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48</w:t>
            </w:r>
            <w:r w:rsidR="00B857CC">
              <w:rPr>
                <w:webHidden/>
              </w:rPr>
              <w:fldChar w:fldCharType="end"/>
            </w:r>
          </w:hyperlink>
        </w:p>
        <w:p w14:paraId="0DE8D778" w14:textId="301A3B15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57" w:history="1">
            <w:r w:rsidR="00B857CC" w:rsidRPr="001407A7">
              <w:rPr>
                <w:rStyle w:val="ac"/>
                <w:noProof/>
              </w:rPr>
              <w:t xml:space="preserve">5. </w:t>
            </w:r>
            <w:r w:rsidR="00B857CC" w:rsidRPr="001407A7">
              <w:rPr>
                <w:rStyle w:val="ac"/>
                <w:noProof/>
              </w:rPr>
              <w:t>앤서블</w:t>
            </w:r>
            <w:r w:rsidR="00B857CC" w:rsidRPr="001407A7">
              <w:rPr>
                <w:rStyle w:val="ac"/>
                <w:noProof/>
              </w:rPr>
              <w:t xml:space="preserve"> – Ubuntu OS </w:t>
            </w:r>
            <w:r w:rsidR="00B857CC" w:rsidRPr="001407A7">
              <w:rPr>
                <w:rStyle w:val="ac"/>
                <w:noProof/>
              </w:rPr>
              <w:t>관리하기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_Toc116636657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50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389EC619" w14:textId="7485BF11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8" w:history="1">
            <w:r w:rsidR="00B857CC" w:rsidRPr="001407A7">
              <w:rPr>
                <w:rStyle w:val="ac"/>
              </w:rPr>
              <w:t>5-1. 기존 환경에 우분투 OS 추가하기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_Toc116636658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50</w:t>
            </w:r>
            <w:r w:rsidR="00B857CC">
              <w:rPr>
                <w:webHidden/>
              </w:rPr>
              <w:fldChar w:fldCharType="end"/>
            </w:r>
          </w:hyperlink>
        </w:p>
        <w:p w14:paraId="3E228D11" w14:textId="7B0DA84B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59" w:history="1">
            <w:r w:rsidR="00B857CC" w:rsidRPr="001407A7">
              <w:rPr>
                <w:rStyle w:val="ac"/>
              </w:rPr>
              <w:t>5-2. Time Zone 수정하기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_Toc116636659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53</w:t>
            </w:r>
            <w:r w:rsidR="00B857CC">
              <w:rPr>
                <w:webHidden/>
              </w:rPr>
              <w:fldChar w:fldCharType="end"/>
            </w:r>
          </w:hyperlink>
        </w:p>
        <w:p w14:paraId="4E8A92CD" w14:textId="1387E376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0" w:history="1">
            <w:r w:rsidR="00B857CC" w:rsidRPr="001407A7">
              <w:rPr>
                <w:rStyle w:val="ac"/>
              </w:rPr>
              <w:t>5-3. 우분투에 nginx 추가하기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_Toc116636660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54</w:t>
            </w:r>
            <w:r w:rsidR="00B857CC">
              <w:rPr>
                <w:webHidden/>
              </w:rPr>
              <w:fldChar w:fldCharType="end"/>
            </w:r>
          </w:hyperlink>
        </w:p>
        <w:p w14:paraId="352EA335" w14:textId="7CC6F8D6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61" w:history="1">
            <w:r w:rsidR="00B857CC" w:rsidRPr="001407A7">
              <w:rPr>
                <w:rStyle w:val="ac"/>
                <w:noProof/>
              </w:rPr>
              <w:t xml:space="preserve">6. </w:t>
            </w:r>
            <w:r w:rsidR="00B857CC" w:rsidRPr="001407A7">
              <w:rPr>
                <w:rStyle w:val="ac"/>
                <w:noProof/>
              </w:rPr>
              <w:t>앤서블</w:t>
            </w:r>
            <w:r w:rsidR="00B857CC" w:rsidRPr="001407A7">
              <w:rPr>
                <w:rStyle w:val="ac"/>
                <w:noProof/>
              </w:rPr>
              <w:t xml:space="preserve"> – Windows </w:t>
            </w:r>
            <w:r w:rsidR="00B857CC" w:rsidRPr="001407A7">
              <w:rPr>
                <w:rStyle w:val="ac"/>
                <w:noProof/>
              </w:rPr>
              <w:t>관리하기</w:t>
            </w:r>
            <w:r w:rsidR="00B857CC" w:rsidRPr="001407A7">
              <w:rPr>
                <w:rStyle w:val="ac"/>
                <w:noProof/>
              </w:rPr>
              <w:t xml:space="preserve"> (</w:t>
            </w:r>
            <w:r w:rsidR="00B857CC" w:rsidRPr="001407A7">
              <w:rPr>
                <w:rStyle w:val="ac"/>
                <w:noProof/>
              </w:rPr>
              <w:t>미완성</w:t>
            </w:r>
            <w:r w:rsidR="00B857CC" w:rsidRPr="001407A7">
              <w:rPr>
                <w:rStyle w:val="ac"/>
                <w:noProof/>
              </w:rPr>
              <w:t>)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_Toc116636661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55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5937EED6" w14:textId="0F55E6E0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2" w:history="1">
            <w:r w:rsidR="00B857CC" w:rsidRPr="001407A7">
              <w:rPr>
                <w:rStyle w:val="ac"/>
              </w:rPr>
              <w:t>6-1. Vagrant를 이용해서 Windows 노드 추가하기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_Toc116636662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55</w:t>
            </w:r>
            <w:r w:rsidR="00B857CC">
              <w:rPr>
                <w:webHidden/>
              </w:rPr>
              <w:fldChar w:fldCharType="end"/>
            </w:r>
          </w:hyperlink>
        </w:p>
        <w:p w14:paraId="51D265A0" w14:textId="697339EF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63" w:history="1">
            <w:r w:rsidR="00B857CC" w:rsidRPr="001407A7">
              <w:rPr>
                <w:rStyle w:val="ac"/>
                <w:noProof/>
              </w:rPr>
              <w:t xml:space="preserve">7. </w:t>
            </w:r>
            <w:r w:rsidR="00B857CC" w:rsidRPr="001407A7">
              <w:rPr>
                <w:rStyle w:val="ac"/>
                <w:noProof/>
              </w:rPr>
              <w:t>앤서블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알아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두면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좋은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팁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_Toc116636663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59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0F919BD2" w14:textId="1A0CBDE1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4" w:history="1">
            <w:r w:rsidR="00B857CC" w:rsidRPr="001407A7">
              <w:rPr>
                <w:rStyle w:val="ac"/>
              </w:rPr>
              <w:t>7-1. Debug Module, Debugger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_Toc116636664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59</w:t>
            </w:r>
            <w:r w:rsidR="00B857CC">
              <w:rPr>
                <w:webHidden/>
              </w:rPr>
              <w:fldChar w:fldCharType="end"/>
            </w:r>
          </w:hyperlink>
        </w:p>
        <w:p w14:paraId="601381F5" w14:textId="3EBC03E0" w:rsidR="00B857CC" w:rsidRDefault="006773A5">
          <w:pPr>
            <w:pStyle w:val="20"/>
            <w:tabs>
              <w:tab w:val="right" w:leader="dot" w:pos="9592"/>
            </w:tabs>
            <w:ind w:left="451"/>
            <w:rPr>
              <w:rFonts w:eastAsiaTheme="minorEastAsia"/>
              <w:noProof/>
              <w:color w:val="auto"/>
              <w:kern w:val="2"/>
              <w:sz w:val="20"/>
            </w:rPr>
          </w:pPr>
          <w:hyperlink w:anchor="_Toc116636665" w:history="1">
            <w:r w:rsidR="00B857CC" w:rsidRPr="001407A7">
              <w:rPr>
                <w:rStyle w:val="ac"/>
                <w:noProof/>
              </w:rPr>
              <w:t xml:space="preserve">8. </w:t>
            </w:r>
            <w:r w:rsidR="00B857CC" w:rsidRPr="001407A7">
              <w:rPr>
                <w:rStyle w:val="ac"/>
                <w:noProof/>
              </w:rPr>
              <w:t>네트워크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실습을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위한</w:t>
            </w:r>
            <w:r w:rsidR="00B857CC" w:rsidRPr="001407A7">
              <w:rPr>
                <w:rStyle w:val="ac"/>
                <w:noProof/>
              </w:rPr>
              <w:t xml:space="preserve"> NX-OSv </w:t>
            </w:r>
            <w:r w:rsidR="00B857CC" w:rsidRPr="001407A7">
              <w:rPr>
                <w:rStyle w:val="ac"/>
                <w:noProof/>
              </w:rPr>
              <w:t>랩</w:t>
            </w:r>
            <w:r w:rsidR="00B857CC" w:rsidRPr="001407A7">
              <w:rPr>
                <w:rStyle w:val="ac"/>
                <w:noProof/>
              </w:rPr>
              <w:t xml:space="preserve"> </w:t>
            </w:r>
            <w:r w:rsidR="00B857CC" w:rsidRPr="001407A7">
              <w:rPr>
                <w:rStyle w:val="ac"/>
                <w:noProof/>
              </w:rPr>
              <w:t>구성하기</w:t>
            </w:r>
            <w:r w:rsidR="00B857CC">
              <w:rPr>
                <w:noProof/>
                <w:webHidden/>
              </w:rPr>
              <w:tab/>
            </w:r>
            <w:r w:rsidR="00B857CC">
              <w:rPr>
                <w:noProof/>
                <w:webHidden/>
              </w:rPr>
              <w:fldChar w:fldCharType="begin"/>
            </w:r>
            <w:r w:rsidR="00B857CC">
              <w:rPr>
                <w:noProof/>
                <w:webHidden/>
              </w:rPr>
              <w:instrText xml:space="preserve"> PAGEREF _Toc116636665 \h </w:instrText>
            </w:r>
            <w:r w:rsidR="00B857CC">
              <w:rPr>
                <w:noProof/>
                <w:webHidden/>
              </w:rPr>
            </w:r>
            <w:r w:rsidR="00B857CC">
              <w:rPr>
                <w:noProof/>
                <w:webHidden/>
              </w:rPr>
              <w:fldChar w:fldCharType="separate"/>
            </w:r>
            <w:r w:rsidR="00261903">
              <w:rPr>
                <w:noProof/>
                <w:webHidden/>
              </w:rPr>
              <w:t>61</w:t>
            </w:r>
            <w:r w:rsidR="00B857CC">
              <w:rPr>
                <w:noProof/>
                <w:webHidden/>
              </w:rPr>
              <w:fldChar w:fldCharType="end"/>
            </w:r>
          </w:hyperlink>
        </w:p>
        <w:p w14:paraId="676D7675" w14:textId="2AFCD16A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6" w:history="1">
            <w:r w:rsidR="00B857CC" w:rsidRPr="001407A7">
              <w:rPr>
                <w:rStyle w:val="ac"/>
              </w:rPr>
              <w:t>8-1. 수동으로 VirtualBox에 NXOSv올리기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_Toc116636666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62</w:t>
            </w:r>
            <w:r w:rsidR="00B857CC">
              <w:rPr>
                <w:webHidden/>
              </w:rPr>
              <w:fldChar w:fldCharType="end"/>
            </w:r>
          </w:hyperlink>
        </w:p>
        <w:p w14:paraId="6D665A44" w14:textId="0AFDF283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7" w:history="1">
            <w:r w:rsidR="00B857CC" w:rsidRPr="001407A7">
              <w:rPr>
                <w:rStyle w:val="ac"/>
              </w:rPr>
              <w:t>8-2. 앤서블 서버와 NXOSv서버의 연동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_Toc116636667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71</w:t>
            </w:r>
            <w:r w:rsidR="00B857CC">
              <w:rPr>
                <w:webHidden/>
              </w:rPr>
              <w:fldChar w:fldCharType="end"/>
            </w:r>
          </w:hyperlink>
        </w:p>
        <w:p w14:paraId="0AA1D4E6" w14:textId="6E483789" w:rsidR="00B857CC" w:rsidRDefault="006773A5">
          <w:pPr>
            <w:pStyle w:val="30"/>
            <w:rPr>
              <w:rFonts w:asciiTheme="minorHAnsi" w:eastAsiaTheme="minorEastAsia" w:hAnsiTheme="minorHAnsi"/>
              <w:color w:val="auto"/>
              <w:kern w:val="2"/>
              <w:sz w:val="20"/>
            </w:rPr>
          </w:pPr>
          <w:hyperlink w:anchor="_Toc116636668" w:history="1">
            <w:r w:rsidR="00B857CC" w:rsidRPr="001407A7">
              <w:rPr>
                <w:rStyle w:val="ac"/>
              </w:rPr>
              <w:t>8-3. 네트워크 시스템의 시간 동기화 &amp; 구성파일 백업하기</w:t>
            </w:r>
            <w:r w:rsidR="00B857CC">
              <w:rPr>
                <w:webHidden/>
              </w:rPr>
              <w:tab/>
            </w:r>
            <w:r w:rsidR="00B857CC">
              <w:rPr>
                <w:webHidden/>
              </w:rPr>
              <w:fldChar w:fldCharType="begin"/>
            </w:r>
            <w:r w:rsidR="00B857CC">
              <w:rPr>
                <w:webHidden/>
              </w:rPr>
              <w:instrText xml:space="preserve"> PAGEREF _Toc116636668 \h </w:instrText>
            </w:r>
            <w:r w:rsidR="00B857CC">
              <w:rPr>
                <w:webHidden/>
              </w:rPr>
            </w:r>
            <w:r w:rsidR="00B857CC">
              <w:rPr>
                <w:webHidden/>
              </w:rPr>
              <w:fldChar w:fldCharType="separate"/>
            </w:r>
            <w:r w:rsidR="00261903">
              <w:rPr>
                <w:webHidden/>
              </w:rPr>
              <w:t>73</w:t>
            </w:r>
            <w:r w:rsidR="00B857CC">
              <w:rPr>
                <w:webHidden/>
              </w:rPr>
              <w:fldChar w:fldCharType="end"/>
            </w:r>
          </w:hyperlink>
        </w:p>
        <w:p w14:paraId="35A108AD" w14:textId="7D712822" w:rsidR="00716238" w:rsidRDefault="00716238" w:rsidP="00716238">
          <w:pPr>
            <w:rPr>
              <w:b/>
              <w:bCs/>
              <w:lang w:val="ko-KR"/>
            </w:rPr>
          </w:pPr>
          <w:r w:rsidRPr="0031171D">
            <w:rPr>
              <w:rFonts w:ascii="나눔고딕" w:hAnsi="나눔고딕"/>
              <w:b/>
              <w:bCs/>
              <w:lang w:val="ko-KR"/>
            </w:rPr>
            <w:fldChar w:fldCharType="end"/>
          </w:r>
        </w:p>
      </w:sdtContent>
    </w:sdt>
    <w:p w14:paraId="6C0A28BA" w14:textId="77777777" w:rsidR="00196630" w:rsidRDefault="00196630" w:rsidP="00196630"/>
    <w:p w14:paraId="6817F1FA" w14:textId="77777777" w:rsidR="00196630" w:rsidRDefault="00196630" w:rsidP="004B7E44">
      <w:pPr>
        <w:rPr>
          <w:rFonts w:ascii="맑은 고딕" w:hAnsi="맑은 고딕"/>
        </w:rPr>
      </w:pPr>
    </w:p>
    <w:p w14:paraId="6BF7552C" w14:textId="77777777" w:rsidR="00196630" w:rsidRDefault="00196630" w:rsidP="004B7E44">
      <w:pPr>
        <w:rPr>
          <w:rFonts w:ascii="맑은 고딕" w:hAnsi="맑은 고딕"/>
        </w:rPr>
      </w:pPr>
    </w:p>
    <w:p w14:paraId="2341FD5C" w14:textId="77777777" w:rsidR="00196630" w:rsidRDefault="00196630" w:rsidP="004B7E44">
      <w:pPr>
        <w:rPr>
          <w:rFonts w:ascii="맑은 고딕" w:hAnsi="맑은 고딕"/>
        </w:rPr>
      </w:pPr>
    </w:p>
    <w:p w14:paraId="52C0C98D" w14:textId="77777777" w:rsidR="00196630" w:rsidRDefault="00196630" w:rsidP="004B7E44">
      <w:pPr>
        <w:rPr>
          <w:rFonts w:ascii="맑은 고딕" w:hAnsi="맑은 고딕"/>
        </w:rPr>
      </w:pPr>
    </w:p>
    <w:p w14:paraId="6B41F3E4" w14:textId="77777777" w:rsidR="00196630" w:rsidRDefault="00196630" w:rsidP="004B7E44">
      <w:pPr>
        <w:rPr>
          <w:rFonts w:ascii="맑은 고딕" w:hAnsi="맑은 고딕"/>
        </w:rPr>
      </w:pPr>
    </w:p>
    <w:p w14:paraId="3153BE34" w14:textId="77777777" w:rsidR="00196630" w:rsidRDefault="00196630" w:rsidP="004B7E44">
      <w:pPr>
        <w:rPr>
          <w:rFonts w:ascii="맑은 고딕" w:hAnsi="맑은 고딕"/>
        </w:rPr>
      </w:pPr>
    </w:p>
    <w:p w14:paraId="382CE979" w14:textId="77777777" w:rsidR="00196630" w:rsidRDefault="00196630" w:rsidP="004B7E44">
      <w:pPr>
        <w:rPr>
          <w:rFonts w:ascii="맑은 고딕" w:hAnsi="맑은 고딕"/>
        </w:rPr>
      </w:pPr>
    </w:p>
    <w:p w14:paraId="5EF469B9" w14:textId="77777777" w:rsidR="00196630" w:rsidRDefault="00196630" w:rsidP="004B7E44">
      <w:pPr>
        <w:rPr>
          <w:rFonts w:ascii="맑은 고딕" w:hAnsi="맑은 고딕"/>
        </w:rPr>
      </w:pPr>
    </w:p>
    <w:p w14:paraId="167DCD9B" w14:textId="77777777" w:rsidR="00884D7D" w:rsidRDefault="00884D7D" w:rsidP="004B7E44">
      <w:pPr>
        <w:rPr>
          <w:rFonts w:ascii="맑은 고딕" w:hAnsi="맑은 고딕"/>
        </w:rPr>
      </w:pPr>
    </w:p>
    <w:p w14:paraId="491D57D6" w14:textId="77777777" w:rsidR="00884D7D" w:rsidRDefault="00884D7D" w:rsidP="004B7E44">
      <w:pPr>
        <w:rPr>
          <w:rFonts w:ascii="맑은 고딕" w:hAnsi="맑은 고딕"/>
        </w:rPr>
      </w:pPr>
    </w:p>
    <w:p w14:paraId="214FC025" w14:textId="77777777" w:rsidR="00884D7D" w:rsidRDefault="00884D7D" w:rsidP="004B7E44">
      <w:pPr>
        <w:rPr>
          <w:rFonts w:ascii="맑은 고딕" w:hAnsi="맑은 고딕"/>
        </w:rPr>
      </w:pPr>
    </w:p>
    <w:p w14:paraId="722DE354" w14:textId="77777777" w:rsidR="00884D7D" w:rsidRDefault="00884D7D" w:rsidP="004B7E44">
      <w:pPr>
        <w:rPr>
          <w:rFonts w:ascii="맑은 고딕" w:hAnsi="맑은 고딕"/>
        </w:rPr>
      </w:pPr>
    </w:p>
    <w:p w14:paraId="217EB2CD" w14:textId="77777777" w:rsidR="00884D7D" w:rsidRDefault="00884D7D" w:rsidP="004B7E44">
      <w:pPr>
        <w:rPr>
          <w:rFonts w:ascii="맑은 고딕" w:hAnsi="맑은 고딕"/>
        </w:rPr>
      </w:pPr>
    </w:p>
    <w:p w14:paraId="144348D5" w14:textId="77777777" w:rsidR="00884D7D" w:rsidRDefault="00884D7D" w:rsidP="004B7E44">
      <w:pPr>
        <w:rPr>
          <w:rFonts w:ascii="맑은 고딕" w:hAnsi="맑은 고딕"/>
        </w:rPr>
      </w:pPr>
    </w:p>
    <w:p w14:paraId="6AD4C30F" w14:textId="77777777" w:rsidR="00884D7D" w:rsidRDefault="00884D7D" w:rsidP="004B7E44">
      <w:pPr>
        <w:rPr>
          <w:rFonts w:ascii="맑은 고딕" w:hAnsi="맑은 고딕"/>
        </w:rPr>
      </w:pPr>
    </w:p>
    <w:p w14:paraId="24548722" w14:textId="77777777" w:rsidR="00196630" w:rsidRDefault="00196630" w:rsidP="004B7E44">
      <w:pPr>
        <w:rPr>
          <w:rFonts w:ascii="맑은 고딕" w:hAnsi="맑은 고딕"/>
        </w:rPr>
      </w:pPr>
    </w:p>
    <w:p w14:paraId="1E0E6E48" w14:textId="259A5EC0" w:rsidR="00D5400C" w:rsidRPr="005461AD" w:rsidRDefault="00D5400C" w:rsidP="005461AD">
      <w:pPr>
        <w:pStyle w:val="2"/>
        <w:rPr>
          <w:rFonts w:ascii="나눔고딕" w:hAnsi="나눔고딕"/>
          <w:lang w:bidi="ko-KR"/>
        </w:rPr>
      </w:pPr>
      <w:bookmarkStart w:id="0" w:name="_Toc116636636"/>
      <w:r w:rsidRPr="005461AD">
        <w:rPr>
          <w:rFonts w:ascii="나눔고딕" w:hAnsi="나눔고딕"/>
          <w:lang w:bidi="ko-KR"/>
        </w:rPr>
        <w:lastRenderedPageBreak/>
        <w:t xml:space="preserve">1. </w:t>
      </w:r>
      <w:r w:rsidRPr="005461AD">
        <w:rPr>
          <w:rFonts w:ascii="나눔고딕" w:hAnsi="나눔고딕" w:hint="eastAsia"/>
          <w:lang w:bidi="ko-KR"/>
        </w:rPr>
        <w:t xml:space="preserve">앤서블 </w:t>
      </w:r>
      <w:r w:rsidRPr="005461AD">
        <w:rPr>
          <w:rFonts w:ascii="나눔고딕" w:hAnsi="나눔고딕"/>
          <w:lang w:bidi="ko-KR"/>
        </w:rPr>
        <w:t>이란</w:t>
      </w:r>
      <w:r w:rsidRPr="005461AD">
        <w:rPr>
          <w:rFonts w:ascii="나눔고딕" w:hAnsi="나눔고딕" w:hint="eastAsia"/>
          <w:lang w:bidi="ko-KR"/>
        </w:rPr>
        <w:t>?</w:t>
      </w:r>
      <w:bookmarkEnd w:id="0"/>
    </w:p>
    <w:p w14:paraId="6759BB2B" w14:textId="05CE58A3" w:rsidR="00D5400C" w:rsidRDefault="00F0322A" w:rsidP="00B10F67">
      <w:pPr>
        <w:jc w:val="center"/>
        <w:rPr>
          <w:rFonts w:ascii="맑은 고딕" w:hAnsi="맑은 고딕"/>
          <w:color w:val="555555"/>
          <w:spacing w:val="-8"/>
          <w:sz w:val="27"/>
          <w:szCs w:val="27"/>
        </w:rPr>
      </w:pPr>
      <w:r>
        <w:rPr>
          <w:noProof/>
        </w:rPr>
        <w:drawing>
          <wp:inline distT="0" distB="0" distL="0" distR="0" wp14:anchorId="5C3D16C4" wp14:editId="488A7211">
            <wp:extent cx="1783080" cy="2194403"/>
            <wp:effectExtent l="0" t="0" r="7620" b="0"/>
            <wp:docPr id="229" name="그림 229" descr="Ansible (ソフトウェア) - Wikip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Ansible (ソフトウェア) - Wikipedia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9908" cy="2215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FB1D9" w14:textId="20C1FCAB" w:rsidR="0053197E" w:rsidRPr="005461AD" w:rsidRDefault="0053197E" w:rsidP="0053197E">
      <w:pPr>
        <w:pStyle w:val="3"/>
        <w:rPr>
          <w:lang w:bidi="ko-KR"/>
        </w:rPr>
      </w:pPr>
      <w:bookmarkStart w:id="1" w:name="_Toc116636637"/>
      <w:r>
        <w:rPr>
          <w:noProof/>
        </w:rPr>
        <mc:AlternateContent>
          <mc:Choice Requires="wps">
            <w:drawing>
              <wp:anchor distT="45720" distB="45720" distL="114300" distR="114300" simplePos="0" relativeHeight="251888640" behindDoc="0" locked="0" layoutInCell="1" allowOverlap="1" wp14:anchorId="01869D43" wp14:editId="4D070283">
                <wp:simplePos x="0" y="0"/>
                <wp:positionH relativeFrom="margin">
                  <wp:align>right</wp:align>
                </wp:positionH>
                <wp:positionV relativeFrom="paragraph">
                  <wp:posOffset>386080</wp:posOffset>
                </wp:positionV>
                <wp:extent cx="6073140" cy="1404620"/>
                <wp:effectExtent l="0" t="0" r="22860" b="17780"/>
                <wp:wrapSquare wrapText="bothSides"/>
                <wp:docPr id="314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3EBBE2" w14:textId="234EDED6" w:rsidR="0053197E" w:rsidRPr="00075D67" w:rsidRDefault="0053197E" w:rsidP="00FB6A97">
                            <w:pPr>
                              <w:spacing w:line="276" w:lineRule="auto"/>
                              <w:rPr>
                                <w:rFonts w:ascii="맑은 고딕" w:hAnsi="맑은 고딕"/>
                              </w:rPr>
                            </w:pP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Ansible (앤서블)은 여러 개의 서버를 효율적으로 관리할 수 있게 해주는 환경 구성 자동화 도구입니다.</w:t>
                            </w:r>
                            <w:r w:rsidRPr="009F551F">
                              <w:rPr>
                                <w:rFonts w:ascii="나눔고딕" w:hAnsi="나눔고딕" w:cs="굴림체"/>
                                <w:noProof/>
                                <w:color w:val="auto"/>
                                <w:szCs w:val="24"/>
                              </w:rPr>
                              <w:t xml:space="preserve"> </w:t>
                            </w:r>
                          </w:p>
                          <w:p w14:paraId="4CBA9BED" w14:textId="77777777" w:rsidR="0053197E" w:rsidRPr="00B10F67" w:rsidRDefault="0053197E" w:rsidP="00FB6A97">
                            <w:pPr>
                              <w:spacing w:line="276" w:lineRule="auto"/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 xml:space="preserve">2012년에 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‘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마이클 데한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’ 이라는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 xml:space="preserve"> 개발자가 만들어 소스코드를 공개한 오픈소스 소프트웨어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입니다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. 2015에 오픈소스 업계의 큰 손인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  <w:b/>
                                <w:bCs/>
                              </w:rPr>
                              <w:t> 레드헷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이 인수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했습니다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.</w:t>
                            </w:r>
                          </w:p>
                          <w:p w14:paraId="2DFCB03C" w14:textId="77777777" w:rsidR="0053197E" w:rsidRPr="00075D67" w:rsidRDefault="0053197E" w:rsidP="00FB6A97">
                            <w:pPr>
                              <w:spacing w:line="276" w:lineRule="auto"/>
                              <w:rPr>
                                <w:rFonts w:ascii="맑은 고딕" w:hAnsi="맑은 고딕"/>
                              </w:rPr>
                            </w:pP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앤서블은 플레이북(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PlayBook)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 xml:space="preserve"> 이라는 곳에 실행할 구성을 선언해 놓으면, 필요할 때 마다 자동으로 실행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시킬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 xml:space="preserve"> 수 있는 것이 가장 큰 특징입니다. </w:t>
                            </w:r>
                          </w:p>
                          <w:p w14:paraId="52BDA97A" w14:textId="2E042014" w:rsidR="0053197E" w:rsidRPr="0053197E" w:rsidRDefault="0053197E" w:rsidP="00FB6A97">
                            <w:pPr>
                              <w:spacing w:line="276" w:lineRule="auto"/>
                              <w:rPr>
                                <w:rFonts w:ascii="맑은 고딕" w:eastAsia="맑은 고딕" w:hAnsi="맑은 고딕"/>
                              </w:rPr>
                            </w:pP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>웹서버의 구성과, DB서버의 구성을 선언해 놓으면 관리자들은 필요할 때마다 그 구성대로 서버의 설정을 배포</w:t>
                            </w:r>
                            <w:r w:rsidRPr="00B10F67">
                              <w:rPr>
                                <w:rFonts w:ascii="맑은 고딕" w:eastAsia="맑은 고딕" w:hAnsi="맑은 고딕"/>
                              </w:rPr>
                              <w:t>할</w:t>
                            </w:r>
                            <w:r w:rsidRPr="00B10F67">
                              <w:rPr>
                                <w:rFonts w:ascii="맑은 고딕" w:eastAsia="맑은 고딕" w:hAnsi="맑은 고딕" w:hint="eastAsia"/>
                              </w:rPr>
                              <w:t xml:space="preserve"> 수 있게 해주는 것입니다.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1869D43" id="_x0000_t202" coordsize="21600,21600" o:spt="202" path="m,l,21600r21600,l21600,xe">
                <v:stroke joinstyle="miter"/>
                <v:path gradientshapeok="t" o:connecttype="rect"/>
              </v:shapetype>
              <v:shape id="텍스트 상자 2" o:spid="_x0000_s1030" type="#_x0000_t202" style="position:absolute;margin-left:427pt;margin-top:30.4pt;width:478.2pt;height:110.6pt;z-index:25188864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">
                <v:textbox style="mso-fit-shape-to-text:t">
                  <w:txbxContent>
                    <w:p w14:paraId="473EBBE2" w14:textId="234EDED6" w:rsidR="0053197E" w:rsidRPr="00075D67" w:rsidRDefault="0053197E" w:rsidP="00FB6A97">
                      <w:pPr>
                        <w:spacing w:line="276" w:lineRule="auto"/>
                        <w:rPr>
                          <w:rFonts w:ascii="맑은 고딕" w:hAnsi="맑은 고딕"/>
                        </w:rPr>
                      </w:pPr>
                      <w:r w:rsidRPr="00B10F67">
                        <w:rPr>
                          <w:rFonts w:ascii="맑은 고딕" w:eastAsia="맑은 고딕" w:hAnsi="맑은 고딕" w:hint="eastAsia"/>
                        </w:rPr>
                        <w:t>Ansible (앤서블)은 여러 개의 서버를 효율적으로 관리할 수 있게 해주는 환경 구성 자동화 도구입니다.</w:t>
                      </w:r>
                      <w:r w:rsidRPr="009F551F">
                        <w:rPr>
                          <w:rFonts w:ascii="나눔고딕" w:hAnsi="나눔고딕" w:cs="굴림체"/>
                          <w:noProof/>
                          <w:color w:val="auto"/>
                          <w:szCs w:val="24"/>
                        </w:rPr>
                        <w:t xml:space="preserve"> </w:t>
                      </w:r>
                    </w:p>
                    <w:p w14:paraId="4CBA9BED" w14:textId="77777777" w:rsidR="0053197E" w:rsidRPr="00B10F67" w:rsidRDefault="0053197E" w:rsidP="00FB6A97">
                      <w:pPr>
                        <w:spacing w:line="276" w:lineRule="auto"/>
                        <w:rPr>
                          <w:rFonts w:ascii="맑은 고딕" w:eastAsia="맑은 고딕" w:hAnsi="맑은 고딕"/>
                        </w:rPr>
                      </w:pPr>
                      <w:r w:rsidRPr="00B10F67">
                        <w:rPr>
                          <w:rFonts w:ascii="맑은 고딕" w:eastAsia="맑은 고딕" w:hAnsi="맑은 고딕" w:hint="eastAsia"/>
                        </w:rPr>
                        <w:t xml:space="preserve">2012년에 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‘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>마이클 데한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’ 이라는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 xml:space="preserve"> 개발자가 만들어 소스코드를 공개한 오픈소스 소프트웨어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입니다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>. 2015에 오픈소스 업계의 큰 손인</w:t>
                      </w:r>
                      <w:r w:rsidRPr="00B10F67">
                        <w:rPr>
                          <w:rFonts w:ascii="맑은 고딕" w:eastAsia="맑은 고딕" w:hAnsi="맑은 고딕" w:hint="eastAsia"/>
                          <w:b/>
                          <w:bCs/>
                        </w:rPr>
                        <w:t> 레드헷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>이 인수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했습니다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>.</w:t>
                      </w:r>
                    </w:p>
                    <w:p w14:paraId="2DFCB03C" w14:textId="77777777" w:rsidR="0053197E" w:rsidRPr="00075D67" w:rsidRDefault="0053197E" w:rsidP="00FB6A97">
                      <w:pPr>
                        <w:spacing w:line="276" w:lineRule="auto"/>
                        <w:rPr>
                          <w:rFonts w:ascii="맑은 고딕" w:hAnsi="맑은 고딕"/>
                        </w:rPr>
                      </w:pPr>
                      <w:r w:rsidRPr="00B10F67">
                        <w:rPr>
                          <w:rFonts w:ascii="맑은 고딕" w:eastAsia="맑은 고딕" w:hAnsi="맑은 고딕" w:hint="eastAsia"/>
                        </w:rPr>
                        <w:t>앤서블은 플레이북(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PlayBook)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 xml:space="preserve"> 이라는 곳에 실행할 구성을 선언해 놓으면, 필요할 때 마다 자동으로 실행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시킬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 xml:space="preserve"> 수 있는 것이 가장 큰 특징입니다. </w:t>
                      </w:r>
                    </w:p>
                    <w:p w14:paraId="52BDA97A" w14:textId="2E042014" w:rsidR="0053197E" w:rsidRPr="0053197E" w:rsidRDefault="0053197E" w:rsidP="00FB6A97">
                      <w:pPr>
                        <w:spacing w:line="276" w:lineRule="auto"/>
                        <w:rPr>
                          <w:rFonts w:ascii="맑은 고딕" w:eastAsia="맑은 고딕" w:hAnsi="맑은 고딕"/>
                        </w:rPr>
                      </w:pPr>
                      <w:r w:rsidRPr="00B10F67">
                        <w:rPr>
                          <w:rFonts w:ascii="맑은 고딕" w:eastAsia="맑은 고딕" w:hAnsi="맑은 고딕" w:hint="eastAsia"/>
                        </w:rPr>
                        <w:t>웹서버의 구성과, DB서버의 구성을 선언해 놓으면 관리자들은 필요할 때마다 그 구성대로 서버의 설정을 배포</w:t>
                      </w:r>
                      <w:r w:rsidRPr="00B10F67">
                        <w:rPr>
                          <w:rFonts w:ascii="맑은 고딕" w:eastAsia="맑은 고딕" w:hAnsi="맑은 고딕"/>
                        </w:rPr>
                        <w:t>할</w:t>
                      </w:r>
                      <w:r w:rsidRPr="00B10F67">
                        <w:rPr>
                          <w:rFonts w:ascii="맑은 고딕" w:eastAsia="맑은 고딕" w:hAnsi="맑은 고딕" w:hint="eastAsia"/>
                        </w:rPr>
                        <w:t xml:space="preserve"> 수 있게 해주는 것입니다.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5461AD">
        <w:rPr>
          <w:rFonts w:hint="eastAsia"/>
        </w:rPr>
        <w:t>1</w:t>
      </w:r>
      <w:r w:rsidRPr="005461AD">
        <w:t xml:space="preserve">-1. </w:t>
      </w:r>
      <w:r w:rsidRPr="005461AD">
        <w:rPr>
          <w:rFonts w:hint="eastAsia"/>
          <w:lang w:bidi="ko-KR"/>
        </w:rPr>
        <w:t>앤서블</w:t>
      </w:r>
      <w:r>
        <w:rPr>
          <w:rFonts w:hint="eastAsia"/>
          <w:lang w:bidi="ko-KR"/>
        </w:rPr>
        <w:t>의</w:t>
      </w:r>
      <w:r>
        <w:rPr>
          <w:rFonts w:hint="eastAsia"/>
          <w:lang w:bidi="ko-KR"/>
        </w:rPr>
        <w:t xml:space="preserve"> </w:t>
      </w:r>
      <w:r>
        <w:rPr>
          <w:rFonts w:hint="eastAsia"/>
          <w:lang w:bidi="ko-KR"/>
        </w:rPr>
        <w:t>개요</w:t>
      </w:r>
      <w:bookmarkEnd w:id="1"/>
      <w:r w:rsidRPr="005461AD">
        <w:rPr>
          <w:rFonts w:hint="eastAsia"/>
          <w:lang w:bidi="ko-KR"/>
        </w:rPr>
        <w:t> </w:t>
      </w:r>
    </w:p>
    <w:p w14:paraId="1F592D98" w14:textId="77777777" w:rsidR="00D5400C" w:rsidRPr="00D5400C" w:rsidRDefault="00D5400C" w:rsidP="00D5400C">
      <w:pPr>
        <w:pStyle w:val="ab"/>
        <w:shd w:val="clear" w:color="auto" w:fill="FFFFFF"/>
        <w:rPr>
          <w:rFonts w:ascii="맑은 고딕" w:eastAsia="맑은 고딕" w:hAnsi="맑은 고딕"/>
          <w:spacing w:val="-8"/>
          <w:sz w:val="21"/>
          <w:szCs w:val="21"/>
        </w:rPr>
      </w:pPr>
    </w:p>
    <w:p w14:paraId="3AEEFAF2" w14:textId="54DFBFBA" w:rsidR="00D5400C" w:rsidRPr="005461AD" w:rsidRDefault="009F551F" w:rsidP="005461AD">
      <w:pPr>
        <w:pStyle w:val="3"/>
        <w:rPr>
          <w:lang w:bidi="ko-KR"/>
        </w:rPr>
      </w:pPr>
      <w:bookmarkStart w:id="2" w:name="_Toc116636638"/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2079FBA8" wp14:editId="35846528">
                <wp:simplePos x="0" y="0"/>
                <wp:positionH relativeFrom="margin">
                  <wp:align>right</wp:align>
                </wp:positionH>
                <wp:positionV relativeFrom="paragraph">
                  <wp:posOffset>384175</wp:posOffset>
                </wp:positionV>
                <wp:extent cx="6080760" cy="1417320"/>
                <wp:effectExtent l="0" t="0" r="15240" b="11430"/>
                <wp:wrapNone/>
                <wp:docPr id="269" name="직사각형 2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417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1D1585" id="직사각형 269" o:spid="_x0000_s1026" style="position:absolute;left:0;text-align:left;margin-left:427.6pt;margin-top:30.25pt;width:478.8pt;height:111.6pt;z-index:2518087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523975" w:rsidRPr="005461AD">
        <w:rPr>
          <w:rFonts w:hint="eastAsia"/>
        </w:rPr>
        <w:t>1</w:t>
      </w:r>
      <w:r w:rsidR="00523975" w:rsidRPr="005461AD">
        <w:t xml:space="preserve">-2. </w:t>
      </w:r>
      <w:r w:rsidR="00D5400C" w:rsidRPr="005461AD">
        <w:rPr>
          <w:rFonts w:hint="eastAsia"/>
          <w:lang w:bidi="ko-KR"/>
        </w:rPr>
        <w:t>앤서블의</w:t>
      </w:r>
      <w:r w:rsidR="00D5400C" w:rsidRPr="005461AD">
        <w:rPr>
          <w:rFonts w:hint="eastAsia"/>
          <w:lang w:bidi="ko-KR"/>
        </w:rPr>
        <w:t xml:space="preserve"> </w:t>
      </w:r>
      <w:r w:rsidR="00D5400C" w:rsidRPr="005461AD">
        <w:rPr>
          <w:lang w:bidi="ko-KR"/>
        </w:rPr>
        <w:t>역할</w:t>
      </w:r>
      <w:bookmarkEnd w:id="2"/>
    </w:p>
    <w:p w14:paraId="394FCC54" w14:textId="695DF729" w:rsidR="00B10F67" w:rsidRPr="00D5400C" w:rsidRDefault="00D5400C" w:rsidP="00FB6A97">
      <w:pPr>
        <w:spacing w:line="276" w:lineRule="auto"/>
        <w:ind w:leftChars="100" w:left="226"/>
      </w:pPr>
      <w:r w:rsidRPr="00D5400C">
        <w:rPr>
          <w:rFonts w:hint="eastAsia"/>
        </w:rPr>
        <w:t>기존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리눅스에서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동일한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환경을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구성하기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위해</w:t>
      </w:r>
      <w:r w:rsidRPr="00D5400C">
        <w:rPr>
          <w:rFonts w:hint="eastAsia"/>
        </w:rPr>
        <w:t xml:space="preserve"> Bash </w:t>
      </w:r>
      <w:r w:rsidRPr="00D5400C">
        <w:rPr>
          <w:rFonts w:hint="eastAsia"/>
        </w:rPr>
        <w:t>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스크립트에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패키지의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설치</w:t>
      </w:r>
      <w:r w:rsidRPr="00D5400C">
        <w:rPr>
          <w:rFonts w:hint="eastAsia"/>
        </w:rPr>
        <w:t xml:space="preserve">, </w:t>
      </w:r>
      <w:r w:rsidRPr="00D5400C">
        <w:rPr>
          <w:rFonts w:hint="eastAsia"/>
        </w:rPr>
        <w:t>설정파일</w:t>
      </w:r>
      <w:r w:rsidRPr="00D5400C">
        <w:rPr>
          <w:rFonts w:hint="eastAsia"/>
        </w:rPr>
        <w:t xml:space="preserve"> </w:t>
      </w:r>
      <w:r w:rsidR="006920F2" w:rsidRPr="00D5400C">
        <w:rPr>
          <w:rFonts w:hint="eastAsia"/>
        </w:rPr>
        <w:t>수정</w:t>
      </w:r>
      <w:r w:rsidR="006920F2" w:rsidRPr="00D5400C">
        <w:rPr>
          <w:rFonts w:hint="eastAsia"/>
        </w:rPr>
        <w:t xml:space="preserve"> </w:t>
      </w:r>
      <w:r w:rsidR="006920F2" w:rsidRPr="00D5400C">
        <w:rPr>
          <w:rFonts w:hint="eastAsia"/>
        </w:rPr>
        <w:t>등을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나열하여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이를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실행하는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것이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일반적이었습니다</w:t>
      </w:r>
      <w:r w:rsidRPr="00D5400C">
        <w:rPr>
          <w:rFonts w:hint="eastAsia"/>
        </w:rPr>
        <w:t>.</w:t>
      </w:r>
    </w:p>
    <w:p w14:paraId="0166A693" w14:textId="2C5482A3" w:rsidR="00D5400C" w:rsidRPr="00D5400C" w:rsidRDefault="00D5400C" w:rsidP="00FB6A97">
      <w:pPr>
        <w:spacing w:line="276" w:lineRule="auto"/>
        <w:ind w:leftChars="100" w:left="226"/>
      </w:pPr>
      <w:r w:rsidRPr="00D5400C">
        <w:rPr>
          <w:rFonts w:hint="eastAsia"/>
        </w:rPr>
        <w:t>IT</w:t>
      </w:r>
      <w:r w:rsidRPr="00D5400C">
        <w:rPr>
          <w:rFonts w:hint="eastAsia"/>
        </w:rPr>
        <w:t>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기술력이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진보함에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따라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인프라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환경도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기존</w:t>
      </w:r>
      <w:r w:rsidRPr="00D5400C">
        <w:rPr>
          <w:rFonts w:hint="eastAsia"/>
        </w:rPr>
        <w:t xml:space="preserve"> Data center</w:t>
      </w:r>
      <w:r w:rsidRPr="00D5400C">
        <w:rPr>
          <w:rFonts w:hint="eastAsia"/>
        </w:rPr>
        <w:t>에서</w:t>
      </w:r>
      <w:r w:rsidRPr="00D5400C">
        <w:rPr>
          <w:rFonts w:hint="eastAsia"/>
        </w:rPr>
        <w:t xml:space="preserve"> cloud </w:t>
      </w:r>
      <w:r w:rsidRPr="00D5400C">
        <w:rPr>
          <w:rFonts w:hint="eastAsia"/>
        </w:rPr>
        <w:t>환경으로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변화되고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있으며</w:t>
      </w:r>
      <w:r w:rsidRPr="00D5400C">
        <w:rPr>
          <w:rFonts w:hint="eastAsia"/>
        </w:rPr>
        <w:t xml:space="preserve">, </w:t>
      </w:r>
      <w:r w:rsidRPr="00D5400C">
        <w:rPr>
          <w:rFonts w:hint="eastAsia"/>
        </w:rPr>
        <w:t>한</w:t>
      </w:r>
      <w:r w:rsidR="006920F2">
        <w:rPr>
          <w:rFonts w:hint="eastAsia"/>
        </w:rPr>
        <w:t xml:space="preserve"> </w:t>
      </w:r>
      <w:r w:rsidRPr="00D5400C">
        <w:rPr>
          <w:rFonts w:hint="eastAsia"/>
        </w:rPr>
        <w:t>명의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관리자</w:t>
      </w:r>
      <w:r w:rsidRPr="00D5400C">
        <w:rPr>
          <w:rFonts w:hint="eastAsia"/>
        </w:rPr>
        <w:t>(Admin)</w:t>
      </w:r>
      <w:r w:rsidRPr="00D5400C">
        <w:rPr>
          <w:rFonts w:hint="eastAsia"/>
        </w:rPr>
        <w:t>가</w:t>
      </w:r>
      <w:r w:rsidRPr="00D5400C">
        <w:rPr>
          <w:rFonts w:hint="eastAsia"/>
        </w:rPr>
        <w:t xml:space="preserve"> </w:t>
      </w:r>
      <w:r w:rsidR="006920F2" w:rsidRPr="00D5400C">
        <w:rPr>
          <w:rFonts w:hint="eastAsia"/>
        </w:rPr>
        <w:t>관리해야</w:t>
      </w:r>
      <w:r w:rsidR="006920F2" w:rsidRPr="00D5400C">
        <w:rPr>
          <w:rFonts w:hint="eastAsia"/>
        </w:rPr>
        <w:t xml:space="preserve"> </w:t>
      </w:r>
      <w:r w:rsidR="006920F2" w:rsidRPr="00D5400C">
        <w:rPr>
          <w:rFonts w:hint="eastAsia"/>
        </w:rPr>
        <w:t>하는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서버의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숫자가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증가하게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되었습니다</w:t>
      </w:r>
      <w:r w:rsidRPr="00D5400C">
        <w:rPr>
          <w:rFonts w:hint="eastAsia"/>
        </w:rPr>
        <w:t>.</w:t>
      </w:r>
    </w:p>
    <w:p w14:paraId="5A10F5D8" w14:textId="10C28901" w:rsidR="00D5400C" w:rsidRPr="00D5400C" w:rsidRDefault="009F551F" w:rsidP="00FB6A97">
      <w:pPr>
        <w:spacing w:line="276" w:lineRule="auto"/>
        <w:rPr>
          <w:rFonts w:ascii="굴림" w:eastAsia="굴림" w:hAnsi="굴림"/>
          <w:szCs w:val="24"/>
        </w:rPr>
      </w:pPr>
      <w:r>
        <w:rPr>
          <w:rFonts w:ascii="나눔고딕" w:hAnsi="나눔고딕" w:cs="굴림체"/>
          <w:noProof/>
          <w:color w:val="auto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A7EAE69" wp14:editId="2587C016">
                <wp:simplePos x="0" y="0"/>
                <wp:positionH relativeFrom="margin">
                  <wp:align>right</wp:align>
                </wp:positionH>
                <wp:positionV relativeFrom="paragraph">
                  <wp:posOffset>2172335</wp:posOffset>
                </wp:positionV>
                <wp:extent cx="6080760" cy="2857500"/>
                <wp:effectExtent l="0" t="0" r="15240" b="19050"/>
                <wp:wrapNone/>
                <wp:docPr id="270" name="직사각형 2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857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95D3DC" id="직사각형 270" o:spid="_x0000_s1026" style="position:absolute;left:0;text-align:left;margin-left:427.6pt;margin-top:171.05pt;width:478.8pt;height:225pt;z-index:251810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" filled="f" strokecolor="#161718 [3213]">
                <w10:wrap anchorx="margin"/>
              </v:rect>
            </w:pict>
          </mc:Fallback>
        </mc:AlternateContent>
      </w:r>
      <w:r w:rsidR="00D5400C" w:rsidRPr="00D5400C">
        <w:rPr>
          <w:noProof/>
        </w:rPr>
        <w:drawing>
          <wp:inline distT="0" distB="0" distL="0" distR="0" wp14:anchorId="6685ED56" wp14:editId="439AEFD3">
            <wp:extent cx="6097270" cy="2115185"/>
            <wp:effectExtent l="0" t="0" r="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70" cy="211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1C34AF" w14:textId="6003E705" w:rsidR="00B10F67" w:rsidRPr="00D5400C" w:rsidRDefault="00D5400C" w:rsidP="00FB6A97">
      <w:pPr>
        <w:spacing w:line="276" w:lineRule="auto"/>
        <w:ind w:leftChars="100" w:left="226"/>
      </w:pPr>
      <w:r w:rsidRPr="00D5400C">
        <w:rPr>
          <w:rFonts w:hint="eastAsia"/>
        </w:rPr>
        <w:t>따라서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클러스터에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존재하는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많은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서버들에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동시에</w:t>
      </w:r>
      <w:r w:rsidRPr="00D5400C">
        <w:rPr>
          <w:rFonts w:hint="eastAsia"/>
        </w:rPr>
        <w:t xml:space="preserve">, </w:t>
      </w:r>
      <w:r w:rsidRPr="00D5400C">
        <w:rPr>
          <w:rFonts w:hint="eastAsia"/>
        </w:rPr>
        <w:t>동일한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화경을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배포해야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하는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상황이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발생하게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되었고</w:t>
      </w:r>
      <w:r w:rsidRPr="00D5400C">
        <w:rPr>
          <w:rFonts w:hint="eastAsia"/>
        </w:rPr>
        <w:t xml:space="preserve">, Bash </w:t>
      </w:r>
      <w:r w:rsidRPr="00D5400C">
        <w:rPr>
          <w:rFonts w:hint="eastAsia"/>
        </w:rPr>
        <w:t>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스크립트의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한계점을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갖게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되었습니다</w:t>
      </w:r>
      <w:r w:rsidRPr="00D5400C">
        <w:rPr>
          <w:rFonts w:hint="eastAsia"/>
        </w:rPr>
        <w:t>.</w:t>
      </w:r>
    </w:p>
    <w:p w14:paraId="368C1FFD" w14:textId="77777777" w:rsidR="009F551F" w:rsidRDefault="00D5400C" w:rsidP="00FB6A97">
      <w:pPr>
        <w:spacing w:line="276" w:lineRule="auto"/>
        <w:ind w:firstLineChars="100" w:firstLine="226"/>
      </w:pPr>
      <w:r w:rsidRPr="00D5400C">
        <w:rPr>
          <w:rFonts w:hint="eastAsia"/>
        </w:rPr>
        <w:t>이를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위해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고안된</w:t>
      </w:r>
      <w:r w:rsidRPr="00D5400C">
        <w:rPr>
          <w:rFonts w:hint="eastAsia"/>
        </w:rPr>
        <w:t xml:space="preserve"> Infrastructure as a code </w:t>
      </w:r>
      <w:r w:rsidRPr="00D5400C">
        <w:rPr>
          <w:rFonts w:hint="eastAsia"/>
        </w:rPr>
        <w:t>개념입니다</w:t>
      </w:r>
      <w:r w:rsidRPr="00D5400C">
        <w:rPr>
          <w:rFonts w:hint="eastAsia"/>
        </w:rPr>
        <w:t xml:space="preserve">. </w:t>
      </w:r>
    </w:p>
    <w:p w14:paraId="6CCEF902" w14:textId="4E47E0E9" w:rsidR="00B10F67" w:rsidRPr="00135862" w:rsidRDefault="00D5400C" w:rsidP="00FB6A97">
      <w:pPr>
        <w:spacing w:line="276" w:lineRule="auto"/>
        <w:ind w:firstLineChars="100" w:firstLine="226"/>
      </w:pPr>
      <w:r w:rsidRPr="00D5400C">
        <w:rPr>
          <w:rFonts w:hint="eastAsia"/>
        </w:rPr>
        <w:t>이것은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환경의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배포와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구성을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규격화된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코드로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정의해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사용하는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것을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의미합니다</w:t>
      </w:r>
      <w:r w:rsidRPr="00D5400C">
        <w:rPr>
          <w:rFonts w:hint="eastAsia"/>
        </w:rPr>
        <w:t>. </w:t>
      </w:r>
    </w:p>
    <w:p w14:paraId="66C41155" w14:textId="734CEB4B" w:rsidR="00B10F67" w:rsidRPr="00135862" w:rsidRDefault="00D5400C" w:rsidP="00FB6A97">
      <w:pPr>
        <w:spacing w:line="276" w:lineRule="auto"/>
        <w:ind w:leftChars="100" w:left="226"/>
      </w:pPr>
      <w:r w:rsidRPr="00D5400C">
        <w:rPr>
          <w:rFonts w:hint="eastAsia"/>
        </w:rPr>
        <w:t>Infrastructure as a code</w:t>
      </w:r>
      <w:r w:rsidRPr="00D5400C">
        <w:rPr>
          <w:rFonts w:hint="eastAsia"/>
        </w:rPr>
        <w:t>가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가능한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자동화도구를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이용하여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인프라의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상태를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코드로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작성하고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이를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모든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서버에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배포함으로써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특정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환경을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동일하게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유지할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수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있도록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돕게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되었습니다</w:t>
      </w:r>
      <w:r w:rsidRPr="00D5400C">
        <w:rPr>
          <w:rFonts w:hint="eastAsia"/>
        </w:rPr>
        <w:t>.</w:t>
      </w:r>
    </w:p>
    <w:p w14:paraId="7BEEAEEF" w14:textId="2FCC9AAB" w:rsidR="00D5400C" w:rsidRPr="00D5400C" w:rsidRDefault="00D5400C" w:rsidP="00FB6A97">
      <w:pPr>
        <w:spacing w:line="276" w:lineRule="auto"/>
        <w:ind w:firstLineChars="100" w:firstLine="226"/>
      </w:pPr>
      <w:r w:rsidRPr="00D5400C">
        <w:rPr>
          <w:rFonts w:hint="eastAsia"/>
        </w:rPr>
        <w:t>이러한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자동화도구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중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가장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대표적인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툴이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바로</w:t>
      </w:r>
      <w:r w:rsidRPr="00D5400C">
        <w:rPr>
          <w:rFonts w:hint="eastAsia"/>
        </w:rPr>
        <w:t xml:space="preserve"> </w:t>
      </w:r>
      <w:r w:rsidRPr="00D5400C">
        <w:rPr>
          <w:rFonts w:hint="eastAsia"/>
        </w:rPr>
        <w:t>앤서블</w:t>
      </w:r>
      <w:r w:rsidRPr="00D5400C">
        <w:rPr>
          <w:rFonts w:hint="eastAsia"/>
        </w:rPr>
        <w:t>(ANSIBLE)</w:t>
      </w:r>
      <w:r w:rsidRPr="00D5400C">
        <w:rPr>
          <w:rFonts w:hint="eastAsia"/>
        </w:rPr>
        <w:t>입니다</w:t>
      </w:r>
      <w:r w:rsidRPr="00D5400C">
        <w:rPr>
          <w:rFonts w:hint="eastAsia"/>
        </w:rPr>
        <w:t>.</w:t>
      </w:r>
    </w:p>
    <w:p w14:paraId="6D24DF5C" w14:textId="77777777" w:rsidR="00D5400C" w:rsidRDefault="00D5400C" w:rsidP="00D5400C">
      <w:pPr>
        <w:rPr>
          <w:rFonts w:ascii="맑은 고딕" w:hAnsi="맑은 고딕"/>
        </w:rPr>
      </w:pPr>
    </w:p>
    <w:p w14:paraId="35AF97AD" w14:textId="77777777" w:rsidR="009B2DDA" w:rsidRDefault="009B2DDA" w:rsidP="00D5400C">
      <w:pPr>
        <w:rPr>
          <w:rFonts w:ascii="맑은 고딕" w:hAnsi="맑은 고딕"/>
        </w:rPr>
      </w:pPr>
    </w:p>
    <w:p w14:paraId="29BAC87A" w14:textId="77777777" w:rsidR="009B2DDA" w:rsidRDefault="009B2DDA" w:rsidP="00D5400C">
      <w:pPr>
        <w:rPr>
          <w:rFonts w:ascii="맑은 고딕" w:hAnsi="맑은 고딕"/>
        </w:rPr>
      </w:pPr>
    </w:p>
    <w:p w14:paraId="72B53B7B" w14:textId="77777777" w:rsidR="009B2DDA" w:rsidRDefault="009B2DDA" w:rsidP="00D5400C">
      <w:pPr>
        <w:rPr>
          <w:rFonts w:ascii="맑은 고딕" w:hAnsi="맑은 고딕"/>
        </w:rPr>
      </w:pPr>
    </w:p>
    <w:p w14:paraId="01BC9FBC" w14:textId="77777777" w:rsidR="009B2DDA" w:rsidRDefault="009B2DDA" w:rsidP="00D5400C">
      <w:pPr>
        <w:rPr>
          <w:rFonts w:ascii="맑은 고딕" w:hAnsi="맑은 고딕"/>
        </w:rPr>
      </w:pPr>
    </w:p>
    <w:p w14:paraId="474C121E" w14:textId="77777777" w:rsidR="009B2DDA" w:rsidRDefault="009B2DDA" w:rsidP="00D5400C">
      <w:pPr>
        <w:rPr>
          <w:rFonts w:ascii="맑은 고딕" w:hAnsi="맑은 고딕"/>
        </w:rPr>
      </w:pPr>
    </w:p>
    <w:p w14:paraId="134B5833" w14:textId="77777777" w:rsidR="009B2DDA" w:rsidRDefault="009B2DDA" w:rsidP="00D5400C">
      <w:pPr>
        <w:rPr>
          <w:rFonts w:ascii="맑은 고딕" w:hAnsi="맑은 고딕"/>
        </w:rPr>
      </w:pPr>
    </w:p>
    <w:p w14:paraId="6758A8BC" w14:textId="77777777" w:rsidR="009B2DDA" w:rsidRDefault="009B2DDA" w:rsidP="00D5400C">
      <w:pPr>
        <w:rPr>
          <w:rFonts w:ascii="맑은 고딕" w:hAnsi="맑은 고딕"/>
        </w:rPr>
      </w:pPr>
    </w:p>
    <w:p w14:paraId="063564B1" w14:textId="77777777" w:rsidR="009B2DDA" w:rsidRDefault="009B2DDA" w:rsidP="00D5400C">
      <w:pPr>
        <w:rPr>
          <w:rFonts w:ascii="맑은 고딕" w:hAnsi="맑은 고딕"/>
        </w:rPr>
      </w:pPr>
    </w:p>
    <w:p w14:paraId="0A4B1D15" w14:textId="77777777" w:rsidR="001045ED" w:rsidRDefault="001045ED" w:rsidP="00D5400C">
      <w:pPr>
        <w:rPr>
          <w:rFonts w:ascii="맑은 고딕" w:hAnsi="맑은 고딕"/>
        </w:rPr>
      </w:pPr>
    </w:p>
    <w:p w14:paraId="757FC215" w14:textId="77777777" w:rsidR="001045ED" w:rsidRDefault="001045ED" w:rsidP="00D5400C">
      <w:pPr>
        <w:rPr>
          <w:rFonts w:ascii="맑은 고딕" w:hAnsi="맑은 고딕"/>
        </w:rPr>
      </w:pPr>
    </w:p>
    <w:p w14:paraId="1C8F506C" w14:textId="77777777" w:rsidR="001045ED" w:rsidRDefault="001045ED" w:rsidP="00D5400C">
      <w:pPr>
        <w:rPr>
          <w:rFonts w:ascii="맑은 고딕" w:hAnsi="맑은 고딕"/>
        </w:rPr>
      </w:pPr>
    </w:p>
    <w:p w14:paraId="7B0F5354" w14:textId="77777777" w:rsidR="001045ED" w:rsidRDefault="001045ED" w:rsidP="00D5400C">
      <w:pPr>
        <w:rPr>
          <w:rFonts w:ascii="맑은 고딕" w:hAnsi="맑은 고딕"/>
        </w:rPr>
      </w:pPr>
    </w:p>
    <w:p w14:paraId="44E7B0F0" w14:textId="77777777" w:rsidR="000B38C7" w:rsidRDefault="000B38C7" w:rsidP="00D5400C">
      <w:pPr>
        <w:rPr>
          <w:rFonts w:ascii="맑은 고딕" w:hAnsi="맑은 고딕"/>
        </w:rPr>
      </w:pPr>
    </w:p>
    <w:bookmarkStart w:id="3" w:name="_Toc116636639"/>
    <w:p w14:paraId="0A0E304C" w14:textId="43F11DFF" w:rsidR="009B2DDA" w:rsidRPr="00B10F67" w:rsidRDefault="00405FC5" w:rsidP="00B10F67">
      <w:pPr>
        <w:pStyle w:val="2"/>
        <w:rPr>
          <w:rFonts w:ascii="맑은 고딕" w:eastAsia="맑은 고딕" w:hAnsi="맑은 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390B0CC1" wp14:editId="592F80FC">
                <wp:simplePos x="0" y="0"/>
                <wp:positionH relativeFrom="column">
                  <wp:posOffset>-190500</wp:posOffset>
                </wp:positionH>
                <wp:positionV relativeFrom="paragraph">
                  <wp:posOffset>558800</wp:posOffset>
                </wp:positionV>
                <wp:extent cx="3611880" cy="2849880"/>
                <wp:effectExtent l="0" t="0" r="26670" b="26670"/>
                <wp:wrapNone/>
                <wp:docPr id="35" name="직사각형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1880" cy="284988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49934" id="직사각형 35" o:spid="_x0000_s1026" style="position:absolute;left:0;text-align:left;margin-left:-15pt;margin-top:44pt;width:284.4pt;height:224.4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" filled="f" strokecolor="#51031e [1604]" strokeweight="2pt"/>
            </w:pict>
          </mc:Fallback>
        </mc:AlternateContent>
      </w:r>
      <w:r w:rsidR="00F50AB3" w:rsidRPr="00B10F67">
        <w:rPr>
          <w:rFonts w:ascii="맑은 고딕" w:eastAsia="맑은 고딕" w:hAnsi="맑은 고딕" w:hint="eastAsia"/>
        </w:rPr>
        <w:t>2</w:t>
      </w:r>
      <w:r w:rsidR="00F50AB3" w:rsidRPr="000B38C7">
        <w:rPr>
          <w:rFonts w:ascii="나눔고딕" w:hAnsi="나눔고딕"/>
        </w:rPr>
        <w:t>. 앤서블</w:t>
      </w:r>
      <w:r w:rsidR="00F50AB3" w:rsidRPr="000B38C7">
        <w:rPr>
          <w:rFonts w:ascii="나눔고딕" w:hAnsi="나눔고딕" w:hint="eastAsia"/>
        </w:rPr>
        <w:t xml:space="preserve"> </w:t>
      </w:r>
      <w:r w:rsidR="00F50AB3" w:rsidRPr="000B38C7">
        <w:rPr>
          <w:rFonts w:ascii="나눔고딕" w:hAnsi="나눔고딕"/>
        </w:rPr>
        <w:t>환경</w:t>
      </w:r>
      <w:r w:rsidR="00F50AB3" w:rsidRPr="000B38C7">
        <w:rPr>
          <w:rFonts w:ascii="나눔고딕" w:hAnsi="나눔고딕" w:hint="eastAsia"/>
        </w:rPr>
        <w:t xml:space="preserve"> </w:t>
      </w:r>
      <w:r w:rsidR="00F50AB3" w:rsidRPr="000B38C7">
        <w:rPr>
          <w:rFonts w:ascii="나눔고딕" w:hAnsi="나눔고딕"/>
        </w:rPr>
        <w:t>구축</w:t>
      </w:r>
      <w:bookmarkEnd w:id="3"/>
    </w:p>
    <w:p w14:paraId="0951103E" w14:textId="6D071C29" w:rsidR="00F50AB3" w:rsidRPr="00C32CDA" w:rsidRDefault="00875C7B" w:rsidP="00D5400C">
      <w:pPr>
        <w:rPr>
          <w:rFonts w:ascii="맑은 고딕" w:eastAsia="맑은 고딕" w:hAnsi="맑은 고딕"/>
          <w:b/>
          <w:bCs/>
        </w:rPr>
      </w:pPr>
      <w:r w:rsidRPr="00C32CDA">
        <w:rPr>
          <w:rFonts w:ascii="맑은 고딕" w:eastAsia="맑은 고딕" w:hAnsi="맑은 고딕" w:hint="eastAsia"/>
          <w:b/>
          <w:bCs/>
        </w:rPr>
        <w:t>A</w:t>
      </w:r>
      <w:r w:rsidRPr="00C32CDA">
        <w:rPr>
          <w:rFonts w:ascii="맑은 고딕" w:eastAsia="맑은 고딕" w:hAnsi="맑은 고딕"/>
          <w:b/>
          <w:bCs/>
        </w:rPr>
        <w:t>nsible</w:t>
      </w:r>
      <w:r w:rsidR="00865382" w:rsidRPr="00C32CDA">
        <w:rPr>
          <w:rFonts w:ascii="맑은 고딕" w:eastAsia="맑은 고딕" w:hAnsi="맑은 고딕"/>
          <w:b/>
          <w:bCs/>
        </w:rPr>
        <w:t>-</w:t>
      </w:r>
      <w:r w:rsidRPr="00C32CDA">
        <w:rPr>
          <w:rFonts w:ascii="맑은 고딕" w:eastAsia="맑은 고딕" w:hAnsi="맑은 고딕" w:hint="eastAsia"/>
          <w:b/>
          <w:bCs/>
        </w:rPr>
        <w:t>S</w:t>
      </w:r>
      <w:r w:rsidRPr="00C32CDA">
        <w:rPr>
          <w:rFonts w:ascii="맑은 고딕" w:eastAsia="맑은 고딕" w:hAnsi="맑은 고딕"/>
          <w:b/>
          <w:bCs/>
        </w:rPr>
        <w:t>erver</w:t>
      </w:r>
      <w:r w:rsidR="00134F96" w:rsidRPr="00C32CDA">
        <w:rPr>
          <w:rFonts w:ascii="맑은 고딕" w:eastAsia="맑은 고딕" w:hAnsi="맑은 고딕"/>
          <w:b/>
          <w:bCs/>
        </w:rPr>
        <w:t xml:space="preserve">                     </w:t>
      </w:r>
      <w:r w:rsidRPr="00C32CDA">
        <w:rPr>
          <w:rFonts w:ascii="맑은 고딕" w:eastAsia="맑은 고딕" w:hAnsi="맑은 고딕"/>
          <w:b/>
          <w:bCs/>
        </w:rPr>
        <w:t>Ansible</w:t>
      </w:r>
      <w:r w:rsidR="00865382" w:rsidRPr="00C32CDA">
        <w:rPr>
          <w:rFonts w:ascii="맑은 고딕" w:eastAsia="맑은 고딕" w:hAnsi="맑은 고딕"/>
          <w:b/>
          <w:bCs/>
        </w:rPr>
        <w:t>-</w:t>
      </w:r>
      <w:r w:rsidRPr="00C32CDA">
        <w:rPr>
          <w:rFonts w:ascii="맑은 고딕" w:eastAsia="맑은 고딕" w:hAnsi="맑은 고딕"/>
          <w:b/>
          <w:bCs/>
        </w:rPr>
        <w:t>Nodes</w:t>
      </w:r>
    </w:p>
    <w:p w14:paraId="58C75048" w14:textId="22157DBC" w:rsidR="001045ED" w:rsidRDefault="000B38C7" w:rsidP="00741748"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22DC1C7" wp14:editId="27468F88">
                <wp:simplePos x="0" y="0"/>
                <wp:positionH relativeFrom="column">
                  <wp:posOffset>3802380</wp:posOffset>
                </wp:positionH>
                <wp:positionV relativeFrom="paragraph">
                  <wp:posOffset>234315</wp:posOffset>
                </wp:positionV>
                <wp:extent cx="1699260" cy="1981200"/>
                <wp:effectExtent l="0" t="0" r="15240" b="1905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1981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95205B" id="직사각형 39" o:spid="_x0000_s1026" style="position:absolute;left:0;text-align:left;margin-left:299.4pt;margin-top:18.45pt;width:133.8pt;height:156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" filled="f" strokecolor="#51031e [1604]" strokeweight="2pt"/>
            </w:pict>
          </mc:Fallback>
        </mc:AlternateContent>
      </w:r>
      <w:r w:rsidR="003B7AD0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930D78E" wp14:editId="562182CE">
                <wp:simplePos x="0" y="0"/>
                <wp:positionH relativeFrom="column">
                  <wp:posOffset>4305300</wp:posOffset>
                </wp:positionH>
                <wp:positionV relativeFrom="paragraph">
                  <wp:posOffset>531495</wp:posOffset>
                </wp:positionV>
                <wp:extent cx="655320" cy="0"/>
                <wp:effectExtent l="0" t="76200" r="11430" b="95250"/>
                <wp:wrapNone/>
                <wp:docPr id="30" name="직선 화살표 연결선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55320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4B44152"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30" o:spid="_x0000_s1026" type="#_x0000_t32" style="position:absolute;left:0;text-align:left;margin-left:339pt;margin-top:41.85pt;width:51.6pt;height:0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" strokecolor="#9b053a [3044]">
                <v:stroke endarrow="block"/>
              </v:shape>
            </w:pict>
          </mc:Fallback>
        </mc:AlternateContent>
      </w:r>
      <w:r w:rsidR="003B7AD0"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75D97A3" wp14:editId="45005318">
                <wp:simplePos x="0" y="0"/>
                <wp:positionH relativeFrom="column">
                  <wp:posOffset>4084320</wp:posOffset>
                </wp:positionH>
                <wp:positionV relativeFrom="paragraph">
                  <wp:posOffset>470535</wp:posOffset>
                </wp:positionV>
                <wp:extent cx="1143000" cy="480060"/>
                <wp:effectExtent l="0" t="0" r="0" b="0"/>
                <wp:wrapSquare wrapText="bothSides"/>
                <wp:docPr id="2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3000" cy="4800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A9DE51" w14:textId="2B4A52EA" w:rsidR="003B7AD0" w:rsidRPr="00C32CDA" w:rsidRDefault="003B7AD0">
                            <w:pPr>
                              <w:rPr>
                                <w:b/>
                                <w:bCs/>
                                <w:sz w:val="21"/>
                                <w:szCs w:val="20"/>
                              </w:rPr>
                            </w:pP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브릿지</w:t>
                            </w: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 xml:space="preserve"> </w:t>
                            </w: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네트워크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5D97A3" id="_x0000_s1031" type="#_x0000_t202" style="position:absolute;margin-left:321.6pt;margin-top:37.05pt;width:90pt;height:37.8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" filled="f" stroked="f">
                <v:textbox>
                  <w:txbxContent>
                    <w:p w14:paraId="09A9DE51" w14:textId="2B4A52EA" w:rsidR="003B7AD0" w:rsidRPr="00C32CDA" w:rsidRDefault="003B7AD0">
                      <w:pPr>
                        <w:rPr>
                          <w:b/>
                          <w:bCs/>
                          <w:sz w:val="21"/>
                          <w:szCs w:val="20"/>
                        </w:rPr>
                      </w:pP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브릿지</w:t>
                      </w: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 xml:space="preserve"> </w:t>
                      </w: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네트워크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11058"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71CA6175" wp14:editId="3A3D851E">
                <wp:simplePos x="0" y="0"/>
                <wp:positionH relativeFrom="column">
                  <wp:posOffset>906780</wp:posOffset>
                </wp:positionH>
                <wp:positionV relativeFrom="paragraph">
                  <wp:posOffset>401955</wp:posOffset>
                </wp:positionV>
                <wp:extent cx="7620" cy="2247900"/>
                <wp:effectExtent l="38100" t="0" r="68580" b="57150"/>
                <wp:wrapNone/>
                <wp:docPr id="28" name="직선 화살표 연결선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22479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81458E" id="직선 화살표 연결선 28" o:spid="_x0000_s1026" type="#_x0000_t32" style="position:absolute;left:0;text-align:left;margin-left:71.4pt;margin-top:31.65pt;width:.6pt;height:17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" strokecolor="#9b053a [3044]">
                <v:stroke endarrow="block"/>
              </v:shape>
            </w:pict>
          </mc:Fallback>
        </mc:AlternateContent>
      </w:r>
      <w:r w:rsidR="00875C7B">
        <w:rPr>
          <w:noProof/>
        </w:rPr>
        <mc:AlternateContent>
          <mc:Choice Requires="wps">
            <w:drawing>
              <wp:anchor distT="0" distB="0" distL="114300" distR="114300" simplePos="0" relativeHeight="251578368" behindDoc="0" locked="0" layoutInCell="1" allowOverlap="1" wp14:anchorId="4E2CC096" wp14:editId="2D856792">
                <wp:simplePos x="0" y="0"/>
                <wp:positionH relativeFrom="column">
                  <wp:posOffset>899160</wp:posOffset>
                </wp:positionH>
                <wp:positionV relativeFrom="paragraph">
                  <wp:posOffset>371475</wp:posOffset>
                </wp:positionV>
                <wp:extent cx="1173480" cy="845820"/>
                <wp:effectExtent l="0" t="0" r="83820" b="49530"/>
                <wp:wrapNone/>
                <wp:docPr id="19" name="직선 화살표 연결선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3480" cy="8458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FDE6B" id="직선 화살표 연결선 19" o:spid="_x0000_s1026" type="#_x0000_t32" style="position:absolute;left:0;text-align:left;margin-left:70.8pt;margin-top:29.25pt;width:92.4pt;height:66.6pt;z-index:251578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" strokecolor="#9b053a [3044]">
                <v:stroke endarrow="block"/>
              </v:shape>
            </w:pict>
          </mc:Fallback>
        </mc:AlternateContent>
      </w:r>
      <w:r w:rsidR="00875C7B">
        <w:rPr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61390F66" wp14:editId="334D9B99">
                <wp:simplePos x="0" y="0"/>
                <wp:positionH relativeFrom="column">
                  <wp:posOffset>891540</wp:posOffset>
                </wp:positionH>
                <wp:positionV relativeFrom="paragraph">
                  <wp:posOffset>379095</wp:posOffset>
                </wp:positionV>
                <wp:extent cx="1303020" cy="7620"/>
                <wp:effectExtent l="0" t="57150" r="30480" b="87630"/>
                <wp:wrapNone/>
                <wp:docPr id="18" name="직선 화살표 연결선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0302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FA14126" id="직선 화살표 연결선 18" o:spid="_x0000_s1026" type="#_x0000_t32" style="position:absolute;left:0;text-align:left;margin-left:70.2pt;margin-top:29.85pt;width:102.6pt;height:.6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" strokecolor="#9b053a [3044]">
                <v:stroke endarrow="block"/>
              </v:shape>
            </w:pict>
          </mc:Fallback>
        </mc:AlternateContent>
      </w:r>
      <w:r w:rsidR="00110BA8">
        <w:rPr>
          <w:noProof/>
        </w:rPr>
        <w:drawing>
          <wp:inline distT="0" distB="0" distL="0" distR="0" wp14:anchorId="62190F5E" wp14:editId="766F7232">
            <wp:extent cx="792480" cy="792480"/>
            <wp:effectExtent l="0" t="0" r="7620" b="7620"/>
            <wp:docPr id="15" name="그림 15" descr="VMware Backup | Virtual Machine Backup and Re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Mware Backup | Virtual Machine Backup and Recove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0BA8">
        <w:rPr>
          <w:rFonts w:hint="eastAsia"/>
        </w:rPr>
        <w:t xml:space="preserve"> </w:t>
      </w:r>
      <w:r w:rsidR="00110BA8">
        <w:t xml:space="preserve">                                 </w:t>
      </w:r>
      <w:r w:rsidR="00110BA8">
        <w:rPr>
          <w:noProof/>
        </w:rPr>
        <w:drawing>
          <wp:inline distT="0" distB="0" distL="0" distR="0" wp14:anchorId="747AE6CD" wp14:editId="29F53B23">
            <wp:extent cx="792480" cy="792480"/>
            <wp:effectExtent l="0" t="0" r="7620" b="7620"/>
            <wp:docPr id="14" name="그림 14" descr="VMware Backup | Virtual Machine Backup and Re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Mware Backup | Virtual Machine Backup and Recove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0F06B" w14:textId="71E67385" w:rsidR="00110BA8" w:rsidRDefault="003B7AD0" w:rsidP="00110BA8">
      <w:pPr>
        <w:ind w:firstLineChars="1500" w:firstLine="3384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6608" behindDoc="0" locked="0" layoutInCell="1" allowOverlap="1" wp14:anchorId="66A6A36F" wp14:editId="4E3B755C">
                <wp:simplePos x="0" y="0"/>
                <wp:positionH relativeFrom="column">
                  <wp:posOffset>4091940</wp:posOffset>
                </wp:positionH>
                <wp:positionV relativeFrom="paragraph">
                  <wp:posOffset>245745</wp:posOffset>
                </wp:positionV>
                <wp:extent cx="2072640" cy="1226820"/>
                <wp:effectExtent l="0" t="0" r="0" b="0"/>
                <wp:wrapSquare wrapText="bothSides"/>
                <wp:docPr id="3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12268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4388F" w14:textId="77777777" w:rsidR="00405FC5" w:rsidRPr="00C32CDA" w:rsidRDefault="003B7AD0" w:rsidP="003B7AD0">
                            <w:pPr>
                              <w:rPr>
                                <w:b/>
                                <w:bCs/>
                                <w:sz w:val="21"/>
                                <w:szCs w:val="20"/>
                              </w:rPr>
                            </w:pP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인터넷</w:t>
                            </w:r>
                            <w:r w:rsidR="00405FC5"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으로</w:t>
                            </w: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 xml:space="preserve"> </w:t>
                            </w:r>
                          </w:p>
                          <w:p w14:paraId="7FC89117" w14:textId="29CDFB4F" w:rsidR="003B7AD0" w:rsidRPr="00C32CDA" w:rsidRDefault="00405FC5" w:rsidP="003B7AD0">
                            <w:pPr>
                              <w:rPr>
                                <w:b/>
                                <w:bCs/>
                                <w:sz w:val="21"/>
                                <w:szCs w:val="20"/>
                              </w:rPr>
                            </w:pP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연결되는</w:t>
                            </w:r>
                            <w:r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 xml:space="preserve"> </w:t>
                            </w:r>
                            <w:r w:rsidR="003B7AD0" w:rsidRPr="00C32CDA">
                              <w:rPr>
                                <w:rFonts w:hint="eastAsia"/>
                                <w:b/>
                                <w:bCs/>
                                <w:sz w:val="21"/>
                                <w:szCs w:val="20"/>
                              </w:rPr>
                              <w:t>네트워크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A6A36F" id="_x0000_s1032" type="#_x0000_t202" style="position:absolute;left:0;text-align:left;margin-left:322.2pt;margin-top:19.35pt;width:163.2pt;height:96.6pt;z-index:2517166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" filled="f" stroked="f">
                <v:textbox>
                  <w:txbxContent>
                    <w:p w14:paraId="28F4388F" w14:textId="77777777" w:rsidR="00405FC5" w:rsidRPr="00C32CDA" w:rsidRDefault="003B7AD0" w:rsidP="003B7AD0">
                      <w:pPr>
                        <w:rPr>
                          <w:b/>
                          <w:bCs/>
                          <w:sz w:val="21"/>
                          <w:szCs w:val="20"/>
                        </w:rPr>
                      </w:pP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인터넷</w:t>
                      </w:r>
                      <w:r w:rsidR="00405FC5"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으로</w:t>
                      </w: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 xml:space="preserve"> </w:t>
                      </w:r>
                    </w:p>
                    <w:p w14:paraId="7FC89117" w14:textId="29CDFB4F" w:rsidR="003B7AD0" w:rsidRPr="00C32CDA" w:rsidRDefault="00405FC5" w:rsidP="003B7AD0">
                      <w:pPr>
                        <w:rPr>
                          <w:b/>
                          <w:bCs/>
                          <w:sz w:val="21"/>
                          <w:szCs w:val="20"/>
                        </w:rPr>
                      </w:pP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연결되는</w:t>
                      </w:r>
                      <w:r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 xml:space="preserve"> </w:t>
                      </w:r>
                      <w:r w:rsidR="003B7AD0" w:rsidRPr="00C32CDA">
                        <w:rPr>
                          <w:rFonts w:hint="eastAsia"/>
                          <w:b/>
                          <w:bCs/>
                          <w:sz w:val="21"/>
                          <w:szCs w:val="20"/>
                        </w:rPr>
                        <w:t>네트워크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03E4AD2" wp14:editId="6340568F">
                <wp:simplePos x="0" y="0"/>
                <wp:positionH relativeFrom="column">
                  <wp:posOffset>4282440</wp:posOffset>
                </wp:positionH>
                <wp:positionV relativeFrom="paragraph">
                  <wp:posOffset>360045</wp:posOffset>
                </wp:positionV>
                <wp:extent cx="762000" cy="0"/>
                <wp:effectExtent l="38100" t="76200" r="19050" b="95250"/>
                <wp:wrapNone/>
                <wp:docPr id="32" name="직선 화살표 연결선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0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A6AE70" id="직선 화살표 연결선 32" o:spid="_x0000_s1026" type="#_x0000_t32" style="position:absolute;left:0;text-align:left;margin-left:337.2pt;margin-top:28.35pt;width:60pt;height:0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" strokecolor="#0070c0">
                <v:stroke startarrow="block" endarrow="block"/>
              </v:shape>
            </w:pict>
          </mc:Fallback>
        </mc:AlternateContent>
      </w:r>
      <w:r w:rsidR="00110BA8">
        <w:rPr>
          <w:noProof/>
        </w:rPr>
        <w:drawing>
          <wp:inline distT="0" distB="0" distL="0" distR="0" wp14:anchorId="553520CC" wp14:editId="359146BF">
            <wp:extent cx="792480" cy="792480"/>
            <wp:effectExtent l="0" t="0" r="7620" b="7620"/>
            <wp:docPr id="16" name="그림 16" descr="VMware Backup | Virtual Machine Backup and Recove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Mware Backup | Virtual Machine Backup and Recovery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7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FACD9" w14:textId="155612A2" w:rsidR="001045ED" w:rsidRDefault="001045ED" w:rsidP="00110BA8">
      <w:pPr>
        <w:ind w:firstLineChars="1500" w:firstLine="3384"/>
      </w:pPr>
    </w:p>
    <w:p w14:paraId="2EFADF66" w14:textId="77777777" w:rsidR="002D0814" w:rsidRDefault="002D0814" w:rsidP="00110BA8">
      <w:pPr>
        <w:ind w:firstLineChars="1500" w:firstLine="3384"/>
      </w:pPr>
    </w:p>
    <w:p w14:paraId="1A268311" w14:textId="77777777" w:rsidR="002D0814" w:rsidRDefault="002D0814" w:rsidP="00110BA8">
      <w:pPr>
        <w:ind w:firstLineChars="1500" w:firstLine="3384"/>
      </w:pPr>
    </w:p>
    <w:p w14:paraId="02A36D45" w14:textId="6EE6EF58" w:rsidR="001045ED" w:rsidRDefault="00C743D4" w:rsidP="000B5933">
      <w:pPr>
        <w:ind w:firstLineChars="400" w:firstLine="902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0352" behindDoc="0" locked="0" layoutInCell="1" allowOverlap="1" wp14:anchorId="191D6D6A" wp14:editId="24B27D2B">
                <wp:simplePos x="0" y="0"/>
                <wp:positionH relativeFrom="column">
                  <wp:posOffset>297180</wp:posOffset>
                </wp:positionH>
                <wp:positionV relativeFrom="paragraph">
                  <wp:posOffset>17780</wp:posOffset>
                </wp:positionV>
                <wp:extent cx="1699260" cy="1981200"/>
                <wp:effectExtent l="0" t="0" r="15240" b="19050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9260" cy="1981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081745" id="직사각형 26" o:spid="_x0000_s1026" style="position:absolute;left:0;text-align:left;margin-left:23.4pt;margin-top:1.4pt;width:133.8pt;height:156pt;z-index:251620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" filled="f" strokecolor="#51031e [1604]" strokeweight="2pt"/>
            </w:pict>
          </mc:Fallback>
        </mc:AlternateContent>
      </w:r>
      <w:r w:rsidR="000B5933">
        <w:rPr>
          <w:noProof/>
        </w:rPr>
        <w:drawing>
          <wp:inline distT="0" distB="0" distL="0" distR="0" wp14:anchorId="0E2B9831" wp14:editId="30573739">
            <wp:extent cx="1235155" cy="449580"/>
            <wp:effectExtent l="0" t="0" r="3175" b="7620"/>
            <wp:docPr id="21" name="그림 21" descr="The new version of VMWare Workstation Pro 16 has already been released and  these are its news | Linux Addic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new version of VMWare Workstation Pro 16 has already been released and  these are its news | Linux Addicts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6576" cy="453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8A55D" w14:textId="13D08668" w:rsidR="00C743D4" w:rsidRPr="00C32CDA" w:rsidRDefault="00C743D4" w:rsidP="00C743D4">
      <w:pPr>
        <w:ind w:firstLineChars="550" w:firstLine="1241"/>
        <w:rPr>
          <w:rFonts w:ascii="나눔고딕" w:hAnsi="나눔고딕"/>
          <w:b/>
          <w:bCs/>
        </w:rPr>
      </w:pPr>
      <w:r w:rsidRPr="00C32CDA">
        <w:rPr>
          <w:rFonts w:ascii="나눔고딕" w:hAnsi="나눔고딕"/>
          <w:b/>
          <w:bCs/>
        </w:rPr>
        <w:t>HOST PC</w:t>
      </w:r>
    </w:p>
    <w:p w14:paraId="254375A6" w14:textId="035411A7" w:rsidR="00A80EC9" w:rsidRDefault="00C743D4" w:rsidP="000B5933">
      <w:pPr>
        <w:ind w:firstLineChars="400" w:firstLine="902"/>
      </w:pPr>
      <w:r>
        <w:rPr>
          <w:noProof/>
        </w:rPr>
        <w:drawing>
          <wp:inline distT="0" distB="0" distL="0" distR="0" wp14:anchorId="511F9DB8" wp14:editId="61B0152D">
            <wp:extent cx="1249680" cy="857935"/>
            <wp:effectExtent l="0" t="0" r="7620" b="0"/>
            <wp:docPr id="25" name="그림 25" descr="Host Pc, HD Png Download , Transparent Png Image - PNGite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ost Pc, HD Png Download , Transparent Png Image - PNGite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2317" cy="85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65D6F" w14:textId="0F3D62DB" w:rsidR="000B5933" w:rsidRDefault="002D0814" w:rsidP="005461AD"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6EBA42F4" wp14:editId="1776522E">
                <wp:simplePos x="0" y="0"/>
                <wp:positionH relativeFrom="column">
                  <wp:posOffset>1074420</wp:posOffset>
                </wp:positionH>
                <wp:positionV relativeFrom="paragraph">
                  <wp:posOffset>271780</wp:posOffset>
                </wp:positionV>
                <wp:extent cx="0" cy="670560"/>
                <wp:effectExtent l="76200" t="38100" r="76200" b="53340"/>
                <wp:wrapNone/>
                <wp:docPr id="27" name="직선 화살표 연결선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7056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7EE3D3" id="직선 화살표 연결선 27" o:spid="_x0000_s1026" type="#_x0000_t32" style="position:absolute;left:0;text-align:left;margin-left:84.6pt;margin-top:21.4pt;width:0;height:52.8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" strokecolor="#0070c0">
                <v:stroke startarrow="block" endarrow="block"/>
              </v:shape>
            </w:pict>
          </mc:Fallback>
        </mc:AlternateContent>
      </w:r>
    </w:p>
    <w:p w14:paraId="4D4CCD20" w14:textId="4382E2A3" w:rsidR="00B11058" w:rsidRDefault="00C743D4" w:rsidP="005461AD">
      <w:r>
        <w:rPr>
          <w:rFonts w:hint="eastAsia"/>
        </w:rPr>
        <w:t xml:space="preserve"> </w:t>
      </w:r>
      <w:r>
        <w:t xml:space="preserve">                    </w:t>
      </w:r>
    </w:p>
    <w:p w14:paraId="649AA4B2" w14:textId="4FEF63D5" w:rsidR="00B11058" w:rsidRDefault="00B11058" w:rsidP="005461AD"/>
    <w:p w14:paraId="709FF518" w14:textId="34704814" w:rsidR="002E30BF" w:rsidRPr="00405FC5" w:rsidRDefault="00405FC5" w:rsidP="00B11058">
      <w:pPr>
        <w:ind w:firstLineChars="500" w:firstLine="1128"/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23D266C8" wp14:editId="38B2C298">
                <wp:simplePos x="0" y="0"/>
                <wp:positionH relativeFrom="column">
                  <wp:posOffset>464820</wp:posOffset>
                </wp:positionH>
                <wp:positionV relativeFrom="paragraph">
                  <wp:posOffset>208280</wp:posOffset>
                </wp:positionV>
                <wp:extent cx="1203960" cy="304800"/>
                <wp:effectExtent l="0" t="0" r="15240" b="19050"/>
                <wp:wrapNone/>
                <wp:docPr id="34" name="직사각형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3960" cy="3048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F74D64" id="직사각형 34" o:spid="_x0000_s1026" style="position:absolute;left:0;text-align:left;margin-left:36.6pt;margin-top:16.4pt;width:94.8pt;height:2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" filled="f" strokecolor="#51031e [1604]" strokeweight="2pt"/>
            </w:pict>
          </mc:Fallback>
        </mc:AlternateContent>
      </w:r>
    </w:p>
    <w:p w14:paraId="46705E8E" w14:textId="656B3820" w:rsidR="000B5933" w:rsidRPr="00405FC5" w:rsidRDefault="00C743D4" w:rsidP="002E30BF">
      <w:pPr>
        <w:ind w:firstLineChars="600" w:firstLine="1354"/>
        <w:rPr>
          <w:b/>
          <w:bCs/>
        </w:rPr>
      </w:pPr>
      <w:r w:rsidRPr="00405FC5">
        <w:rPr>
          <w:rFonts w:hint="eastAsia"/>
          <w:b/>
          <w:bCs/>
        </w:rPr>
        <w:t>인터넷</w:t>
      </w:r>
    </w:p>
    <w:p w14:paraId="564A57DB" w14:textId="77777777" w:rsidR="00B11058" w:rsidRDefault="00B11058" w:rsidP="005461AD"/>
    <w:p w14:paraId="6F36992D" w14:textId="77777777" w:rsidR="000B5933" w:rsidRDefault="000B5933" w:rsidP="005461AD"/>
    <w:p w14:paraId="282F9024" w14:textId="77777777" w:rsidR="000B5933" w:rsidRDefault="000B5933" w:rsidP="005461AD"/>
    <w:p w14:paraId="40B53EA8" w14:textId="77777777" w:rsidR="000B5933" w:rsidRDefault="000B5933" w:rsidP="005461AD"/>
    <w:p w14:paraId="0B7AB4F4" w14:textId="77777777" w:rsidR="00DA0445" w:rsidRDefault="00DA0445" w:rsidP="005461AD"/>
    <w:p w14:paraId="754D582A" w14:textId="77777777" w:rsidR="00DA0445" w:rsidRDefault="00DA0445" w:rsidP="005461AD"/>
    <w:p w14:paraId="0B747FE8" w14:textId="77777777" w:rsidR="00DA0445" w:rsidRDefault="00DA0445" w:rsidP="005461AD"/>
    <w:p w14:paraId="511C51B0" w14:textId="6BDABC86" w:rsidR="00F50AB3" w:rsidRPr="000B38C7" w:rsidRDefault="00F50AB3" w:rsidP="00B10F67">
      <w:pPr>
        <w:pStyle w:val="3"/>
        <w:rPr>
          <w:rFonts w:ascii="나눔고딕" w:hAnsi="나눔고딕"/>
        </w:rPr>
      </w:pPr>
      <w:bookmarkStart w:id="4" w:name="_Toc116636640"/>
      <w:r w:rsidRPr="000B38C7">
        <w:rPr>
          <w:rFonts w:ascii="나눔고딕" w:hAnsi="나눔고딕" w:hint="eastAsia"/>
        </w:rPr>
        <w:t>2</w:t>
      </w:r>
      <w:r w:rsidRPr="000B38C7">
        <w:rPr>
          <w:rFonts w:ascii="나눔고딕" w:hAnsi="나눔고딕"/>
        </w:rPr>
        <w:t xml:space="preserve">-1. </w:t>
      </w:r>
      <w:r w:rsidRPr="000B38C7">
        <w:rPr>
          <w:rFonts w:ascii="나눔고딕" w:hAnsi="나눔고딕" w:hint="eastAsia"/>
        </w:rPr>
        <w:t>가상머신</w:t>
      </w:r>
      <w:bookmarkEnd w:id="4"/>
    </w:p>
    <w:p w14:paraId="5C32185A" w14:textId="2476CB3A" w:rsidR="00B10F67" w:rsidRDefault="002C799B" w:rsidP="00D5400C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해당</w:t>
      </w:r>
      <w:r w:rsidR="00A06968">
        <w:rPr>
          <w:rFonts w:ascii="맑은 고딕" w:eastAsia="맑은 고딕" w:hAnsi="맑은 고딕" w:hint="eastAsia"/>
        </w:rPr>
        <w:t xml:space="preserve"> </w:t>
      </w:r>
      <w:r>
        <w:rPr>
          <w:rFonts w:ascii="맑은 고딕" w:eastAsia="맑은 고딕" w:hAnsi="맑은 고딕" w:hint="eastAsia"/>
        </w:rPr>
        <w:t>장</w:t>
      </w:r>
      <w:r w:rsidR="00A06968">
        <w:rPr>
          <w:rFonts w:ascii="맑은 고딕" w:eastAsia="맑은 고딕" w:hAnsi="맑은 고딕" w:hint="eastAsia"/>
        </w:rPr>
        <w:t xml:space="preserve">에서는 </w:t>
      </w:r>
      <w:r w:rsidR="00A06968">
        <w:rPr>
          <w:rFonts w:ascii="맑은 고딕" w:eastAsia="맑은 고딕" w:hAnsi="맑은 고딕"/>
        </w:rPr>
        <w:t>Virtual Box</w:t>
      </w:r>
      <w:r w:rsidR="00A06968">
        <w:rPr>
          <w:rFonts w:ascii="맑은 고딕" w:eastAsia="맑은 고딕" w:hAnsi="맑은 고딕" w:hint="eastAsia"/>
        </w:rPr>
        <w:t xml:space="preserve">가 아닌 </w:t>
      </w:r>
      <w:r w:rsidR="00A06968">
        <w:rPr>
          <w:rFonts w:ascii="맑은 고딕" w:eastAsia="맑은 고딕" w:hAnsi="맑은 고딕"/>
        </w:rPr>
        <w:t>VM Ware</w:t>
      </w:r>
      <w:r w:rsidR="00A06968">
        <w:rPr>
          <w:rFonts w:ascii="맑은 고딕" w:eastAsia="맑은 고딕" w:hAnsi="맑은 고딕" w:hint="eastAsia"/>
        </w:rPr>
        <w:t>로 실습을 진행</w:t>
      </w:r>
      <w:r w:rsidR="00A06968">
        <w:rPr>
          <w:rFonts w:ascii="맑은 고딕" w:eastAsia="맑은 고딕" w:hAnsi="맑은 고딕"/>
        </w:rPr>
        <w:t>합니다</w:t>
      </w:r>
      <w:r w:rsidR="00A06968">
        <w:rPr>
          <w:rFonts w:ascii="맑은 고딕" w:eastAsia="맑은 고딕" w:hAnsi="맑은 고딕" w:hint="eastAsia"/>
        </w:rPr>
        <w:t>.</w:t>
      </w:r>
    </w:p>
    <w:p w14:paraId="068666DD" w14:textId="1C4E66A0" w:rsidR="00985E8F" w:rsidRDefault="00985E8F" w:rsidP="00985E8F">
      <w:pPr>
        <w:pStyle w:val="4"/>
        <w:rPr>
          <w:rFonts w:ascii="나눔고딕" w:hAnsi="나눔고딕"/>
        </w:rPr>
      </w:pPr>
      <w:r w:rsidRPr="00985E8F">
        <w:rPr>
          <w:rFonts w:ascii="나눔고딕" w:hAnsi="나눔고딕"/>
        </w:rPr>
        <w:t>2-1-1.</w:t>
      </w:r>
      <w:r>
        <w:rPr>
          <w:rFonts w:ascii="나눔고딕" w:hAnsi="나눔고딕"/>
        </w:rPr>
        <w:t xml:space="preserve"> </w:t>
      </w:r>
      <w:r>
        <w:rPr>
          <w:rFonts w:ascii="나눔고딕" w:hAnsi="나눔고딕" w:hint="eastAsia"/>
        </w:rPr>
        <w:t xml:space="preserve">네트워크 설정 </w:t>
      </w:r>
    </w:p>
    <w:p w14:paraId="31040FA5" w14:textId="77777777" w:rsidR="00985E8F" w:rsidRDefault="00985E8F" w:rsidP="00985E8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우선 </w:t>
      </w:r>
      <w:r>
        <w:rPr>
          <w:rFonts w:ascii="맑은 고딕" w:eastAsia="맑은 고딕" w:hAnsi="맑은 고딕"/>
        </w:rPr>
        <w:t>VM ware의</w:t>
      </w:r>
      <w:r>
        <w:rPr>
          <w:rFonts w:ascii="맑은 고딕" w:eastAsia="맑은 고딕" w:hAnsi="맑은 고딕" w:hint="eastAsia"/>
        </w:rPr>
        <w:t xml:space="preserve"> 네트워크 설정을 해줍니다.</w:t>
      </w:r>
    </w:p>
    <w:p w14:paraId="4D81D401" w14:textId="7C85E282" w:rsidR="00985E8F" w:rsidRDefault="00985E8F" w:rsidP="00985E8F">
      <w:pPr>
        <w:rPr>
          <w:rFonts w:ascii="맑은 고딕" w:eastAsia="맑은 고딕" w:hAnsi="맑은 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74F914F" wp14:editId="62C7FD80">
                <wp:simplePos x="0" y="0"/>
                <wp:positionH relativeFrom="column">
                  <wp:posOffset>60960</wp:posOffset>
                </wp:positionH>
                <wp:positionV relativeFrom="paragraph">
                  <wp:posOffset>483235</wp:posOffset>
                </wp:positionV>
                <wp:extent cx="5250180" cy="236220"/>
                <wp:effectExtent l="0" t="0" r="26670" b="11430"/>
                <wp:wrapNone/>
                <wp:docPr id="37" name="직사각형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50180" cy="2362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7CAB17C" id="직사각형 37" o:spid="_x0000_s1026" style="position:absolute;left:0;text-align:left;margin-left:4.8pt;margin-top:38.05pt;width:413.4pt;height:18.6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" filled="f" strokecolor="red" strokeweight="2pt"/>
            </w:pict>
          </mc:Fallback>
        </mc:AlternateContent>
      </w:r>
      <w:r>
        <w:rPr>
          <w:noProof/>
        </w:rPr>
        <w:drawing>
          <wp:inline distT="0" distB="0" distL="0" distR="0" wp14:anchorId="4B7018EA" wp14:editId="5CF4A58D">
            <wp:extent cx="5356860" cy="5026589"/>
            <wp:effectExtent l="0" t="0" r="0" b="317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72416" cy="504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맑은 고딕" w:eastAsia="맑은 고딕" w:hAnsi="맑은 고딕"/>
        </w:rPr>
        <w:t xml:space="preserve"> </w:t>
      </w:r>
    </w:p>
    <w:p w14:paraId="388CBC98" w14:textId="1FC9F116" w:rsidR="00985E8F" w:rsidRDefault="00985E8F" w:rsidP="00985E8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>C</w:t>
      </w:r>
      <w:r>
        <w:rPr>
          <w:rFonts w:ascii="맑은 고딕" w:eastAsia="맑은 고딕" w:hAnsi="맑은 고딕"/>
        </w:rPr>
        <w:t>hange Settings</w:t>
      </w:r>
      <w:r>
        <w:rPr>
          <w:rFonts w:ascii="맑은 고딕" w:eastAsia="맑은 고딕" w:hAnsi="맑은 고딕" w:hint="eastAsia"/>
        </w:rPr>
        <w:t>에 들어온 뒤</w:t>
      </w:r>
      <w:r>
        <w:rPr>
          <w:rFonts w:ascii="맑은 고딕" w:eastAsia="맑은 고딕" w:hAnsi="맑은 고딕"/>
        </w:rPr>
        <w:t xml:space="preserve"> VMnet0</w:t>
      </w:r>
      <w:r>
        <w:rPr>
          <w:rFonts w:ascii="맑은 고딕" w:eastAsia="맑은 고딕" w:hAnsi="맑은 고딕" w:hint="eastAsia"/>
        </w:rPr>
        <w:t xml:space="preserve">를 </w:t>
      </w:r>
      <w:r w:rsidR="00B21D2A">
        <w:rPr>
          <w:rFonts w:ascii="맑은 고딕" w:eastAsia="맑은 고딕" w:hAnsi="맑은 고딕" w:hint="eastAsia"/>
        </w:rPr>
        <w:t>B</w:t>
      </w:r>
      <w:r w:rsidR="00B21D2A">
        <w:rPr>
          <w:rFonts w:ascii="맑은 고딕" w:eastAsia="맑은 고딕" w:hAnsi="맑은 고딕"/>
        </w:rPr>
        <w:t>ridge</w:t>
      </w:r>
      <w:r>
        <w:rPr>
          <w:rFonts w:ascii="맑은 고딕" w:eastAsia="맑은 고딕" w:hAnsi="맑은 고딕" w:hint="eastAsia"/>
        </w:rPr>
        <w:t xml:space="preserve"> 타입으로 바꾸어 줍니다.</w:t>
      </w:r>
    </w:p>
    <w:p w14:paraId="68B7DA1D" w14:textId="54FCC06A" w:rsidR="00985E8F" w:rsidRDefault="00985E8F" w:rsidP="00985E8F">
      <w:pPr>
        <w:rPr>
          <w:rFonts w:ascii="맑은 고딕" w:eastAsia="맑은 고딕" w:hAnsi="맑은 고딕"/>
        </w:rPr>
      </w:pPr>
      <w:r>
        <w:rPr>
          <w:rFonts w:ascii="맑은 고딕" w:eastAsia="맑은 고딕" w:hAnsi="맑은 고딕" w:hint="eastAsia"/>
        </w:rPr>
        <w:t xml:space="preserve">그리고 </w:t>
      </w:r>
      <w:r>
        <w:rPr>
          <w:rFonts w:ascii="맑은 고딕" w:eastAsia="맑은 고딕" w:hAnsi="맑은 고딕"/>
        </w:rPr>
        <w:t xml:space="preserve">Bridged to </w:t>
      </w:r>
      <w:r>
        <w:rPr>
          <w:rFonts w:ascii="맑은 고딕" w:eastAsia="맑은 고딕" w:hAnsi="맑은 고딕" w:hint="eastAsia"/>
        </w:rPr>
        <w:t xml:space="preserve">항목에는 현재 본인이 사용중인 </w:t>
      </w:r>
      <w:r w:rsidR="00B21D2A">
        <w:rPr>
          <w:rFonts w:ascii="맑은 고딕" w:eastAsia="맑은 고딕" w:hAnsi="맑은 고딕" w:hint="eastAsia"/>
        </w:rPr>
        <w:t>L</w:t>
      </w:r>
      <w:r w:rsidR="00B21D2A">
        <w:rPr>
          <w:rFonts w:ascii="맑은 고딕" w:eastAsia="맑은 고딕" w:hAnsi="맑은 고딕"/>
        </w:rPr>
        <w:t>an card</w:t>
      </w:r>
      <w:r>
        <w:rPr>
          <w:rFonts w:ascii="맑은 고딕" w:eastAsia="맑은 고딕" w:hAnsi="맑은 고딕" w:hint="eastAsia"/>
        </w:rPr>
        <w:t>를 선택하여 줍니다.</w:t>
      </w:r>
    </w:p>
    <w:p w14:paraId="44EC1A66" w14:textId="08ACF029" w:rsidR="0053475A" w:rsidRDefault="00D462CC" w:rsidP="00D462CC">
      <w:pPr>
        <w:pStyle w:val="4"/>
      </w:pPr>
      <w:r>
        <w:rPr>
          <w:rFonts w:hint="eastAsia"/>
        </w:rPr>
        <w:lastRenderedPageBreak/>
        <w:t>2</w:t>
      </w:r>
      <w:r>
        <w:t xml:space="preserve">-1-2. VM </w:t>
      </w:r>
      <w:r>
        <w:rPr>
          <w:rFonts w:hint="eastAsia"/>
        </w:rPr>
        <w:t>생성</w:t>
      </w:r>
    </w:p>
    <w:p w14:paraId="71D56014" w14:textId="37F0383D" w:rsidR="0053475A" w:rsidRDefault="00BC4DB8" w:rsidP="00985E8F">
      <w:pPr>
        <w:rPr>
          <w:rFonts w:ascii="맑은 고딕" w:eastAsia="맑은 고딕" w:hAnsi="맑은 고딕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67E5027" wp14:editId="03D64A16">
                <wp:simplePos x="0" y="0"/>
                <wp:positionH relativeFrom="margin">
                  <wp:posOffset>2545080</wp:posOffset>
                </wp:positionH>
                <wp:positionV relativeFrom="paragraph">
                  <wp:posOffset>1210310</wp:posOffset>
                </wp:positionV>
                <wp:extent cx="2552700" cy="243840"/>
                <wp:effectExtent l="0" t="0" r="19050" b="22860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52700" cy="2438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CFAE4C" id="직사각형 41" o:spid="_x0000_s1026" style="position:absolute;left:0;text-align:left;margin-left:200.4pt;margin-top:95.3pt;width:201pt;height:19.2pt;z-index:2517626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" filled="f" strokecolor="red" strokeweight="2pt">
                <w10:wrap anchorx="margin"/>
              </v:rect>
            </w:pict>
          </mc:Fallback>
        </mc:AlternateContent>
      </w:r>
      <w:r w:rsidR="00D462CC" w:rsidRPr="00D462CC">
        <w:rPr>
          <w:rFonts w:ascii="맑은 고딕" w:eastAsia="맑은 고딕" w:hAnsi="맑은 고딕"/>
          <w:noProof/>
        </w:rPr>
        <w:drawing>
          <wp:inline distT="0" distB="0" distL="0" distR="0" wp14:anchorId="54904CB8" wp14:editId="2E9774E2">
            <wp:extent cx="6097270" cy="3082925"/>
            <wp:effectExtent l="0" t="0" r="0" b="317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72C17" w14:textId="77777777" w:rsidR="00BC4DB8" w:rsidRDefault="00D462CC" w:rsidP="00985E8F">
      <w:pPr>
        <w:rPr>
          <w:rFonts w:ascii="나눔고딕" w:hAnsi="나눔고딕"/>
        </w:rPr>
      </w:pPr>
      <w:r w:rsidRPr="00D462CC">
        <w:rPr>
          <w:rFonts w:ascii="나눔고딕" w:hAnsi="나눔고딕" w:hint="eastAsia"/>
        </w:rPr>
        <w:t>메모리는 각자의 사양에 맞게 설정해줍니다.</w:t>
      </w:r>
    </w:p>
    <w:p w14:paraId="576F316F" w14:textId="26B362F2" w:rsidR="00D462CC" w:rsidRPr="00D462CC" w:rsidRDefault="00D462CC" w:rsidP="00985E8F">
      <w:pPr>
        <w:rPr>
          <w:rFonts w:ascii="나눔고딕" w:hAnsi="나눔고딕"/>
        </w:rPr>
      </w:pPr>
      <w:r>
        <w:rPr>
          <w:rFonts w:ascii="나눔고딕" w:hAnsi="나눔고딕" w:hint="eastAsia"/>
        </w:rPr>
        <w:t xml:space="preserve">다만 네트워크만 </w:t>
      </w:r>
      <w:r>
        <w:rPr>
          <w:rFonts w:ascii="나눔고딕" w:hAnsi="나눔고딕"/>
        </w:rPr>
        <w:t>Br</w:t>
      </w:r>
      <w:r w:rsidR="00BC4DB8">
        <w:rPr>
          <w:rFonts w:ascii="나눔고딕" w:hAnsi="나눔고딕"/>
        </w:rPr>
        <w:t xml:space="preserve">idged </w:t>
      </w:r>
      <w:r w:rsidR="00BC4DB8">
        <w:rPr>
          <w:rFonts w:ascii="나눔고딕" w:hAnsi="나눔고딕" w:hint="eastAsia"/>
        </w:rPr>
        <w:t>타입으로 설정해줍니다.</w:t>
      </w:r>
    </w:p>
    <w:p w14:paraId="68FC5A05" w14:textId="77777777" w:rsidR="00F55C58" w:rsidRPr="00BC4DB8" w:rsidRDefault="00F55C58" w:rsidP="00985E8F">
      <w:pPr>
        <w:rPr>
          <w:rFonts w:ascii="맑은 고딕" w:eastAsia="맑은 고딕" w:hAnsi="맑은 고딕"/>
        </w:rPr>
      </w:pPr>
    </w:p>
    <w:p w14:paraId="232A5374" w14:textId="753D1EE5" w:rsidR="00B10F67" w:rsidRPr="00D462CC" w:rsidRDefault="00B10F67" w:rsidP="00B10F67">
      <w:pPr>
        <w:pStyle w:val="3"/>
        <w:rPr>
          <w:rFonts w:ascii="나눔고딕" w:hAnsi="나눔고딕"/>
        </w:rPr>
      </w:pPr>
      <w:bookmarkStart w:id="5" w:name="_Toc116636641"/>
      <w:r w:rsidRPr="00D462CC">
        <w:rPr>
          <w:rFonts w:ascii="나눔고딕" w:hAnsi="나눔고딕" w:hint="eastAsia"/>
        </w:rPr>
        <w:t>2</w:t>
      </w:r>
      <w:r w:rsidRPr="00D462CC">
        <w:rPr>
          <w:rFonts w:ascii="나눔고딕" w:hAnsi="나눔고딕"/>
        </w:rPr>
        <w:t xml:space="preserve">-2. CentOS </w:t>
      </w:r>
      <w:r w:rsidRPr="00D462CC">
        <w:rPr>
          <w:rFonts w:ascii="나눔고딕" w:hAnsi="나눔고딕" w:hint="eastAsia"/>
        </w:rPr>
        <w:t>구성</w:t>
      </w:r>
      <w:bookmarkEnd w:id="5"/>
    </w:p>
    <w:p w14:paraId="3771AA46" w14:textId="6293A566" w:rsidR="009B2DDA" w:rsidRPr="00D462CC" w:rsidRDefault="001B17ED" w:rsidP="00D5400C">
      <w:pPr>
        <w:rPr>
          <w:rFonts w:ascii="나눔고딕" w:hAnsi="나눔고딕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F4C7B33" wp14:editId="6A882E19">
                <wp:simplePos x="0" y="0"/>
                <wp:positionH relativeFrom="margin">
                  <wp:align>right</wp:align>
                </wp:positionH>
                <wp:positionV relativeFrom="paragraph">
                  <wp:posOffset>258445</wp:posOffset>
                </wp:positionV>
                <wp:extent cx="6080760" cy="411480"/>
                <wp:effectExtent l="0" t="0" r="15240" b="26670"/>
                <wp:wrapNone/>
                <wp:docPr id="271" name="직사각형 2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4114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F7235" id="직사각형 271" o:spid="_x0000_s1026" style="position:absolute;left:0;text-align:left;margin-left:427.6pt;margin-top:20.35pt;width:478.8pt;height:32.4pt;z-index:2518128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53475A" w:rsidRPr="00D462CC">
        <w:rPr>
          <w:rFonts w:ascii="나눔고딕" w:hAnsi="나눔고딕" w:hint="eastAsia"/>
        </w:rPr>
        <w:t>C</w:t>
      </w:r>
      <w:r w:rsidR="0053475A" w:rsidRPr="00D462CC">
        <w:rPr>
          <w:rFonts w:ascii="나눔고딕" w:hAnsi="나눔고딕"/>
        </w:rPr>
        <w:t>entOS</w:t>
      </w:r>
      <w:r w:rsidR="0053475A" w:rsidRPr="00D462CC">
        <w:rPr>
          <w:rFonts w:ascii="나눔고딕" w:hAnsi="나눔고딕" w:hint="eastAsia"/>
        </w:rPr>
        <w:t xml:space="preserve">의 버전은 </w:t>
      </w:r>
      <w:r w:rsidR="0053475A" w:rsidRPr="00D462CC">
        <w:rPr>
          <w:rFonts w:ascii="나눔고딕" w:hAnsi="나눔고딕"/>
        </w:rPr>
        <w:t>7</w:t>
      </w:r>
      <w:r w:rsidR="0053475A" w:rsidRPr="00D462CC">
        <w:rPr>
          <w:rFonts w:ascii="나눔고딕" w:hAnsi="나눔고딕" w:hint="eastAsia"/>
        </w:rPr>
        <w:t>버전의 M</w:t>
      </w:r>
      <w:r w:rsidR="0053475A" w:rsidRPr="00D462CC">
        <w:rPr>
          <w:rFonts w:ascii="나눔고딕" w:hAnsi="나눔고딕"/>
        </w:rPr>
        <w:t>inimal type</w:t>
      </w:r>
      <w:r w:rsidR="001A0051" w:rsidRPr="00D462CC">
        <w:rPr>
          <w:rFonts w:ascii="나눔고딕" w:hAnsi="나눔고딕" w:hint="eastAsia"/>
        </w:rPr>
        <w:t>의</w:t>
      </w:r>
      <w:r w:rsidR="001A0051" w:rsidRPr="00D462CC">
        <w:rPr>
          <w:rFonts w:ascii="나눔고딕" w:hAnsi="나눔고딕"/>
        </w:rPr>
        <w:t xml:space="preserve"> ISO</w:t>
      </w:r>
      <w:r w:rsidR="0053475A" w:rsidRPr="00D462CC">
        <w:rPr>
          <w:rFonts w:ascii="나눔고딕" w:hAnsi="나눔고딕" w:hint="eastAsia"/>
        </w:rPr>
        <w:t>파일을 이용하여 설치해줍니다.</w:t>
      </w:r>
    </w:p>
    <w:p w14:paraId="1FED933C" w14:textId="49DA9BB1" w:rsidR="001A0051" w:rsidRPr="00D462CC" w:rsidRDefault="001A0051" w:rsidP="001B17ED">
      <w:pPr>
        <w:ind w:firstLineChars="1200" w:firstLine="2707"/>
        <w:rPr>
          <w:rFonts w:ascii="나눔고딕" w:hAnsi="나눔고딕"/>
        </w:rPr>
      </w:pPr>
      <w:r w:rsidRPr="00D462CC">
        <w:rPr>
          <w:rFonts w:ascii="나눔고딕" w:hAnsi="나눔고딕"/>
          <w:noProof/>
        </w:rPr>
        <w:drawing>
          <wp:inline distT="0" distB="0" distL="0" distR="0" wp14:anchorId="163FB3BD" wp14:editId="24DF2052">
            <wp:extent cx="2534004" cy="276264"/>
            <wp:effectExtent l="0" t="0" r="0" b="9525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3AEAE" w14:textId="76F59DFB" w:rsidR="009B2DDA" w:rsidRPr="00605187" w:rsidRDefault="001A0051" w:rsidP="00605187">
      <w:pPr>
        <w:rPr>
          <w:rFonts w:ascii="나눔고딕" w:hAnsi="나눔고딕"/>
        </w:rPr>
      </w:pPr>
      <w:r w:rsidRPr="00605187">
        <w:rPr>
          <w:rFonts w:ascii="나눔고딕" w:hAnsi="나눔고딕" w:hint="eastAsia"/>
        </w:rPr>
        <w:t>설치는 특이 사항 없습니다.</w:t>
      </w:r>
      <w:r w:rsidRPr="00605187">
        <w:rPr>
          <w:rFonts w:ascii="나눔고딕" w:hAnsi="나눔고딕"/>
        </w:rPr>
        <w:t xml:space="preserve"> </w:t>
      </w:r>
    </w:p>
    <w:p w14:paraId="63D254F2" w14:textId="7E462522" w:rsidR="00141FF0" w:rsidRPr="00605187" w:rsidRDefault="00EA2CD3" w:rsidP="00605187">
      <w:pPr>
        <w:rPr>
          <w:rFonts w:ascii="나눔고딕" w:hAnsi="나눔고딕"/>
        </w:rPr>
      </w:pPr>
      <w:r w:rsidRPr="00605187">
        <w:rPr>
          <w:rFonts w:ascii="나눔고딕" w:hAnsi="나눔고딕" w:hint="eastAsia"/>
        </w:rPr>
        <w:t>각 가상머신의 H</w:t>
      </w:r>
      <w:r w:rsidRPr="00605187">
        <w:rPr>
          <w:rFonts w:ascii="나눔고딕" w:hAnsi="나눔고딕"/>
        </w:rPr>
        <w:t>ost Name</w:t>
      </w:r>
      <w:r w:rsidRPr="00605187">
        <w:rPr>
          <w:rFonts w:ascii="나눔고딕" w:hAnsi="나눔고딕" w:hint="eastAsia"/>
        </w:rPr>
        <w:t xml:space="preserve">은 </w:t>
      </w:r>
      <w:r w:rsidRPr="00605187">
        <w:rPr>
          <w:rFonts w:ascii="나눔고딕" w:hAnsi="나눔고딕"/>
        </w:rPr>
        <w:t>Ansible-Server, Ansible-Node01 ~ 02</w:t>
      </w:r>
      <w:r w:rsidRPr="00605187">
        <w:rPr>
          <w:rFonts w:ascii="나눔고딕" w:hAnsi="나눔고딕" w:hint="eastAsia"/>
        </w:rPr>
        <w:t>까지 설정해줍니다.</w:t>
      </w:r>
    </w:p>
    <w:p w14:paraId="5C8D07C8" w14:textId="70F4633B" w:rsidR="00A37EEA" w:rsidRPr="00605187" w:rsidRDefault="00A37EEA" w:rsidP="00605187">
      <w:pPr>
        <w:rPr>
          <w:rFonts w:ascii="나눔고딕" w:hAnsi="나눔고딕"/>
        </w:rPr>
      </w:pPr>
      <w:r w:rsidRPr="00605187">
        <w:rPr>
          <w:rFonts w:ascii="나눔고딕" w:hAnsi="나눔고딕" w:hint="eastAsia"/>
        </w:rPr>
        <w:t xml:space="preserve">ip주소의 경우 </w:t>
      </w:r>
      <w:r w:rsidR="00E57655" w:rsidRPr="00605187">
        <w:rPr>
          <w:rFonts w:ascii="나눔고딕" w:hAnsi="나눔고딕"/>
        </w:rPr>
        <w:t>cmd</w:t>
      </w:r>
      <w:r w:rsidR="00B2074D" w:rsidRPr="00605187">
        <w:rPr>
          <w:rFonts w:ascii="나눔고딕" w:hAnsi="나눔고딕" w:hint="eastAsia"/>
        </w:rPr>
        <w:t>창에서</w:t>
      </w:r>
      <w:r w:rsidR="00B2074D" w:rsidRPr="00605187">
        <w:rPr>
          <w:rFonts w:ascii="나눔고딕" w:hAnsi="나눔고딕"/>
        </w:rPr>
        <w:t xml:space="preserve"> ipconfig</w:t>
      </w:r>
      <w:r w:rsidR="00E57655" w:rsidRPr="00605187">
        <w:rPr>
          <w:rFonts w:ascii="나눔고딕" w:hAnsi="나눔고딕" w:hint="eastAsia"/>
        </w:rPr>
        <w:t>명령어를 이용하여 나온 본인의 대역에 맞춰서</w:t>
      </w:r>
      <w:r w:rsidR="00474C5B">
        <w:rPr>
          <w:rFonts w:ascii="나눔고딕" w:hAnsi="나눔고딕"/>
        </w:rPr>
        <w:t xml:space="preserve"> </w:t>
      </w:r>
      <w:r w:rsidR="00E57655" w:rsidRPr="00605187">
        <w:rPr>
          <w:rFonts w:ascii="나눔고딕" w:hAnsi="나눔고딕" w:hint="eastAsia"/>
        </w:rPr>
        <w:t>설정합니다.</w:t>
      </w:r>
    </w:p>
    <w:p w14:paraId="0D887A16" w14:textId="48914E7D" w:rsidR="00AA7EEE" w:rsidRDefault="00AA7EEE" w:rsidP="00605187">
      <w:r w:rsidRPr="00605187">
        <w:rPr>
          <w:rFonts w:ascii="나눔고딕" w:hAnsi="나눔고딕" w:hint="eastAsia"/>
        </w:rPr>
        <w:t xml:space="preserve">그리고 주의할 점은 호스트의 서브넷 대역과 같은 서브넷을 </w:t>
      </w:r>
      <w:r w:rsidR="00605187" w:rsidRPr="00605187">
        <w:rPr>
          <w:rFonts w:ascii="나눔고딕" w:hAnsi="나눔고딕" w:hint="eastAsia"/>
        </w:rPr>
        <w:t>설정</w:t>
      </w:r>
      <w:r w:rsidR="00605187" w:rsidRPr="00605187">
        <w:rPr>
          <w:rFonts w:ascii="나눔고딕" w:hAnsi="나눔고딕"/>
        </w:rPr>
        <w:t>해주어야</w:t>
      </w:r>
      <w:r w:rsidRPr="00605187">
        <w:rPr>
          <w:rFonts w:ascii="나눔고딕" w:hAnsi="나눔고딕" w:hint="eastAsia"/>
        </w:rPr>
        <w:t xml:space="preserve"> 합니다</w:t>
      </w:r>
      <w:r>
        <w:rPr>
          <w:rFonts w:hint="eastAsia"/>
        </w:rPr>
        <w:t>.</w:t>
      </w:r>
    </w:p>
    <w:p w14:paraId="1147DC27" w14:textId="3A3194A7" w:rsidR="00E57655" w:rsidRDefault="000200CC" w:rsidP="00D5400C">
      <w:pPr>
        <w:rPr>
          <w:rFonts w:ascii="나눔고딕" w:hAnsi="나눔고딕"/>
          <w:color w:val="auto"/>
        </w:rPr>
      </w:pPr>
      <w:r w:rsidRPr="000200CC">
        <w:rPr>
          <w:rFonts w:ascii="나눔고딕" w:hAnsi="나눔고딕"/>
          <w:noProof/>
          <w:color w:val="auto"/>
        </w:rPr>
        <w:drawing>
          <wp:inline distT="0" distB="0" distL="0" distR="0" wp14:anchorId="1B20B0B9" wp14:editId="50287748">
            <wp:extent cx="4544059" cy="1295581"/>
            <wp:effectExtent l="0" t="0" r="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0DBD4" w14:textId="37C1BBA3" w:rsidR="0071552D" w:rsidRDefault="0071552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A</w:t>
      </w:r>
      <w:r>
        <w:rPr>
          <w:rFonts w:ascii="나눔고딕" w:hAnsi="나눔고딕"/>
          <w:color w:val="auto"/>
        </w:rPr>
        <w:t xml:space="preserve">nsible-Server       </w:t>
      </w:r>
      <w:r>
        <w:rPr>
          <w:rFonts w:ascii="나눔고딕" w:hAnsi="나눔고딕" w:hint="eastAsia"/>
          <w:color w:val="auto"/>
        </w:rPr>
        <w:t xml:space="preserve">→ </w:t>
      </w:r>
      <w:r w:rsidR="000200CC">
        <w:rPr>
          <w:rFonts w:ascii="나눔고딕" w:hAnsi="나눔고딕"/>
          <w:color w:val="auto"/>
        </w:rPr>
        <w:t>172.31.98.11</w:t>
      </w:r>
      <w:r w:rsidR="00AA7EEE">
        <w:rPr>
          <w:rFonts w:ascii="나눔고딕" w:hAnsi="나눔고딕"/>
          <w:color w:val="auto"/>
        </w:rPr>
        <w:t>/23</w:t>
      </w:r>
    </w:p>
    <w:p w14:paraId="4FD23D0B" w14:textId="4FECCA95" w:rsidR="0071552D" w:rsidRDefault="0071552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lastRenderedPageBreak/>
        <w:t>A</w:t>
      </w:r>
      <w:r>
        <w:rPr>
          <w:rFonts w:ascii="나눔고딕" w:hAnsi="나눔고딕"/>
          <w:color w:val="auto"/>
        </w:rPr>
        <w:t xml:space="preserve">nsible-Node01    </w:t>
      </w:r>
      <w:r>
        <w:rPr>
          <w:rFonts w:ascii="나눔고딕" w:hAnsi="나눔고딕" w:hint="eastAsia"/>
          <w:color w:val="auto"/>
        </w:rPr>
        <w:t>→</w:t>
      </w:r>
      <w:r w:rsidR="000200CC">
        <w:rPr>
          <w:rFonts w:ascii="나눔고딕" w:hAnsi="나눔고딕" w:hint="eastAsia"/>
          <w:color w:val="auto"/>
        </w:rPr>
        <w:t xml:space="preserve"> </w:t>
      </w:r>
      <w:r w:rsidR="000200CC">
        <w:rPr>
          <w:rFonts w:ascii="나눔고딕" w:hAnsi="나눔고딕"/>
          <w:color w:val="auto"/>
        </w:rPr>
        <w:t>172.31.98.12</w:t>
      </w:r>
      <w:r w:rsidR="00AA7EEE">
        <w:rPr>
          <w:rFonts w:ascii="나눔고딕" w:hAnsi="나눔고딕"/>
          <w:color w:val="auto"/>
        </w:rPr>
        <w:t>/23</w:t>
      </w:r>
    </w:p>
    <w:p w14:paraId="186F045E" w14:textId="0246AB23" w:rsidR="0071552D" w:rsidRDefault="0071552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A</w:t>
      </w:r>
      <w:r>
        <w:rPr>
          <w:rFonts w:ascii="나눔고딕" w:hAnsi="나눔고딕"/>
          <w:color w:val="auto"/>
        </w:rPr>
        <w:t xml:space="preserve">nsible-Node02    </w:t>
      </w:r>
      <w:r>
        <w:rPr>
          <w:rFonts w:ascii="나눔고딕" w:hAnsi="나눔고딕" w:hint="eastAsia"/>
          <w:color w:val="auto"/>
        </w:rPr>
        <w:t>→</w:t>
      </w:r>
      <w:r w:rsidR="000200CC">
        <w:rPr>
          <w:rFonts w:ascii="나눔고딕" w:hAnsi="나눔고딕" w:hint="eastAsia"/>
          <w:color w:val="auto"/>
        </w:rPr>
        <w:t xml:space="preserve"> </w:t>
      </w:r>
      <w:r w:rsidR="000200CC">
        <w:rPr>
          <w:rFonts w:ascii="나눔고딕" w:hAnsi="나눔고딕"/>
          <w:color w:val="auto"/>
        </w:rPr>
        <w:t>172.31.98.13</w:t>
      </w:r>
      <w:r w:rsidR="00AA7EEE">
        <w:rPr>
          <w:rFonts w:ascii="나눔고딕" w:hAnsi="나눔고딕"/>
          <w:color w:val="auto"/>
        </w:rPr>
        <w:t>/23</w:t>
      </w:r>
    </w:p>
    <w:p w14:paraId="278ABC18" w14:textId="5A5177AB" w:rsidR="00AA7EEE" w:rsidRDefault="00AA7EEE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G</w:t>
      </w:r>
      <w:r>
        <w:rPr>
          <w:rFonts w:ascii="나눔고딕" w:hAnsi="나눔고딕"/>
          <w:color w:val="auto"/>
        </w:rPr>
        <w:t xml:space="preserve">ate way               </w:t>
      </w:r>
      <w:r>
        <w:rPr>
          <w:rFonts w:ascii="나눔고딕" w:hAnsi="나눔고딕" w:hint="eastAsia"/>
          <w:color w:val="auto"/>
        </w:rPr>
        <w:t xml:space="preserve">→ </w:t>
      </w:r>
      <w:r>
        <w:rPr>
          <w:rFonts w:ascii="나눔고딕" w:hAnsi="나눔고딕"/>
          <w:color w:val="auto"/>
        </w:rPr>
        <w:t>172.31.98.1</w:t>
      </w:r>
    </w:p>
    <w:p w14:paraId="6DB30043" w14:textId="56B3E3D3" w:rsidR="00605187" w:rsidRDefault="00605187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n</w:t>
      </w:r>
      <w:r>
        <w:rPr>
          <w:rFonts w:ascii="나눔고딕" w:hAnsi="나눔고딕"/>
          <w:color w:val="auto"/>
        </w:rPr>
        <w:t>mtui</w:t>
      </w:r>
      <w:r>
        <w:rPr>
          <w:rFonts w:ascii="나눔고딕" w:hAnsi="나눔고딕" w:hint="eastAsia"/>
          <w:color w:val="auto"/>
        </w:rPr>
        <w:t xml:space="preserve">명령어를 사용하여 위와 같이 </w:t>
      </w:r>
      <w:r w:rsidR="00153739">
        <w:rPr>
          <w:rFonts w:ascii="나눔고딕" w:hAnsi="나눔고딕"/>
          <w:color w:val="auto"/>
        </w:rPr>
        <w:t>ip</w:t>
      </w:r>
      <w:r w:rsidR="00153739">
        <w:rPr>
          <w:rFonts w:ascii="나눔고딕" w:hAnsi="나눔고딕" w:hint="eastAsia"/>
          <w:color w:val="auto"/>
        </w:rPr>
        <w:t>를 세팅해줍니다.</w:t>
      </w:r>
    </w:p>
    <w:p w14:paraId="33C585C7" w14:textId="26DD4571" w:rsidR="00CA735C" w:rsidRDefault="007E57FF" w:rsidP="00D5400C">
      <w:pPr>
        <w:rPr>
          <w:rFonts w:ascii="나눔고딕" w:hAnsi="나눔고딕"/>
          <w:color w:val="auto"/>
        </w:rPr>
      </w:pPr>
      <w:r w:rsidRPr="007E57FF">
        <w:rPr>
          <w:rFonts w:ascii="나눔고딕" w:hAnsi="나눔고딕"/>
          <w:noProof/>
          <w:color w:val="auto"/>
        </w:rPr>
        <w:drawing>
          <wp:inline distT="0" distB="0" distL="0" distR="0" wp14:anchorId="11BDC583" wp14:editId="6CBE03D7">
            <wp:extent cx="4651797" cy="4046220"/>
            <wp:effectExtent l="0" t="0" r="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56817" cy="405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7100" w14:textId="419C467C" w:rsidR="00153739" w:rsidRDefault="00474C5B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그리고 p</w:t>
      </w:r>
      <w:r>
        <w:rPr>
          <w:rFonts w:ascii="나눔고딕" w:hAnsi="나눔고딕"/>
          <w:color w:val="auto"/>
        </w:rPr>
        <w:t xml:space="preserve">ing </w:t>
      </w:r>
      <w:r>
        <w:rPr>
          <w:rFonts w:ascii="나눔고딕" w:hAnsi="나눔고딕" w:hint="eastAsia"/>
          <w:color w:val="auto"/>
        </w:rPr>
        <w:t>명령어로 각 노드 간의 통신을 확인합니다.</w:t>
      </w:r>
    </w:p>
    <w:p w14:paraId="2082A039" w14:textId="0DC755AB" w:rsidR="00474C5B" w:rsidRDefault="00CA735C" w:rsidP="00D5400C">
      <w:pPr>
        <w:rPr>
          <w:rFonts w:ascii="나눔고딕" w:hAnsi="나눔고딕"/>
          <w:color w:val="auto"/>
        </w:rPr>
      </w:pPr>
      <w:r w:rsidRPr="00CA735C">
        <w:rPr>
          <w:rFonts w:ascii="나눔고딕" w:hAnsi="나눔고딕"/>
          <w:noProof/>
          <w:color w:val="auto"/>
        </w:rPr>
        <w:drawing>
          <wp:inline distT="0" distB="0" distL="0" distR="0" wp14:anchorId="332E448F" wp14:editId="1108E7B6">
            <wp:extent cx="5515745" cy="1657581"/>
            <wp:effectExtent l="0" t="0" r="889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15745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CFE52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72E35E92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55BF7688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1B7941C7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624631CF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0C77F2B9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5B681A2B" w14:textId="4480063B" w:rsidR="007B4034" w:rsidRDefault="007B4034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외부와의 통신도 테스트</w:t>
      </w:r>
      <w:r>
        <w:rPr>
          <w:rFonts w:ascii="나눔고딕" w:hAnsi="나눔고딕"/>
          <w:color w:val="auto"/>
        </w:rPr>
        <w:t>해줍니다</w:t>
      </w:r>
      <w:r>
        <w:rPr>
          <w:rFonts w:ascii="나눔고딕" w:hAnsi="나눔고딕" w:hint="eastAsia"/>
          <w:color w:val="auto"/>
        </w:rPr>
        <w:t>.</w:t>
      </w:r>
      <w:r w:rsidRPr="007B4034">
        <w:rPr>
          <w:noProof/>
        </w:rPr>
        <w:t xml:space="preserve"> </w:t>
      </w:r>
    </w:p>
    <w:p w14:paraId="52C3D4B8" w14:textId="574DB6BB" w:rsidR="007B4034" w:rsidRDefault="007B4034" w:rsidP="00D5400C">
      <w:pPr>
        <w:rPr>
          <w:rFonts w:ascii="나눔고딕" w:hAnsi="나눔고딕"/>
          <w:color w:val="auto"/>
        </w:rPr>
      </w:pPr>
      <w:r w:rsidRPr="007B4034">
        <w:rPr>
          <w:rFonts w:ascii="나눔고딕" w:hAnsi="나눔고딕"/>
          <w:noProof/>
          <w:color w:val="auto"/>
        </w:rPr>
        <w:drawing>
          <wp:inline distT="0" distB="0" distL="0" distR="0" wp14:anchorId="2C6019E4" wp14:editId="00E1FCAB">
            <wp:extent cx="6097270" cy="1447165"/>
            <wp:effectExtent l="0" t="0" r="0" b="635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44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BFE5" w14:textId="77777777" w:rsidR="007B4034" w:rsidRDefault="007B4034" w:rsidP="00D5400C">
      <w:pPr>
        <w:rPr>
          <w:rFonts w:ascii="나눔고딕" w:hAnsi="나눔고딕"/>
          <w:color w:val="auto"/>
        </w:rPr>
      </w:pPr>
    </w:p>
    <w:p w14:paraId="13138B59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6D4D461C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60B6082D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5EE16920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72AC0FB3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66410AD6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756B7E38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074BD6E9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5A635CB9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39AF8046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0CE07113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06B5D6D0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7F53F785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16F7FF1E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04F2F1E8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5BD1556A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56E77A10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38BD2906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1EFD342F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13340033" w14:textId="08861F48" w:rsidR="007B4034" w:rsidRPr="00B758BD" w:rsidRDefault="00B758BD" w:rsidP="00B758BD">
      <w:pPr>
        <w:pStyle w:val="3"/>
        <w:rPr>
          <w:rFonts w:ascii="나눔고딕" w:hAnsi="나눔고딕"/>
        </w:rPr>
      </w:pPr>
      <w:bookmarkStart w:id="6" w:name="_Toc116636642"/>
      <w:r w:rsidRPr="00B758BD">
        <w:rPr>
          <w:rFonts w:ascii="나눔고딕" w:hAnsi="나눔고딕" w:hint="eastAsia"/>
        </w:rPr>
        <w:lastRenderedPageBreak/>
        <w:t>2</w:t>
      </w:r>
      <w:r w:rsidRPr="00B758BD">
        <w:rPr>
          <w:rFonts w:ascii="나눔고딕" w:hAnsi="나눔고딕"/>
        </w:rPr>
        <w:t xml:space="preserve">-3. </w:t>
      </w:r>
      <w:r w:rsidRPr="00B758BD">
        <w:rPr>
          <w:rFonts w:ascii="나눔고딕" w:hAnsi="나눔고딕" w:hint="eastAsia"/>
        </w:rPr>
        <w:t>앤서블 설치하기</w:t>
      </w:r>
      <w:bookmarkEnd w:id="6"/>
    </w:p>
    <w:p w14:paraId="7837ADF7" w14:textId="4E6B6A0C" w:rsidR="00B758BD" w:rsidRDefault="000D0F5F" w:rsidP="00D5400C">
      <w:pPr>
        <w:rPr>
          <w:rFonts w:ascii="나눔고딕" w:hAnsi="나눔고딕"/>
          <w:color w:val="auto"/>
        </w:rPr>
      </w:pPr>
      <w:r w:rsidRPr="000D0F5F"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57C41483" wp14:editId="5D1E8117">
                <wp:simplePos x="0" y="0"/>
                <wp:positionH relativeFrom="margin">
                  <wp:align>right</wp:align>
                </wp:positionH>
                <wp:positionV relativeFrom="paragraph">
                  <wp:posOffset>323215</wp:posOffset>
                </wp:positionV>
                <wp:extent cx="6080760" cy="1404620"/>
                <wp:effectExtent l="0" t="0" r="15240" b="10160"/>
                <wp:wrapSquare wrapText="bothSides"/>
                <wp:docPr id="4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7BA710" w14:textId="233A43D9" w:rsidR="00F975B6" w:rsidRDefault="00F975B6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 w:rsidR="00515004">
                              <w:rPr>
                                <w:rFonts w:ascii="나눔고딕" w:hAnsi="나눔고딕" w:hint="eastAsia"/>
                              </w:rPr>
                              <w:t>v</w:t>
                            </w:r>
                            <w:r w:rsidR="00515004">
                              <w:rPr>
                                <w:rFonts w:ascii="나눔고딕" w:hAnsi="나눔고딕"/>
                              </w:rPr>
                              <w:t xml:space="preserve">i /etc/resolv.conf </w:t>
                            </w:r>
                            <w:r w:rsidR="00515004">
                              <w:rPr>
                                <w:rFonts w:ascii="나눔고딕" w:hAnsi="나눔고딕" w:hint="eastAsia"/>
                              </w:rPr>
                              <w:t xml:space="preserve">에 </w:t>
                            </w:r>
                            <w:r w:rsidR="00515004">
                              <w:rPr>
                                <w:rFonts w:ascii="나눔고딕" w:hAnsi="나눔고딕"/>
                              </w:rPr>
                              <w:t>DNS</w:t>
                            </w:r>
                            <w:r w:rsidR="00515004">
                              <w:rPr>
                                <w:rFonts w:ascii="나눔고딕" w:hAnsi="나눔고딕" w:hint="eastAsia"/>
                              </w:rPr>
                              <w:t xml:space="preserve">서버 정보 추가하기 </w:t>
                            </w:r>
                          </w:p>
                          <w:p w14:paraId="5E309DBB" w14:textId="701EFE9C" w:rsidR="0019704B" w:rsidRDefault="0019704B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01A9530" wp14:editId="46DA4FA5">
                                  <wp:extent cx="3933333" cy="380952"/>
                                  <wp:effectExtent l="0" t="0" r="0" b="635"/>
                                  <wp:docPr id="48" name="그림 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33333" cy="380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3605FEC" w14:textId="5546D568" w:rsidR="00F975B6" w:rsidRDefault="00F975B6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 w:rsidR="00515004">
                              <w:rPr>
                                <w:rFonts w:ascii="나눔고딕" w:hAnsi="나눔고딕" w:hint="eastAsia"/>
                              </w:rPr>
                              <w:t>y</w:t>
                            </w:r>
                            <w:r w:rsidR="00515004">
                              <w:rPr>
                                <w:rFonts w:ascii="나눔고딕" w:hAnsi="나눔고딕"/>
                              </w:rPr>
                              <w:t>um install -y epel-release</w:t>
                            </w:r>
                          </w:p>
                          <w:p w14:paraId="1C68E2EC" w14:textId="2E621E38" w:rsidR="00BE4055" w:rsidRDefault="00BE4055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기본 패키지에 앤서블이 없기 때문에 추가로 레포지토리를 등록해야 합니다.</w:t>
                            </w:r>
                          </w:p>
                          <w:p w14:paraId="74A73EBA" w14:textId="065E23E4" w:rsidR="00D16BEA" w:rsidRDefault="00D16BEA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▶y</w:t>
                            </w:r>
                            <w:r>
                              <w:rPr>
                                <w:rFonts w:ascii="나눔고딕" w:hAnsi="나눔고딕"/>
                              </w:rPr>
                              <w:t>um repolist</w:t>
                            </w:r>
                          </w:p>
                          <w:p w14:paraId="2BA25CF7" w14:textId="3B70BF09" w:rsidR="00BE4055" w:rsidRDefault="00BE4055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F5D9535" wp14:editId="00DDE5FA">
                                  <wp:extent cx="4960620" cy="2298446"/>
                                  <wp:effectExtent l="0" t="0" r="0" b="6985"/>
                                  <wp:docPr id="49" name="그림 4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49" name="그림 4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971094" cy="230329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25CB608" w14:textId="34E69D78" w:rsidR="000D0F5F" w:rsidRDefault="000D0F5F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yum install </w:t>
                            </w:r>
                            <w:r w:rsidR="00515004">
                              <w:rPr>
                                <w:rFonts w:ascii="나눔고딕" w:hAnsi="나눔고딕"/>
                              </w:rPr>
                              <w:t xml:space="preserve">-y </w:t>
                            </w:r>
                            <w:r>
                              <w:rPr>
                                <w:rFonts w:ascii="나눔고딕" w:hAnsi="나눔고딕"/>
                              </w:rPr>
                              <w:t>ansible</w:t>
                            </w:r>
                          </w:p>
                          <w:p w14:paraId="231CF174" w14:textId="699AF143" w:rsidR="00524405" w:rsidRDefault="00524405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설치가 완료</w:t>
                            </w:r>
                            <w:r>
                              <w:rPr>
                                <w:rFonts w:ascii="나눔고딕" w:hAnsi="나눔고딕"/>
                              </w:rPr>
                              <w:t>되었다면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 간단한 명령어로 설치가 제대로 되었는지 확인합니다.</w:t>
                            </w:r>
                          </w:p>
                          <w:p w14:paraId="3EC76772" w14:textId="3EE8C847" w:rsidR="00524405" w:rsidRPr="000D0F5F" w:rsidRDefault="00F56DF4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3582842" wp14:editId="0288DA82">
                                  <wp:extent cx="5052060" cy="1908363"/>
                                  <wp:effectExtent l="0" t="0" r="0" b="0"/>
                                  <wp:docPr id="50" name="그림 5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0" name="그림 5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75131" cy="19170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C41483" id="_x0000_s1033" type="#_x0000_t202" style="position:absolute;margin-left:427.6pt;margin-top:25.45pt;width:478.8pt;height:110.6pt;z-index:25176678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">
                <v:textbox style="mso-fit-shape-to-text:t">
                  <w:txbxContent>
                    <w:p w14:paraId="027BA710" w14:textId="233A43D9" w:rsidR="00F975B6" w:rsidRDefault="00F975B6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 w:rsidR="00515004">
                        <w:rPr>
                          <w:rFonts w:ascii="나눔고딕" w:hAnsi="나눔고딕" w:hint="eastAsia"/>
                        </w:rPr>
                        <w:t>v</w:t>
                      </w:r>
                      <w:r w:rsidR="00515004">
                        <w:rPr>
                          <w:rFonts w:ascii="나눔고딕" w:hAnsi="나눔고딕"/>
                        </w:rPr>
                        <w:t xml:space="preserve">i /etc/resolv.conf </w:t>
                      </w:r>
                      <w:r w:rsidR="00515004">
                        <w:rPr>
                          <w:rFonts w:ascii="나눔고딕" w:hAnsi="나눔고딕" w:hint="eastAsia"/>
                        </w:rPr>
                        <w:t xml:space="preserve">에 </w:t>
                      </w:r>
                      <w:r w:rsidR="00515004">
                        <w:rPr>
                          <w:rFonts w:ascii="나눔고딕" w:hAnsi="나눔고딕"/>
                        </w:rPr>
                        <w:t>DNS</w:t>
                      </w:r>
                      <w:r w:rsidR="00515004">
                        <w:rPr>
                          <w:rFonts w:ascii="나눔고딕" w:hAnsi="나눔고딕" w:hint="eastAsia"/>
                        </w:rPr>
                        <w:t xml:space="preserve">서버 정보 추가하기 </w:t>
                      </w:r>
                    </w:p>
                    <w:p w14:paraId="5E309DBB" w14:textId="701EFE9C" w:rsidR="0019704B" w:rsidRDefault="0019704B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01A9530" wp14:editId="46DA4FA5">
                            <wp:extent cx="3933333" cy="380952"/>
                            <wp:effectExtent l="0" t="0" r="0" b="635"/>
                            <wp:docPr id="48" name="그림 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33333" cy="380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3605FEC" w14:textId="5546D568" w:rsidR="00F975B6" w:rsidRDefault="00F975B6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 w:rsidR="00515004">
                        <w:rPr>
                          <w:rFonts w:ascii="나눔고딕" w:hAnsi="나눔고딕" w:hint="eastAsia"/>
                        </w:rPr>
                        <w:t>y</w:t>
                      </w:r>
                      <w:r w:rsidR="00515004">
                        <w:rPr>
                          <w:rFonts w:ascii="나눔고딕" w:hAnsi="나눔고딕"/>
                        </w:rPr>
                        <w:t>um install -y epel-release</w:t>
                      </w:r>
                    </w:p>
                    <w:p w14:paraId="1C68E2EC" w14:textId="2E621E38" w:rsidR="00BE4055" w:rsidRDefault="00BE4055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기본 패키지에 앤서블이 없기 때문에 추가로 레포지토리를 등록해야 합니다.</w:t>
                      </w:r>
                    </w:p>
                    <w:p w14:paraId="74A73EBA" w14:textId="065E23E4" w:rsidR="00D16BEA" w:rsidRDefault="00D16BEA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▶y</w:t>
                      </w:r>
                      <w:r>
                        <w:rPr>
                          <w:rFonts w:ascii="나눔고딕" w:hAnsi="나눔고딕"/>
                        </w:rPr>
                        <w:t>um repolist</w:t>
                      </w:r>
                    </w:p>
                    <w:p w14:paraId="2BA25CF7" w14:textId="3B70BF09" w:rsidR="00BE4055" w:rsidRDefault="00BE4055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F5D9535" wp14:editId="00DDE5FA">
                            <wp:extent cx="4960620" cy="2298446"/>
                            <wp:effectExtent l="0" t="0" r="0" b="6985"/>
                            <wp:docPr id="49" name="그림 4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49" name="그림 4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971094" cy="230329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25CB608" w14:textId="34E69D78" w:rsidR="000D0F5F" w:rsidRDefault="000D0F5F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>
                        <w:rPr>
                          <w:rFonts w:ascii="나눔고딕" w:hAnsi="나눔고딕"/>
                        </w:rPr>
                        <w:t xml:space="preserve">yum install </w:t>
                      </w:r>
                      <w:r w:rsidR="00515004">
                        <w:rPr>
                          <w:rFonts w:ascii="나눔고딕" w:hAnsi="나눔고딕"/>
                        </w:rPr>
                        <w:t xml:space="preserve">-y </w:t>
                      </w:r>
                      <w:r>
                        <w:rPr>
                          <w:rFonts w:ascii="나눔고딕" w:hAnsi="나눔고딕"/>
                        </w:rPr>
                        <w:t>ansible</w:t>
                      </w:r>
                    </w:p>
                    <w:p w14:paraId="231CF174" w14:textId="699AF143" w:rsidR="00524405" w:rsidRDefault="00524405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설치가 완료</w:t>
                      </w:r>
                      <w:r>
                        <w:rPr>
                          <w:rFonts w:ascii="나눔고딕" w:hAnsi="나눔고딕"/>
                        </w:rPr>
                        <w:t>되었다면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 간단한 명령어로 설치가 제대로 되었는지 확인합니다.</w:t>
                      </w:r>
                    </w:p>
                    <w:p w14:paraId="3EC76772" w14:textId="3EE8C847" w:rsidR="00524405" w:rsidRPr="000D0F5F" w:rsidRDefault="00F56DF4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3582842" wp14:editId="0288DA82">
                            <wp:extent cx="5052060" cy="1908363"/>
                            <wp:effectExtent l="0" t="0" r="0" b="0"/>
                            <wp:docPr id="50" name="그림 5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0" name="그림 5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75131" cy="19170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나눔고딕" w:hAnsi="나눔고딕" w:hint="eastAsia"/>
          <w:color w:val="auto"/>
        </w:rPr>
        <w:t>앤서블을 설치하는 방법은 간단합니다.</w:t>
      </w:r>
    </w:p>
    <w:p w14:paraId="132020BD" w14:textId="5DE8FE2A" w:rsidR="000D0F5F" w:rsidRDefault="000D0F5F" w:rsidP="00D5400C">
      <w:pPr>
        <w:rPr>
          <w:rFonts w:ascii="나눔고딕" w:hAnsi="나눔고딕"/>
          <w:color w:val="auto"/>
        </w:rPr>
      </w:pPr>
    </w:p>
    <w:p w14:paraId="09C309C7" w14:textId="77777777" w:rsidR="0011429B" w:rsidRDefault="0011429B" w:rsidP="00D5400C">
      <w:pPr>
        <w:rPr>
          <w:rFonts w:ascii="나눔고딕" w:hAnsi="나눔고딕"/>
          <w:color w:val="auto"/>
        </w:rPr>
      </w:pPr>
    </w:p>
    <w:p w14:paraId="2C3E2E57" w14:textId="77777777" w:rsidR="0011429B" w:rsidRDefault="0011429B" w:rsidP="00D5400C">
      <w:pPr>
        <w:rPr>
          <w:rFonts w:ascii="나눔고딕" w:hAnsi="나눔고딕"/>
          <w:color w:val="auto"/>
        </w:rPr>
      </w:pPr>
    </w:p>
    <w:p w14:paraId="3E4806E5" w14:textId="2ECB8B2C" w:rsidR="0011429B" w:rsidRPr="002B10B8" w:rsidRDefault="0011429B" w:rsidP="0011429B">
      <w:pPr>
        <w:pStyle w:val="3"/>
        <w:rPr>
          <w:rFonts w:ascii="나눔고딕" w:hAnsi="나눔고딕"/>
        </w:rPr>
      </w:pPr>
      <w:bookmarkStart w:id="7" w:name="_Toc116636643"/>
      <w:r w:rsidRPr="002B10B8">
        <w:rPr>
          <w:rFonts w:ascii="나눔고딕" w:hAnsi="나눔고딕" w:hint="eastAsia"/>
        </w:rPr>
        <w:lastRenderedPageBreak/>
        <w:t>2</w:t>
      </w:r>
      <w:r w:rsidRPr="002B10B8">
        <w:rPr>
          <w:rFonts w:ascii="나눔고딕" w:hAnsi="나눔고딕"/>
        </w:rPr>
        <w:t xml:space="preserve">-4. </w:t>
      </w:r>
      <w:r w:rsidRPr="002B10B8">
        <w:rPr>
          <w:rFonts w:ascii="나눔고딕" w:hAnsi="나눔고딕" w:hint="eastAsia"/>
        </w:rPr>
        <w:t>앤서블 호스트파일 설정</w:t>
      </w:r>
      <w:bookmarkEnd w:id="7"/>
    </w:p>
    <w:p w14:paraId="2401C0B7" w14:textId="2BB48836" w:rsidR="00B0788D" w:rsidRDefault="00B0788D" w:rsidP="00D5400C">
      <w:pPr>
        <w:rPr>
          <w:rFonts w:ascii="나눔고딕" w:hAnsi="나눔고딕"/>
          <w:color w:val="auto"/>
        </w:rPr>
      </w:pPr>
      <w:r w:rsidRPr="000D0F5F"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0E8D6468" wp14:editId="79D1D41C">
                <wp:simplePos x="0" y="0"/>
                <wp:positionH relativeFrom="margin">
                  <wp:align>right</wp:align>
                </wp:positionH>
                <wp:positionV relativeFrom="paragraph">
                  <wp:posOffset>334645</wp:posOffset>
                </wp:positionV>
                <wp:extent cx="6080760" cy="1404620"/>
                <wp:effectExtent l="0" t="0" r="15240" b="13970"/>
                <wp:wrapSquare wrapText="bothSides"/>
                <wp:docPr id="5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B061CF" w14:textId="335EFED6" w:rsidR="00970817" w:rsidRDefault="00970817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▶v</w:t>
                            </w:r>
                            <w:r>
                              <w:rPr>
                                <w:rFonts w:ascii="나눔고딕" w:hAnsi="나눔고딕"/>
                              </w:rPr>
                              <w:t>i /etc/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a</w:t>
                            </w:r>
                            <w:r>
                              <w:rPr>
                                <w:rFonts w:ascii="나눔고딕" w:hAnsi="나눔고딕"/>
                              </w:rPr>
                              <w:t>nsible/hosts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 </w:t>
                            </w:r>
                          </w:p>
                          <w:p w14:paraId="4CA4F85F" w14:textId="1CB4F7B7" w:rsidR="00970817" w:rsidRDefault="00B0788D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58FE332" wp14:editId="5C0BEC73">
                                  <wp:extent cx="2876190" cy="857143"/>
                                  <wp:effectExtent l="0" t="0" r="635" b="635"/>
                                  <wp:docPr id="55" name="그림 55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그림 55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76190" cy="85714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EEA307A" w14:textId="5ECAAC0F" w:rsidR="00970817" w:rsidRDefault="00B0788D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위에서 설정한 각 노드들의 </w:t>
                            </w:r>
                            <w:r>
                              <w:rPr>
                                <w:rFonts w:ascii="나눔고딕" w:hAnsi="나눔고딕"/>
                              </w:rPr>
                              <w:t>ip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주소를 입력해줍니다.</w:t>
                            </w:r>
                          </w:p>
                          <w:p w14:paraId="73AD2A3D" w14:textId="3AF2C5BE" w:rsidR="00DB7FAA" w:rsidRDefault="00DB7FAA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[</w:t>
                            </w:r>
                            <w:r>
                              <w:rPr>
                                <w:rFonts w:ascii="나눔고딕" w:hAnsi="나눔고딕"/>
                              </w:rPr>
                              <w:t>nginx]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의 의미는 밑에 입력한 주소들의 그룹</w:t>
                            </w:r>
                            <w:r w:rsidR="00783F47">
                              <w:rPr>
                                <w:rFonts w:ascii="나눔고딕" w:hAnsi="나눔고딕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네임입니다.</w:t>
                            </w:r>
                          </w:p>
                          <w:p w14:paraId="2CBE87E3" w14:textId="6224F42C" w:rsidR="00DB7FAA" w:rsidRDefault="00DB7FAA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나중에 </w:t>
                            </w:r>
                            <w:r>
                              <w:rPr>
                                <w:rFonts w:ascii="나눔고딕" w:hAnsi="나눔고딕"/>
                              </w:rPr>
                              <w:t>ansible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명령어를 실행할 때 </w:t>
                            </w:r>
                            <w:r w:rsidR="00783F47">
                              <w:rPr>
                                <w:rFonts w:ascii="나눔고딕" w:hAnsi="나눔고딕" w:hint="eastAsia"/>
                              </w:rPr>
                              <w:t>사용합니다.</w:t>
                            </w:r>
                          </w:p>
                          <w:p w14:paraId="1F46840E" w14:textId="77777777" w:rsidR="00B0788D" w:rsidRDefault="00B0788D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</w:p>
                          <w:p w14:paraId="5EB1DFFB" w14:textId="27DA2F00" w:rsidR="00B0788D" w:rsidRDefault="00B0788D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 w:rsidR="00356567">
                              <w:rPr>
                                <w:rFonts w:ascii="나눔고딕" w:hAnsi="나눔고딕"/>
                              </w:rPr>
                              <w:t xml:space="preserve">ansible all -m ping -k </w:t>
                            </w:r>
                          </w:p>
                          <w:p w14:paraId="76650FD0" w14:textId="1274FBCB" w:rsidR="009575B6" w:rsidRDefault="0015509F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위의 명령어를 입력하면 최초에는 키 교환이 </w:t>
                            </w:r>
                            <w:r w:rsidR="00141A60">
                              <w:rPr>
                                <w:rFonts w:ascii="나눔고딕" w:hAnsi="나눔고딕" w:hint="eastAsia"/>
                              </w:rPr>
                              <w:t>안 되어있기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 때문에 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Error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메시지가 출력이 되고 </w:t>
                            </w:r>
                            <w:r>
                              <w:rPr>
                                <w:rFonts w:ascii="나눔고딕" w:hAnsi="나눔고딕"/>
                              </w:rPr>
                              <w:t>yes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를 입력하는 문구가 나옵니다.</w:t>
                            </w:r>
                            <w:r w:rsidR="000230EB">
                              <w:rPr>
                                <w:rFonts w:ascii="나눔고딕" w:hAnsi="나눔고딕" w:hint="eastAsia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y</w:t>
                            </w:r>
                            <w:r>
                              <w:rPr>
                                <w:rFonts w:ascii="나눔고딕" w:hAnsi="나눔고딕"/>
                              </w:rPr>
                              <w:t>es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를 입력하</w:t>
                            </w:r>
                            <w:r w:rsidR="009575B6">
                              <w:rPr>
                                <w:rFonts w:ascii="나눔고딕" w:hAnsi="나눔고딕" w:hint="eastAsia"/>
                              </w:rPr>
                              <w:t>고 커맨드가 종료됩니다.</w:t>
                            </w:r>
                          </w:p>
                          <w:p w14:paraId="53037F09" w14:textId="43A2B040" w:rsidR="009575B6" w:rsidRDefault="009575B6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그리고 다시 위의 명령어를 입력하면 </w:t>
                            </w:r>
                            <w:r>
                              <w:rPr>
                                <w:rFonts w:ascii="나눔고딕" w:hAnsi="나눔고딕"/>
                              </w:rPr>
                              <w:t>SSH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비밀번호를 요구합니다.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유저의 비밀번호를 입력합니다.</w:t>
                            </w:r>
                          </w:p>
                          <w:p w14:paraId="4D5904A6" w14:textId="41F8D0C6" w:rsidR="009575B6" w:rsidRDefault="00141A60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16E1207" wp14:editId="76B63EB4">
                                  <wp:extent cx="5123809" cy="2780952"/>
                                  <wp:effectExtent l="0" t="0" r="1270" b="635"/>
                                  <wp:docPr id="56" name="그림 56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그림 56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123809" cy="278095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8CC4525" w14:textId="57B34B09" w:rsidR="009575B6" w:rsidRPr="000D0F5F" w:rsidRDefault="00141A60" w:rsidP="00970817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정상적으로 각 노드들과 통신이 되고 있음을 확인할 수 있습니다.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8D6468" id="_x0000_s1034" type="#_x0000_t202" style="position:absolute;margin-left:427.6pt;margin-top:26.35pt;width:478.8pt;height:110.6pt;z-index:25177190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">
                <v:textbox style="mso-fit-shape-to-text:t">
                  <w:txbxContent>
                    <w:p w14:paraId="1FB061CF" w14:textId="335EFED6" w:rsidR="00970817" w:rsidRDefault="00970817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▶v</w:t>
                      </w:r>
                      <w:r>
                        <w:rPr>
                          <w:rFonts w:ascii="나눔고딕" w:hAnsi="나눔고딕"/>
                        </w:rPr>
                        <w:t>i /etc/</w:t>
                      </w:r>
                      <w:r>
                        <w:rPr>
                          <w:rFonts w:ascii="나눔고딕" w:hAnsi="나눔고딕" w:hint="eastAsia"/>
                        </w:rPr>
                        <w:t>a</w:t>
                      </w:r>
                      <w:r>
                        <w:rPr>
                          <w:rFonts w:ascii="나눔고딕" w:hAnsi="나눔고딕"/>
                        </w:rPr>
                        <w:t>nsible/hosts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 </w:t>
                      </w:r>
                    </w:p>
                    <w:p w14:paraId="4CA4F85F" w14:textId="1CB4F7B7" w:rsidR="00970817" w:rsidRDefault="00B0788D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58FE332" wp14:editId="5C0BEC73">
                            <wp:extent cx="2876190" cy="857143"/>
                            <wp:effectExtent l="0" t="0" r="635" b="635"/>
                            <wp:docPr id="55" name="그림 55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그림 55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2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76190" cy="85714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EEA307A" w14:textId="5ECAAC0F" w:rsidR="00970817" w:rsidRDefault="00B0788D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위에서 설정한 각 노드들의 </w:t>
                      </w:r>
                      <w:r>
                        <w:rPr>
                          <w:rFonts w:ascii="나눔고딕" w:hAnsi="나눔고딕"/>
                        </w:rPr>
                        <w:t>ip</w:t>
                      </w:r>
                      <w:r>
                        <w:rPr>
                          <w:rFonts w:ascii="나눔고딕" w:hAnsi="나눔고딕" w:hint="eastAsia"/>
                        </w:rPr>
                        <w:t>주소를 입력해줍니다.</w:t>
                      </w:r>
                    </w:p>
                    <w:p w14:paraId="73AD2A3D" w14:textId="3AF2C5BE" w:rsidR="00DB7FAA" w:rsidRDefault="00DB7FAA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[</w:t>
                      </w:r>
                      <w:r>
                        <w:rPr>
                          <w:rFonts w:ascii="나눔고딕" w:hAnsi="나눔고딕"/>
                        </w:rPr>
                        <w:t>nginx]</w:t>
                      </w:r>
                      <w:r>
                        <w:rPr>
                          <w:rFonts w:ascii="나눔고딕" w:hAnsi="나눔고딕" w:hint="eastAsia"/>
                        </w:rPr>
                        <w:t>의 의미는 밑에 입력한 주소들의 그룹</w:t>
                      </w:r>
                      <w:r w:rsidR="00783F47">
                        <w:rPr>
                          <w:rFonts w:ascii="나눔고딕" w:hAnsi="나눔고딕" w:hint="eastAsia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>네임입니다.</w:t>
                      </w:r>
                    </w:p>
                    <w:p w14:paraId="2CBE87E3" w14:textId="6224F42C" w:rsidR="00DB7FAA" w:rsidRDefault="00DB7FAA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나중에 </w:t>
                      </w:r>
                      <w:r>
                        <w:rPr>
                          <w:rFonts w:ascii="나눔고딕" w:hAnsi="나눔고딕"/>
                        </w:rPr>
                        <w:t>ansible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명령어를 실행할 때 </w:t>
                      </w:r>
                      <w:r w:rsidR="00783F47">
                        <w:rPr>
                          <w:rFonts w:ascii="나눔고딕" w:hAnsi="나눔고딕" w:hint="eastAsia"/>
                        </w:rPr>
                        <w:t>사용합니다.</w:t>
                      </w:r>
                    </w:p>
                    <w:p w14:paraId="1F46840E" w14:textId="77777777" w:rsidR="00B0788D" w:rsidRDefault="00B0788D" w:rsidP="00970817">
                      <w:pPr>
                        <w:rPr>
                          <w:rFonts w:ascii="나눔고딕" w:hAnsi="나눔고딕"/>
                        </w:rPr>
                      </w:pPr>
                    </w:p>
                    <w:p w14:paraId="5EB1DFFB" w14:textId="27DA2F00" w:rsidR="00B0788D" w:rsidRDefault="00B0788D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 w:rsidR="00356567">
                        <w:rPr>
                          <w:rFonts w:ascii="나눔고딕" w:hAnsi="나눔고딕"/>
                        </w:rPr>
                        <w:t xml:space="preserve">ansible all -m ping -k </w:t>
                      </w:r>
                    </w:p>
                    <w:p w14:paraId="76650FD0" w14:textId="1274FBCB" w:rsidR="009575B6" w:rsidRDefault="0015509F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위의 명령어를 입력하면 최초에는 키 교환이 </w:t>
                      </w:r>
                      <w:r w:rsidR="00141A60">
                        <w:rPr>
                          <w:rFonts w:ascii="나눔고딕" w:hAnsi="나눔고딕" w:hint="eastAsia"/>
                        </w:rPr>
                        <w:t>안 되어있기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 때문에 </w:t>
                      </w:r>
                      <w:r>
                        <w:rPr>
                          <w:rFonts w:ascii="나눔고딕" w:hAnsi="나눔고딕"/>
                        </w:rPr>
                        <w:t xml:space="preserve">Error 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메시지가 출력이 되고 </w:t>
                      </w:r>
                      <w:r>
                        <w:rPr>
                          <w:rFonts w:ascii="나눔고딕" w:hAnsi="나눔고딕"/>
                        </w:rPr>
                        <w:t>yes</w:t>
                      </w:r>
                      <w:r>
                        <w:rPr>
                          <w:rFonts w:ascii="나눔고딕" w:hAnsi="나눔고딕" w:hint="eastAsia"/>
                        </w:rPr>
                        <w:t>를 입력하는 문구가 나옵니다.</w:t>
                      </w:r>
                      <w:r w:rsidR="000230EB">
                        <w:rPr>
                          <w:rFonts w:ascii="나눔고딕" w:hAnsi="나눔고딕" w:hint="eastAsia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>y</w:t>
                      </w:r>
                      <w:r>
                        <w:rPr>
                          <w:rFonts w:ascii="나눔고딕" w:hAnsi="나눔고딕"/>
                        </w:rPr>
                        <w:t>es</w:t>
                      </w:r>
                      <w:r>
                        <w:rPr>
                          <w:rFonts w:ascii="나눔고딕" w:hAnsi="나눔고딕" w:hint="eastAsia"/>
                        </w:rPr>
                        <w:t>를 입력하</w:t>
                      </w:r>
                      <w:r w:rsidR="009575B6">
                        <w:rPr>
                          <w:rFonts w:ascii="나눔고딕" w:hAnsi="나눔고딕" w:hint="eastAsia"/>
                        </w:rPr>
                        <w:t>고 커맨드가 종료됩니다.</w:t>
                      </w:r>
                    </w:p>
                    <w:p w14:paraId="53037F09" w14:textId="43A2B040" w:rsidR="009575B6" w:rsidRDefault="009575B6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그리고 다시 위의 명령어를 입력하면 </w:t>
                      </w:r>
                      <w:r>
                        <w:rPr>
                          <w:rFonts w:ascii="나눔고딕" w:hAnsi="나눔고딕"/>
                        </w:rPr>
                        <w:t>SSH</w:t>
                      </w:r>
                      <w:r>
                        <w:rPr>
                          <w:rFonts w:ascii="나눔고딕" w:hAnsi="나눔고딕" w:hint="eastAsia"/>
                        </w:rPr>
                        <w:t>비밀번호를 요구합니다.</w:t>
                      </w:r>
                      <w:r>
                        <w:rPr>
                          <w:rFonts w:ascii="나눔고딕" w:hAnsi="나눔고딕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>유저의 비밀번호를 입력합니다.</w:t>
                      </w:r>
                    </w:p>
                    <w:p w14:paraId="4D5904A6" w14:textId="41F8D0C6" w:rsidR="009575B6" w:rsidRDefault="00141A60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16E1207" wp14:editId="76B63EB4">
                            <wp:extent cx="5123809" cy="2780952"/>
                            <wp:effectExtent l="0" t="0" r="1270" b="635"/>
                            <wp:docPr id="56" name="그림 56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그림 56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123809" cy="278095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8CC4525" w14:textId="57B34B09" w:rsidR="009575B6" w:rsidRPr="000D0F5F" w:rsidRDefault="00141A60" w:rsidP="00970817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정상적으로 각 노드들과 통신이 되고 있음을 확인할 수 있습니다.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1429B">
        <w:rPr>
          <w:rFonts w:ascii="나눔고딕" w:hAnsi="나눔고딕" w:hint="eastAsia"/>
          <w:color w:val="auto"/>
        </w:rPr>
        <w:t xml:space="preserve">앤서블을 설치하였다면 앤서블 </w:t>
      </w:r>
      <w:r w:rsidR="00970817">
        <w:rPr>
          <w:rFonts w:ascii="나눔고딕" w:hAnsi="나눔고딕" w:hint="eastAsia"/>
          <w:color w:val="auto"/>
        </w:rPr>
        <w:t>마스터서버</w:t>
      </w:r>
      <w:r w:rsidR="0011429B">
        <w:rPr>
          <w:rFonts w:ascii="나눔고딕" w:hAnsi="나눔고딕" w:hint="eastAsia"/>
          <w:color w:val="auto"/>
        </w:rPr>
        <w:t xml:space="preserve">에 각 노드들을 </w:t>
      </w:r>
      <w:r w:rsidR="00FE49AC">
        <w:rPr>
          <w:rFonts w:ascii="나눔고딕" w:hAnsi="나눔고딕" w:hint="eastAsia"/>
          <w:color w:val="auto"/>
        </w:rPr>
        <w:t>등록</w:t>
      </w:r>
      <w:r w:rsidR="00FE49AC">
        <w:rPr>
          <w:rFonts w:ascii="나눔고딕" w:hAnsi="나눔고딕"/>
          <w:color w:val="auto"/>
        </w:rPr>
        <w:t>해주어야</w:t>
      </w:r>
      <w:r w:rsidR="0011429B">
        <w:rPr>
          <w:rFonts w:ascii="나눔고딕" w:hAnsi="나눔고딕" w:hint="eastAsia"/>
          <w:color w:val="auto"/>
        </w:rPr>
        <w:t xml:space="preserve"> 합니다.</w:t>
      </w:r>
    </w:p>
    <w:p w14:paraId="40AEE6F3" w14:textId="3DFA4134" w:rsidR="00B0788D" w:rsidRDefault="002826D7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추가적으로 기호에 맞게 </w:t>
      </w:r>
      <w:r>
        <w:rPr>
          <w:rFonts w:ascii="나눔고딕" w:hAnsi="나눔고딕"/>
          <w:color w:val="auto"/>
        </w:rPr>
        <w:t>SSH</w:t>
      </w:r>
      <w:r>
        <w:rPr>
          <w:rFonts w:ascii="나눔고딕" w:hAnsi="나눔고딕" w:hint="eastAsia"/>
          <w:color w:val="auto"/>
        </w:rPr>
        <w:t>통신 프로그램(</w:t>
      </w:r>
      <w:r>
        <w:rPr>
          <w:rFonts w:ascii="나눔고딕" w:hAnsi="나눔고딕"/>
          <w:color w:val="auto"/>
        </w:rPr>
        <w:t xml:space="preserve">Putty, Xshell </w:t>
      </w:r>
      <w:r>
        <w:rPr>
          <w:rFonts w:ascii="나눔고딕" w:hAnsi="나눔고딕" w:hint="eastAsia"/>
          <w:color w:val="auto"/>
        </w:rPr>
        <w:t>등</w:t>
      </w:r>
      <w:r>
        <w:rPr>
          <w:rFonts w:ascii="나눔고딕" w:hAnsi="나눔고딕"/>
          <w:color w:val="auto"/>
        </w:rPr>
        <w:t>)</w:t>
      </w:r>
      <w:r>
        <w:rPr>
          <w:rFonts w:ascii="나눔고딕" w:hAnsi="나눔고딕" w:hint="eastAsia"/>
          <w:color w:val="auto"/>
        </w:rPr>
        <w:t>을 이용하셔도 됩니다.</w:t>
      </w:r>
    </w:p>
    <w:p w14:paraId="49A6667B" w14:textId="77777777" w:rsidR="0030008D" w:rsidRDefault="0030008D" w:rsidP="00D5400C">
      <w:pPr>
        <w:rPr>
          <w:rFonts w:ascii="나눔고딕" w:hAnsi="나눔고딕"/>
          <w:color w:val="auto"/>
        </w:rPr>
      </w:pPr>
    </w:p>
    <w:p w14:paraId="25BCC36F" w14:textId="68DDC7EF" w:rsidR="004801B1" w:rsidRDefault="004801B1" w:rsidP="00991688">
      <w:pPr>
        <w:pStyle w:val="3"/>
      </w:pPr>
      <w:bookmarkStart w:id="8" w:name="_Toc116636644"/>
      <w:r>
        <w:rPr>
          <w:rFonts w:hint="eastAsia"/>
        </w:rPr>
        <w:lastRenderedPageBreak/>
        <w:t>2</w:t>
      </w:r>
      <w:r>
        <w:t xml:space="preserve">-5. </w:t>
      </w:r>
      <w:r w:rsidR="00C32E7A">
        <w:t>Vagrant</w:t>
      </w:r>
      <w:r w:rsidR="00C32E7A">
        <w:rPr>
          <w:rFonts w:hint="eastAsia"/>
        </w:rPr>
        <w:t>를</w:t>
      </w:r>
      <w:r w:rsidR="00C32E7A">
        <w:rPr>
          <w:rFonts w:hint="eastAsia"/>
        </w:rPr>
        <w:t xml:space="preserve"> </w:t>
      </w:r>
      <w:r w:rsidR="00C32E7A">
        <w:rPr>
          <w:rFonts w:hint="eastAsia"/>
        </w:rPr>
        <w:t>이용한</w:t>
      </w:r>
      <w:r w:rsidR="00C32E7A">
        <w:rPr>
          <w:rFonts w:hint="eastAsia"/>
        </w:rPr>
        <w:t xml:space="preserve"> </w:t>
      </w:r>
      <w:r w:rsidR="00C32E7A">
        <w:rPr>
          <w:rFonts w:hint="eastAsia"/>
        </w:rPr>
        <w:t>앤서블</w:t>
      </w:r>
      <w:r w:rsidR="00C32E7A">
        <w:rPr>
          <w:rFonts w:hint="eastAsia"/>
        </w:rPr>
        <w:t xml:space="preserve"> </w:t>
      </w:r>
      <w:r w:rsidR="00C32E7A">
        <w:rPr>
          <w:rFonts w:hint="eastAsia"/>
        </w:rPr>
        <w:t>환경</w:t>
      </w:r>
      <w:r w:rsidR="00C32E7A">
        <w:rPr>
          <w:rFonts w:hint="eastAsia"/>
        </w:rPr>
        <w:t xml:space="preserve"> </w:t>
      </w:r>
      <w:r w:rsidR="00C32E7A">
        <w:rPr>
          <w:rFonts w:hint="eastAsia"/>
        </w:rPr>
        <w:t>구축</w:t>
      </w:r>
      <w:bookmarkEnd w:id="8"/>
    </w:p>
    <w:p w14:paraId="429A6FB8" w14:textId="6E5684AB" w:rsidR="00C32E7A" w:rsidRDefault="00C32E7A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이번 목차에서는 베이그런트를 이용해서 앤서블 환경을 </w:t>
      </w:r>
      <w:r w:rsidR="00991688">
        <w:rPr>
          <w:rFonts w:ascii="나눔고딕" w:hAnsi="나눔고딕" w:hint="eastAsia"/>
          <w:color w:val="auto"/>
        </w:rPr>
        <w:t>구축</w:t>
      </w:r>
      <w:r w:rsidR="00991688">
        <w:rPr>
          <w:rFonts w:ascii="나눔고딕" w:hAnsi="나눔고딕"/>
          <w:color w:val="auto"/>
        </w:rPr>
        <w:t>해봅니다</w:t>
      </w:r>
      <w:r>
        <w:rPr>
          <w:rFonts w:ascii="나눔고딕" w:hAnsi="나눔고딕" w:hint="eastAsia"/>
          <w:color w:val="auto"/>
        </w:rPr>
        <w:t>.</w:t>
      </w:r>
    </w:p>
    <w:p w14:paraId="29FBAFDA" w14:textId="637F2FF8" w:rsidR="0093266A" w:rsidRPr="0093266A" w:rsidRDefault="008E2BB4" w:rsidP="00D5400C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14BA9386" wp14:editId="55EBC6D4">
                <wp:simplePos x="0" y="0"/>
                <wp:positionH relativeFrom="margin">
                  <wp:align>right</wp:align>
                </wp:positionH>
                <wp:positionV relativeFrom="paragraph">
                  <wp:posOffset>326390</wp:posOffset>
                </wp:positionV>
                <wp:extent cx="6080760" cy="2682240"/>
                <wp:effectExtent l="0" t="0" r="15240" b="22860"/>
                <wp:wrapNone/>
                <wp:docPr id="277" name="직사각형 2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682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999A7" id="직사각형 277" o:spid="_x0000_s1026" style="position:absolute;left:0;text-align:left;margin-left:427.6pt;margin-top:25.7pt;width:478.8pt;height:211.2pt;z-index:2518149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nnl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RZsTgvitN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93266A" w:rsidRPr="0093266A">
        <w:rPr>
          <w:rFonts w:ascii="나눔고딕" w:hAnsi="나눔고딕" w:hint="eastAsia"/>
          <w:b/>
          <w:bCs/>
          <w:color w:val="auto"/>
        </w:rPr>
        <w:t>-개요</w:t>
      </w:r>
    </w:p>
    <w:p w14:paraId="5ACD6F2F" w14:textId="2275B520" w:rsidR="00284EE5" w:rsidRDefault="00991688" w:rsidP="00D5400C">
      <w:pPr>
        <w:rPr>
          <w:rFonts w:ascii="나눔고딕" w:hAnsi="나눔고딕"/>
          <w:color w:val="auto"/>
        </w:rPr>
      </w:pPr>
      <w:r w:rsidRPr="00991688">
        <w:rPr>
          <w:rFonts w:ascii="나눔고딕" w:hAnsi="나눔고딕"/>
          <w:noProof/>
          <w:color w:val="auto"/>
        </w:rPr>
        <w:drawing>
          <wp:inline distT="0" distB="0" distL="0" distR="0" wp14:anchorId="0639EFAE" wp14:editId="0A65EAB5">
            <wp:extent cx="6097270" cy="2691130"/>
            <wp:effectExtent l="0" t="0" r="0" b="0"/>
            <wp:docPr id="203" name="그림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9D0AB" w14:textId="21602E3D" w:rsidR="0093266A" w:rsidRDefault="008E2BB4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209D44A5" wp14:editId="01DA9848">
                <wp:simplePos x="0" y="0"/>
                <wp:positionH relativeFrom="margin">
                  <wp:align>right</wp:align>
                </wp:positionH>
                <wp:positionV relativeFrom="paragraph">
                  <wp:posOffset>271145</wp:posOffset>
                </wp:positionV>
                <wp:extent cx="6080760" cy="2682240"/>
                <wp:effectExtent l="0" t="0" r="15240" b="22860"/>
                <wp:wrapNone/>
                <wp:docPr id="278" name="직사각형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682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2094BA" id="직사각형 278" o:spid="_x0000_s1026" style="position:absolute;left:0;text-align:left;margin-left:427.6pt;margin-top:21.35pt;width:478.8pt;height:211.2pt;z-index:2518169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nnl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RZsTgvitN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991688">
        <w:rPr>
          <w:rFonts w:ascii="나눔고딕" w:hAnsi="나눔고딕" w:hint="eastAsia"/>
          <w:color w:val="auto"/>
        </w:rPr>
        <w:t>전체적인 순서는 위와 같이 진행됩니다.</w:t>
      </w:r>
    </w:p>
    <w:p w14:paraId="29A0277F" w14:textId="31EEE470" w:rsidR="007344A5" w:rsidRDefault="007344A5" w:rsidP="00D5400C">
      <w:pPr>
        <w:rPr>
          <w:rFonts w:ascii="나눔고딕" w:hAnsi="나눔고딕"/>
          <w:color w:val="auto"/>
        </w:rPr>
      </w:pPr>
      <w:r w:rsidRPr="007344A5">
        <w:rPr>
          <w:rFonts w:ascii="나눔고딕" w:hAnsi="나눔고딕"/>
          <w:noProof/>
          <w:color w:val="auto"/>
        </w:rPr>
        <w:drawing>
          <wp:inline distT="0" distB="0" distL="0" distR="0" wp14:anchorId="34BE7674" wp14:editId="07428C8D">
            <wp:extent cx="6097270" cy="2504440"/>
            <wp:effectExtent l="0" t="0" r="0" b="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7272" w14:textId="20056B69" w:rsidR="007344A5" w:rsidRDefault="007344A5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베이그런트의 기본적인 명령어는 위와 같이 구성됩니다.</w:t>
      </w:r>
      <w:r>
        <w:rPr>
          <w:rFonts w:ascii="나눔고딕" w:hAnsi="나눔고딕"/>
          <w:color w:val="auto"/>
        </w:rPr>
        <w:t xml:space="preserve"> </w:t>
      </w:r>
    </w:p>
    <w:p w14:paraId="3E622C29" w14:textId="77777777" w:rsidR="00991688" w:rsidRDefault="00991688" w:rsidP="00D5400C">
      <w:pPr>
        <w:rPr>
          <w:rFonts w:ascii="나눔고딕" w:hAnsi="나눔고딕"/>
          <w:color w:val="auto"/>
        </w:rPr>
      </w:pPr>
    </w:p>
    <w:p w14:paraId="78DBD0E7" w14:textId="77777777" w:rsidR="00A60875" w:rsidRDefault="00A60875" w:rsidP="00D5400C">
      <w:pPr>
        <w:rPr>
          <w:rFonts w:ascii="나눔고딕" w:hAnsi="나눔고딕"/>
          <w:color w:val="auto"/>
        </w:rPr>
      </w:pPr>
    </w:p>
    <w:p w14:paraId="6AF521A0" w14:textId="77777777" w:rsidR="00A60875" w:rsidRDefault="00A60875" w:rsidP="00D5400C">
      <w:pPr>
        <w:rPr>
          <w:rFonts w:ascii="나눔고딕" w:hAnsi="나눔고딕"/>
          <w:color w:val="auto"/>
        </w:rPr>
      </w:pPr>
    </w:p>
    <w:p w14:paraId="05D75618" w14:textId="77777777" w:rsidR="00A60875" w:rsidRDefault="00A60875" w:rsidP="00D5400C">
      <w:pPr>
        <w:rPr>
          <w:rFonts w:ascii="나눔고딕" w:hAnsi="나눔고딕"/>
          <w:color w:val="auto"/>
        </w:rPr>
      </w:pPr>
    </w:p>
    <w:p w14:paraId="156E16A0" w14:textId="77777777" w:rsidR="00A60875" w:rsidRDefault="00A60875" w:rsidP="00D5400C">
      <w:pPr>
        <w:rPr>
          <w:rFonts w:ascii="나눔고딕" w:hAnsi="나눔고딕"/>
          <w:color w:val="auto"/>
        </w:rPr>
      </w:pPr>
    </w:p>
    <w:p w14:paraId="75F9120D" w14:textId="77777777" w:rsidR="00FE3B6E" w:rsidRDefault="00FE3B6E" w:rsidP="00D5400C">
      <w:pPr>
        <w:rPr>
          <w:rFonts w:ascii="나눔고딕" w:hAnsi="나눔고딕"/>
          <w:color w:val="auto"/>
        </w:rPr>
      </w:pPr>
    </w:p>
    <w:p w14:paraId="2A5EB068" w14:textId="0E103D1E" w:rsidR="0093266A" w:rsidRPr="0093266A" w:rsidRDefault="0093266A" w:rsidP="00D5400C">
      <w:pPr>
        <w:rPr>
          <w:rFonts w:ascii="나눔고딕" w:hAnsi="나눔고딕"/>
          <w:b/>
          <w:bCs/>
          <w:color w:val="auto"/>
        </w:rPr>
      </w:pPr>
      <w:r w:rsidRPr="0093266A">
        <w:rPr>
          <w:rFonts w:ascii="나눔고딕" w:hAnsi="나눔고딕" w:hint="eastAsia"/>
          <w:b/>
          <w:bCs/>
          <w:color w:val="auto"/>
        </w:rPr>
        <w:lastRenderedPageBreak/>
        <w:t>-베이그런트 설치방법</w:t>
      </w:r>
    </w:p>
    <w:p w14:paraId="0F6CC2A7" w14:textId="00E0F879" w:rsidR="00B0788D" w:rsidRDefault="006773A5" w:rsidP="00D5400C">
      <w:pPr>
        <w:rPr>
          <w:rFonts w:ascii="나눔고딕" w:hAnsi="나눔고딕"/>
          <w:color w:val="auto"/>
        </w:rPr>
      </w:pPr>
      <w:hyperlink r:id="rId33" w:history="1">
        <w:r w:rsidR="000B1569" w:rsidRPr="004D381D">
          <w:rPr>
            <w:rStyle w:val="ac"/>
            <w:rFonts w:ascii="나눔고딕" w:hAnsi="나눔고딕"/>
          </w:rPr>
          <w:t>https://www.vagrantup.com/</w:t>
        </w:r>
      </w:hyperlink>
    </w:p>
    <w:p w14:paraId="079A8671" w14:textId="1B433DF3" w:rsidR="000B1569" w:rsidRDefault="00F663F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noProof/>
          <w:color w:val="auto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DAC488C" wp14:editId="770ED2D8">
                <wp:simplePos x="0" y="0"/>
                <wp:positionH relativeFrom="column">
                  <wp:posOffset>-22860</wp:posOffset>
                </wp:positionH>
                <wp:positionV relativeFrom="paragraph">
                  <wp:posOffset>295910</wp:posOffset>
                </wp:positionV>
                <wp:extent cx="6271260" cy="5471160"/>
                <wp:effectExtent l="0" t="0" r="15240" b="15240"/>
                <wp:wrapNone/>
                <wp:docPr id="232" name="직사각형 2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1260" cy="54711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2F0D0F2" id="직사각형 232" o:spid="_x0000_s1026" style="position:absolute;left:0;text-align:left;margin-left:-1.8pt;margin-top:23.3pt;width:493.8pt;height:430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" filled="f" strokecolor="#161718 [3213]"/>
            </w:pict>
          </mc:Fallback>
        </mc:AlternateContent>
      </w:r>
      <w:r w:rsidR="000B1569">
        <w:rPr>
          <w:rFonts w:ascii="나눔고딕" w:hAnsi="나눔고딕" w:hint="eastAsia"/>
          <w:color w:val="auto"/>
        </w:rPr>
        <w:t>위의 링크에 접속합니다.</w:t>
      </w:r>
      <w:r w:rsidR="000B1569">
        <w:rPr>
          <w:rFonts w:ascii="나눔고딕" w:hAnsi="나눔고딕"/>
          <w:color w:val="auto"/>
        </w:rPr>
        <w:t xml:space="preserve"> </w:t>
      </w:r>
      <w:r w:rsidR="006134D2">
        <w:rPr>
          <w:rFonts w:ascii="나눔고딕" w:hAnsi="나눔고딕" w:hint="eastAsia"/>
          <w:color w:val="auto"/>
        </w:rPr>
        <w:t>그리고 중간의 다운로드 버튼을 누릅니다.</w:t>
      </w:r>
    </w:p>
    <w:p w14:paraId="2FFC329F" w14:textId="649989F0" w:rsidR="006134D2" w:rsidRDefault="006134D2" w:rsidP="00D5400C">
      <w:pPr>
        <w:rPr>
          <w:rFonts w:ascii="나눔고딕" w:hAnsi="나눔고딕"/>
          <w:color w:val="auto"/>
        </w:rPr>
      </w:pPr>
      <w:r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0BA7455" wp14:editId="110123AF">
                <wp:simplePos x="0" y="0"/>
                <wp:positionH relativeFrom="column">
                  <wp:posOffset>2362200</wp:posOffset>
                </wp:positionH>
                <wp:positionV relativeFrom="paragraph">
                  <wp:posOffset>1880870</wp:posOffset>
                </wp:positionV>
                <wp:extent cx="975360" cy="640080"/>
                <wp:effectExtent l="0" t="0" r="15240" b="26670"/>
                <wp:wrapNone/>
                <wp:docPr id="206" name="타원 2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5360" cy="6400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B436F91" id="타원 206" o:spid="_x0000_s1026" style="position:absolute;left:0;text-align:left;margin-left:186pt;margin-top:148.1pt;width:76.8pt;height:50.4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" filled="f" strokecolor="red" strokeweight="2pt"/>
            </w:pict>
          </mc:Fallback>
        </mc:AlternateContent>
      </w:r>
      <w:r w:rsidRPr="006134D2">
        <w:rPr>
          <w:rFonts w:ascii="나눔고딕" w:hAnsi="나눔고딕"/>
          <w:noProof/>
          <w:color w:val="auto"/>
        </w:rPr>
        <w:drawing>
          <wp:inline distT="0" distB="0" distL="0" distR="0" wp14:anchorId="3CE2D276" wp14:editId="1F3AF11F">
            <wp:extent cx="6097270" cy="2440940"/>
            <wp:effectExtent l="0" t="0" r="0" b="0"/>
            <wp:docPr id="205" name="그림 20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5CEA9" w14:textId="714DB0B3" w:rsidR="006134D2" w:rsidRPr="000B1569" w:rsidRDefault="00144C63" w:rsidP="00D5400C">
      <w:pPr>
        <w:rPr>
          <w:rFonts w:ascii="나눔고딕" w:hAnsi="나눔고딕"/>
          <w:color w:val="auto"/>
        </w:rPr>
      </w:pPr>
      <w:r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8483401" wp14:editId="56A3DBFC">
                <wp:simplePos x="0" y="0"/>
                <wp:positionH relativeFrom="column">
                  <wp:posOffset>2537460</wp:posOffset>
                </wp:positionH>
                <wp:positionV relativeFrom="paragraph">
                  <wp:posOffset>2179320</wp:posOffset>
                </wp:positionV>
                <wp:extent cx="563880" cy="441960"/>
                <wp:effectExtent l="0" t="0" r="26670" b="15240"/>
                <wp:wrapNone/>
                <wp:docPr id="208" name="타원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880" cy="44196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11C549" id="타원 208" o:spid="_x0000_s1026" style="position:absolute;left:0;text-align:left;margin-left:199.8pt;margin-top:171.6pt;width:44.4pt;height:34.8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" filled="f" strokecolor="red" strokeweight="2pt"/>
            </w:pict>
          </mc:Fallback>
        </mc:AlternateContent>
      </w:r>
      <w:r w:rsidRPr="00144C63">
        <w:rPr>
          <w:rFonts w:ascii="나눔고딕" w:hAnsi="나눔고딕"/>
          <w:noProof/>
          <w:color w:val="auto"/>
        </w:rPr>
        <w:drawing>
          <wp:inline distT="0" distB="0" distL="0" distR="0" wp14:anchorId="1DD1F08E" wp14:editId="5702CA11">
            <wp:extent cx="6097270" cy="2751455"/>
            <wp:effectExtent l="0" t="0" r="0" b="0"/>
            <wp:docPr id="207" name="그림 20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B95B" w14:textId="3E701857" w:rsidR="00B0788D" w:rsidRDefault="00AA7FE6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다운로드가 끝나면 설치파일을 실행시켜 설치해줍니다.</w:t>
      </w:r>
    </w:p>
    <w:p w14:paraId="7900EC75" w14:textId="0E5A89F3" w:rsidR="00AA7FE6" w:rsidRDefault="0082716A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</w:t>
      </w:r>
      <w:r>
        <w:rPr>
          <w:rFonts w:ascii="나눔고딕" w:hAnsi="나눔고딕"/>
          <w:color w:val="auto"/>
        </w:rPr>
        <w:t>cmd</w:t>
      </w:r>
      <w:r>
        <w:rPr>
          <w:rFonts w:ascii="나눔고딕" w:hAnsi="나눔고딕" w:hint="eastAsia"/>
          <w:color w:val="auto"/>
        </w:rPr>
        <w:t xml:space="preserve">창을 열어 </w:t>
      </w:r>
      <w:r>
        <w:rPr>
          <w:rFonts w:ascii="나눔고딕" w:hAnsi="나눔고딕"/>
          <w:color w:val="auto"/>
        </w:rPr>
        <w:t>vagrant</w:t>
      </w:r>
      <w:r>
        <w:rPr>
          <w:rFonts w:ascii="나눔고딕" w:hAnsi="나눔고딕" w:hint="eastAsia"/>
          <w:color w:val="auto"/>
        </w:rPr>
        <w:t xml:space="preserve">명령어를 </w:t>
      </w:r>
      <w:r w:rsidR="000B6875">
        <w:rPr>
          <w:rFonts w:ascii="나눔고딕" w:hAnsi="나눔고딕" w:hint="eastAsia"/>
          <w:color w:val="auto"/>
        </w:rPr>
        <w:t>입력</w:t>
      </w:r>
      <w:r w:rsidR="000B6875">
        <w:rPr>
          <w:rFonts w:ascii="나눔고딕" w:hAnsi="나눔고딕"/>
          <w:color w:val="auto"/>
        </w:rPr>
        <w:t>해봅니다</w:t>
      </w:r>
      <w:r>
        <w:rPr>
          <w:rFonts w:ascii="나눔고딕" w:hAnsi="나눔고딕" w:hint="eastAsia"/>
          <w:color w:val="auto"/>
        </w:rPr>
        <w:t>.</w:t>
      </w:r>
    </w:p>
    <w:p w14:paraId="69174191" w14:textId="662ED54E" w:rsidR="0082716A" w:rsidRDefault="006C2EE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6E497EC" wp14:editId="3BDCAE3E">
                <wp:simplePos x="0" y="0"/>
                <wp:positionH relativeFrom="margin">
                  <wp:align>right</wp:align>
                </wp:positionH>
                <wp:positionV relativeFrom="paragraph">
                  <wp:posOffset>4876165</wp:posOffset>
                </wp:positionV>
                <wp:extent cx="6080760" cy="3703320"/>
                <wp:effectExtent l="0" t="0" r="15240" b="11430"/>
                <wp:wrapNone/>
                <wp:docPr id="279" name="직사각형 2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703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8A2BEE3" id="직사각형 279" o:spid="_x0000_s1026" style="position:absolute;left:0;text-align:left;margin-left:427.6pt;margin-top:383.95pt;width:478.8pt;height:291.6pt;z-index:2518190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" filled="f" strokecolor="#161718 [3213]">
                <w10:wrap anchorx="margin"/>
              </v:rect>
            </w:pict>
          </mc:Fallback>
        </mc:AlternateContent>
      </w:r>
      <w:r w:rsidR="0082716A" w:rsidRPr="0082716A">
        <w:rPr>
          <w:rFonts w:ascii="나눔고딕" w:hAnsi="나눔고딕"/>
          <w:noProof/>
          <w:color w:val="auto"/>
        </w:rPr>
        <w:drawing>
          <wp:inline distT="0" distB="0" distL="0" distR="0" wp14:anchorId="636A5D88" wp14:editId="7761FB6D">
            <wp:extent cx="6097270" cy="4813300"/>
            <wp:effectExtent l="0" t="0" r="0" b="6350"/>
            <wp:docPr id="209" name="그림 2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81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A54B9" w14:textId="2E53F6C6" w:rsidR="0082716A" w:rsidRDefault="0082716A" w:rsidP="009B5C52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다음과 같은 화면이 나오면 정상적으로 설치가 된 것입니다.</w:t>
      </w:r>
      <w:r w:rsidR="006C2EED" w:rsidRPr="006C2EED">
        <w:rPr>
          <w:rFonts w:ascii="나눔고딕" w:hAnsi="나눔고딕" w:hint="eastAsia"/>
          <w:b/>
          <w:bCs/>
          <w:noProof/>
          <w:color w:val="auto"/>
        </w:rPr>
        <w:t xml:space="preserve"> </w:t>
      </w:r>
    </w:p>
    <w:p w14:paraId="238790B9" w14:textId="6B517D9E" w:rsidR="00A87CAB" w:rsidRDefault="00963AB9" w:rsidP="009B5C52">
      <w:pPr>
        <w:ind w:leftChars="100" w:left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베이그런트 설정 전 디렉토리를 이동합니다.</w:t>
      </w:r>
      <w:r w:rsidR="00A87CAB">
        <w:rPr>
          <w:rFonts w:ascii="나눔고딕" w:hAnsi="나눔고딕"/>
          <w:color w:val="auto"/>
        </w:rPr>
        <w:t xml:space="preserve"> </w:t>
      </w:r>
      <w:r w:rsidR="00A87CAB">
        <w:rPr>
          <w:rFonts w:ascii="나눔고딕" w:hAnsi="나눔고딕" w:hint="eastAsia"/>
          <w:color w:val="auto"/>
        </w:rPr>
        <w:t>디렉토리 경로에 혹시 한글 또는 공백이 있을 경우 제대로 실행이 되지 않을 수도 있으므로 디렉토리를 이동시켜 줍니다.</w:t>
      </w:r>
    </w:p>
    <w:p w14:paraId="31C97336" w14:textId="0549E8D9" w:rsidR="0084171B" w:rsidRDefault="00FD4B7B" w:rsidP="009B5C52">
      <w:pPr>
        <w:ind w:leftChars="100" w:left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</w:t>
      </w:r>
      <w:r>
        <w:rPr>
          <w:rFonts w:ascii="나눔고딕" w:hAnsi="나눔고딕"/>
          <w:color w:val="auto"/>
        </w:rPr>
        <w:t>cd c:\HashiCory</w:t>
      </w:r>
    </w:p>
    <w:p w14:paraId="09DFDC76" w14:textId="23B7DB5D" w:rsidR="00963AB9" w:rsidRDefault="00963AB9" w:rsidP="00D5400C">
      <w:pPr>
        <w:rPr>
          <w:rFonts w:ascii="나눔고딕" w:hAnsi="나눔고딕"/>
          <w:color w:val="auto"/>
        </w:rPr>
      </w:pPr>
    </w:p>
    <w:p w14:paraId="70395802" w14:textId="7F3148DB" w:rsidR="00E20EBE" w:rsidRDefault="00A7608B" w:rsidP="009B5C52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</w:t>
      </w:r>
    </w:p>
    <w:p w14:paraId="4088F5C2" w14:textId="7813935C" w:rsidR="00A7608B" w:rsidRDefault="00A7608B" w:rsidP="009B5C52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▶v</w:t>
      </w:r>
      <w:r>
        <w:rPr>
          <w:rFonts w:ascii="나눔고딕" w:hAnsi="나눔고딕"/>
          <w:color w:val="auto"/>
        </w:rPr>
        <w:t xml:space="preserve">agrant init </w:t>
      </w:r>
    </w:p>
    <w:p w14:paraId="55398045" w14:textId="0B55EB2A" w:rsidR="00A7608B" w:rsidRDefault="00887BED" w:rsidP="00D5400C">
      <w:pPr>
        <w:rPr>
          <w:rFonts w:ascii="나눔고딕" w:hAnsi="나눔고딕"/>
          <w:color w:val="auto"/>
        </w:rPr>
      </w:pPr>
      <w:r w:rsidRPr="00887BED">
        <w:rPr>
          <w:rFonts w:ascii="나눔고딕" w:hAnsi="나눔고딕"/>
          <w:noProof/>
          <w:color w:val="auto"/>
        </w:rPr>
        <w:drawing>
          <wp:inline distT="0" distB="0" distL="0" distR="0" wp14:anchorId="7A2B636D" wp14:editId="5A421CE0">
            <wp:extent cx="6097270" cy="1054100"/>
            <wp:effectExtent l="0" t="0" r="0" b="0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5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3257" w14:textId="3AE3B32B" w:rsidR="00CB5109" w:rsidRDefault="00CB5109" w:rsidP="009B5C52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위의 명령어를 </w:t>
      </w:r>
      <w:r w:rsidR="00E45BD7">
        <w:rPr>
          <w:rFonts w:ascii="나눔고딕" w:hAnsi="나눔고딕" w:hint="eastAsia"/>
          <w:color w:val="auto"/>
        </w:rPr>
        <w:t>실행</w:t>
      </w:r>
      <w:r w:rsidR="00E45BD7">
        <w:rPr>
          <w:rFonts w:ascii="나눔고딕" w:hAnsi="나눔고딕"/>
          <w:color w:val="auto"/>
        </w:rPr>
        <w:t>시키면</w:t>
      </w:r>
      <w:r>
        <w:rPr>
          <w:rFonts w:ascii="나눔고딕" w:hAnsi="나눔고딕" w:hint="eastAsia"/>
          <w:color w:val="auto"/>
        </w:rPr>
        <w:t xml:space="preserve"> </w:t>
      </w:r>
      <w:r>
        <w:rPr>
          <w:rFonts w:ascii="나눔고딕" w:hAnsi="나눔고딕"/>
          <w:color w:val="auto"/>
        </w:rPr>
        <w:t>Vagrantfile</w:t>
      </w:r>
      <w:r w:rsidR="00F14060">
        <w:rPr>
          <w:rFonts w:ascii="나눔고딕" w:hAnsi="나눔고딕" w:hint="eastAsia"/>
          <w:color w:val="auto"/>
        </w:rPr>
        <w:t>이</w:t>
      </w:r>
      <w:r>
        <w:rPr>
          <w:rFonts w:ascii="나눔고딕" w:hAnsi="나눔고딕" w:hint="eastAsia"/>
          <w:color w:val="auto"/>
        </w:rPr>
        <w:t>라는 이름의 샘플 코드가 작성이 됩니다.</w:t>
      </w:r>
      <w:r>
        <w:rPr>
          <w:rFonts w:ascii="나눔고딕" w:hAnsi="나눔고딕"/>
          <w:color w:val="auto"/>
        </w:rPr>
        <w:t xml:space="preserve"> </w:t>
      </w:r>
    </w:p>
    <w:p w14:paraId="2B860DEC" w14:textId="77777777" w:rsidR="00290579" w:rsidRDefault="00290579" w:rsidP="00D5400C">
      <w:pPr>
        <w:rPr>
          <w:rFonts w:ascii="나눔고딕" w:hAnsi="나눔고딕"/>
          <w:color w:val="auto"/>
        </w:rPr>
      </w:pPr>
    </w:p>
    <w:p w14:paraId="05CD22D3" w14:textId="77777777" w:rsidR="00290579" w:rsidRDefault="00290579" w:rsidP="00D5400C">
      <w:pPr>
        <w:rPr>
          <w:rFonts w:ascii="나눔고딕" w:hAnsi="나눔고딕"/>
          <w:color w:val="auto"/>
        </w:rPr>
      </w:pPr>
    </w:p>
    <w:p w14:paraId="6F3BC03B" w14:textId="67522C42" w:rsidR="00290579" w:rsidRDefault="005E7FD8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5678BB03" wp14:editId="37B22177">
                <wp:simplePos x="0" y="0"/>
                <wp:positionH relativeFrom="margin">
                  <wp:align>right</wp:align>
                </wp:positionH>
                <wp:positionV relativeFrom="paragraph">
                  <wp:posOffset>246380</wp:posOffset>
                </wp:positionV>
                <wp:extent cx="6080760" cy="1112520"/>
                <wp:effectExtent l="0" t="0" r="15240" b="11430"/>
                <wp:wrapNone/>
                <wp:docPr id="280" name="직사각형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112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738CFC2" id="직사각형 280" o:spid="_x0000_s1026" style="position:absolute;left:0;text-align:left;margin-left:427.6pt;margin-top:19.4pt;width:478.8pt;height:87.6pt;z-index:2518210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</w:p>
    <w:p w14:paraId="6007502E" w14:textId="2BEFB84B" w:rsidR="00963AB9" w:rsidRDefault="00F56DF5" w:rsidP="00D5400C">
      <w:pPr>
        <w:rPr>
          <w:rFonts w:ascii="나눔고딕" w:hAnsi="나눔고딕"/>
          <w:color w:val="auto"/>
        </w:rPr>
      </w:pPr>
      <w:r w:rsidRPr="00F56DF5">
        <w:rPr>
          <w:rFonts w:ascii="나눔고딕" w:hAnsi="나눔고딕"/>
          <w:noProof/>
          <w:color w:val="auto"/>
        </w:rPr>
        <w:drawing>
          <wp:inline distT="0" distB="0" distL="0" distR="0" wp14:anchorId="267DD084" wp14:editId="25BF1B1C">
            <wp:extent cx="6097270" cy="998220"/>
            <wp:effectExtent l="0" t="0" r="0" b="0"/>
            <wp:docPr id="212" name="그림 2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D0260" w14:textId="11D237F3" w:rsidR="00F56DF5" w:rsidRDefault="005E7FD8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60877347" wp14:editId="036F29C8">
                <wp:simplePos x="0" y="0"/>
                <wp:positionH relativeFrom="margin">
                  <wp:align>right</wp:align>
                </wp:positionH>
                <wp:positionV relativeFrom="paragraph">
                  <wp:posOffset>303530</wp:posOffset>
                </wp:positionV>
                <wp:extent cx="6080760" cy="6858000"/>
                <wp:effectExtent l="0" t="0" r="15240" b="19050"/>
                <wp:wrapNone/>
                <wp:docPr id="281" name="직사각형 2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68580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82B740" id="직사각형 281" o:spid="_x0000_s1026" style="position:absolute;left:0;text-align:left;margin-left:427.6pt;margin-top:23.9pt;width:478.8pt;height:540pt;z-index:2518231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" filled="f" strokecolor="#161718 [3213]">
                <w10:wrap anchorx="margin"/>
              </v:rect>
            </w:pict>
          </mc:Fallback>
        </mc:AlternateContent>
      </w:r>
      <w:r w:rsidR="00F56DF5">
        <w:rPr>
          <w:rFonts w:ascii="나눔고딕" w:hAnsi="나눔고딕" w:hint="eastAsia"/>
          <w:color w:val="auto"/>
        </w:rPr>
        <w:t>V</w:t>
      </w:r>
      <w:r w:rsidR="00F56DF5">
        <w:rPr>
          <w:rFonts w:ascii="나눔고딕" w:hAnsi="나눔고딕"/>
          <w:color w:val="auto"/>
        </w:rPr>
        <w:t>agrantfile</w:t>
      </w:r>
      <w:r w:rsidR="00F56DF5">
        <w:rPr>
          <w:rFonts w:ascii="나눔고딕" w:hAnsi="나눔고딕" w:hint="eastAsia"/>
          <w:color w:val="auto"/>
        </w:rPr>
        <w:t>을 N</w:t>
      </w:r>
      <w:r w:rsidR="00F56DF5">
        <w:rPr>
          <w:rFonts w:ascii="나눔고딕" w:hAnsi="나눔고딕"/>
          <w:color w:val="auto"/>
        </w:rPr>
        <w:t>otepad++</w:t>
      </w:r>
      <w:r w:rsidR="00F56DF5">
        <w:rPr>
          <w:rFonts w:ascii="나눔고딕" w:hAnsi="나눔고딕" w:hint="eastAsia"/>
          <w:color w:val="auto"/>
        </w:rPr>
        <w:t>로 실행시킵니다.</w:t>
      </w:r>
    </w:p>
    <w:p w14:paraId="663DDE6E" w14:textId="1A001FD7" w:rsidR="00F56DF5" w:rsidRDefault="001645A7" w:rsidP="00D5400C">
      <w:pPr>
        <w:rPr>
          <w:rFonts w:ascii="나눔고딕" w:hAnsi="나눔고딕"/>
          <w:color w:val="auto"/>
        </w:rPr>
      </w:pPr>
      <w:r w:rsidRPr="001645A7">
        <w:rPr>
          <w:rFonts w:ascii="나눔고딕" w:hAnsi="나눔고딕"/>
          <w:noProof/>
          <w:color w:val="auto"/>
        </w:rPr>
        <w:drawing>
          <wp:inline distT="0" distB="0" distL="0" distR="0" wp14:anchorId="61609851" wp14:editId="4A43AE22">
            <wp:extent cx="6097270" cy="3232150"/>
            <wp:effectExtent l="0" t="0" r="0" b="635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6E543" w14:textId="1C0F2544" w:rsidR="001645A7" w:rsidRDefault="001451B5" w:rsidP="00D5400C">
      <w:pPr>
        <w:rPr>
          <w:rFonts w:ascii="나눔고딕" w:hAnsi="나눔고딕"/>
          <w:color w:val="auto"/>
        </w:rPr>
      </w:pPr>
      <w:r w:rsidRPr="001451B5">
        <w:rPr>
          <w:rFonts w:ascii="나눔고딕" w:hAnsi="나눔고딕"/>
          <w:noProof/>
          <w:color w:val="auto"/>
        </w:rPr>
        <w:drawing>
          <wp:inline distT="0" distB="0" distL="0" distR="0" wp14:anchorId="0C1564B1" wp14:editId="7BD280A2">
            <wp:extent cx="6097270" cy="3393440"/>
            <wp:effectExtent l="0" t="0" r="0" b="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B19CA" w14:textId="49826DE9" w:rsidR="001451B5" w:rsidRDefault="001451B5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여기서 수정할 부분은 총 </w:t>
      </w:r>
      <w:r>
        <w:rPr>
          <w:rFonts w:ascii="나눔고딕" w:hAnsi="나눔고딕"/>
          <w:color w:val="auto"/>
        </w:rPr>
        <w:t>2</w:t>
      </w:r>
      <w:r>
        <w:rPr>
          <w:rFonts w:ascii="나눔고딕" w:hAnsi="나눔고딕" w:hint="eastAsia"/>
          <w:color w:val="auto"/>
        </w:rPr>
        <w:t>곳입니다.</w:t>
      </w:r>
    </w:p>
    <w:p w14:paraId="441BF907" w14:textId="77777777" w:rsidR="003E506A" w:rsidRDefault="003E506A" w:rsidP="00D5400C">
      <w:pPr>
        <w:rPr>
          <w:rFonts w:ascii="나눔고딕" w:hAnsi="나눔고딕"/>
          <w:color w:val="auto"/>
        </w:rPr>
      </w:pPr>
    </w:p>
    <w:p w14:paraId="75BBDEF7" w14:textId="1C5DA3A3" w:rsidR="001451B5" w:rsidRDefault="00435459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06D511F" wp14:editId="64552699">
                <wp:simplePos x="0" y="0"/>
                <wp:positionH relativeFrom="margin">
                  <wp:align>right</wp:align>
                </wp:positionH>
                <wp:positionV relativeFrom="paragraph">
                  <wp:posOffset>627380</wp:posOffset>
                </wp:positionV>
                <wp:extent cx="6080760" cy="510540"/>
                <wp:effectExtent l="0" t="0" r="15240" b="22860"/>
                <wp:wrapNone/>
                <wp:docPr id="284" name="직사각형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5105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66A68E" id="직사각형 284" o:spid="_x0000_s1026" style="position:absolute;left:0;text-align:left;margin-left:427.6pt;margin-top:49.4pt;width:478.8pt;height:40.2pt;z-index:2518272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3E506A" w:rsidRPr="003E506A">
        <w:rPr>
          <w:rFonts w:ascii="나눔고딕" w:hAnsi="나눔고딕"/>
          <w:noProof/>
          <w:color w:val="auto"/>
        </w:rPr>
        <w:drawing>
          <wp:inline distT="0" distB="0" distL="0" distR="0" wp14:anchorId="7006335A" wp14:editId="16CE72CB">
            <wp:extent cx="6097270" cy="614680"/>
            <wp:effectExtent l="0" t="0" r="0" b="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F30F9" w14:textId="51008791" w:rsidR="003E506A" w:rsidRDefault="003E506A" w:rsidP="00CC4BE0">
      <w:pPr>
        <w:ind w:leftChars="100" w:left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우선 베이스 </w:t>
      </w:r>
      <w:r>
        <w:rPr>
          <w:rFonts w:ascii="나눔고딕" w:hAnsi="나눔고딕"/>
          <w:color w:val="auto"/>
        </w:rPr>
        <w:t>OS</w:t>
      </w:r>
      <w:r>
        <w:rPr>
          <w:rFonts w:ascii="나눔고딕" w:hAnsi="나눔고딕" w:hint="eastAsia"/>
          <w:color w:val="auto"/>
        </w:rPr>
        <w:t>를 설정해야 합니다.</w:t>
      </w:r>
      <w:r>
        <w:rPr>
          <w:rFonts w:ascii="나눔고딕" w:hAnsi="나눔고딕"/>
          <w:color w:val="auto"/>
        </w:rPr>
        <w:t xml:space="preserve"> </w:t>
      </w:r>
      <w:r w:rsidR="0035513E">
        <w:rPr>
          <w:rFonts w:ascii="나눔고딕" w:hAnsi="나눔고딕" w:hint="eastAsia"/>
          <w:color w:val="auto"/>
        </w:rPr>
        <w:t>베이그런트 클라우드 웹사이트에 접속하여 이미지를 검색합시다.</w:t>
      </w:r>
      <w:r w:rsidR="0035513E">
        <w:rPr>
          <w:rFonts w:ascii="나눔고딕" w:hAnsi="나눔고딕"/>
          <w:color w:val="auto"/>
        </w:rPr>
        <w:t xml:space="preserve"> </w:t>
      </w:r>
    </w:p>
    <w:p w14:paraId="481C3C54" w14:textId="6D12C8CE" w:rsidR="0035513E" w:rsidRDefault="00CE14A5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3FFCA346" wp14:editId="284D1077">
                <wp:simplePos x="0" y="0"/>
                <wp:positionH relativeFrom="margin">
                  <wp:align>right</wp:align>
                </wp:positionH>
                <wp:positionV relativeFrom="paragraph">
                  <wp:posOffset>2645410</wp:posOffset>
                </wp:positionV>
                <wp:extent cx="6080760" cy="4457700"/>
                <wp:effectExtent l="0" t="0" r="15240" b="19050"/>
                <wp:wrapNone/>
                <wp:docPr id="283" name="직사각형 2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4457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2F36EA" id="직사각형 283" o:spid="_x0000_s1026" style="position:absolute;left:0;text-align:left;margin-left:427.6pt;margin-top:208.3pt;width:478.8pt;height:351pt;z-index:2518251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FB56E2"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2F8E9ADE" wp14:editId="19973083">
                <wp:simplePos x="0" y="0"/>
                <wp:positionH relativeFrom="column">
                  <wp:posOffset>-106680</wp:posOffset>
                </wp:positionH>
                <wp:positionV relativeFrom="paragraph">
                  <wp:posOffset>1395730</wp:posOffset>
                </wp:positionV>
                <wp:extent cx="6172200" cy="586740"/>
                <wp:effectExtent l="0" t="0" r="19050" b="22860"/>
                <wp:wrapNone/>
                <wp:docPr id="218" name="직사각형 2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72200" cy="586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096A50D" id="직사각형 218" o:spid="_x0000_s1026" style="position:absolute;left:0;text-align:left;margin-left:-8.4pt;margin-top:109.9pt;width:486pt;height:46.2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" filled="f" strokecolor="red" strokeweight="2pt"/>
            </w:pict>
          </mc:Fallback>
        </mc:AlternateContent>
      </w:r>
      <w:r w:rsidR="00FB56E2" w:rsidRPr="00FB56E2">
        <w:rPr>
          <w:rFonts w:ascii="나눔고딕" w:hAnsi="나눔고딕"/>
          <w:noProof/>
          <w:color w:val="auto"/>
        </w:rPr>
        <w:drawing>
          <wp:inline distT="0" distB="0" distL="0" distR="0" wp14:anchorId="4D58CEF7" wp14:editId="0F6B7859">
            <wp:extent cx="6097270" cy="2596515"/>
            <wp:effectExtent l="0" t="0" r="0" b="0"/>
            <wp:docPr id="216" name="그림 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216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ECBF6" w14:textId="48E3FAA1" w:rsidR="0035513E" w:rsidRDefault="00FB56E2" w:rsidP="00135FD8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위와 같이 여러 이미지들이 나오는데 여기서 우리가 쓸 것은 </w:t>
      </w:r>
      <w:r>
        <w:rPr>
          <w:rFonts w:ascii="나눔고딕" w:hAnsi="나눔고딕"/>
          <w:color w:val="auto"/>
        </w:rPr>
        <w:t xml:space="preserve">centos7 </w:t>
      </w:r>
      <w:r>
        <w:rPr>
          <w:rFonts w:ascii="나눔고딕" w:hAnsi="나눔고딕" w:hint="eastAsia"/>
          <w:color w:val="auto"/>
        </w:rPr>
        <w:t>버전입니다.</w:t>
      </w:r>
    </w:p>
    <w:p w14:paraId="750DA704" w14:textId="6E936EAF" w:rsidR="00FB56E2" w:rsidRDefault="00BC10E6" w:rsidP="00135FD8">
      <w:pPr>
        <w:jc w:val="center"/>
        <w:rPr>
          <w:rFonts w:ascii="나눔고딕" w:hAnsi="나눔고딕"/>
          <w:color w:val="auto"/>
        </w:rPr>
      </w:pPr>
      <w:r w:rsidRPr="00BC10E6">
        <w:rPr>
          <w:rFonts w:ascii="나눔고딕" w:hAnsi="나눔고딕"/>
          <w:noProof/>
          <w:color w:val="auto"/>
        </w:rPr>
        <w:drawing>
          <wp:inline distT="0" distB="0" distL="0" distR="0" wp14:anchorId="290A2AC2" wp14:editId="06171FA2">
            <wp:extent cx="2819794" cy="352474"/>
            <wp:effectExtent l="0" t="0" r="0" b="9525"/>
            <wp:docPr id="219" name="그림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D35EA" w14:textId="31BF93B6" w:rsidR="005A714B" w:rsidRDefault="00FA558D" w:rsidP="00135FD8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위와 </w:t>
      </w:r>
      <w:r w:rsidR="00BC10E6">
        <w:rPr>
          <w:rFonts w:ascii="나눔고딕" w:hAnsi="나눔고딕" w:hint="eastAsia"/>
          <w:color w:val="auto"/>
        </w:rPr>
        <w:t>같이 입력합니다.</w:t>
      </w:r>
    </w:p>
    <w:p w14:paraId="17D15038" w14:textId="77777777" w:rsidR="0000466F" w:rsidRDefault="00EC6C4A" w:rsidP="00135FD8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다음은 공유 디렉토리 설정부분을 수정해야 합니다.</w:t>
      </w:r>
      <w:r>
        <w:rPr>
          <w:rFonts w:ascii="나눔고딕" w:hAnsi="나눔고딕"/>
          <w:color w:val="auto"/>
        </w:rPr>
        <w:t xml:space="preserve"> </w:t>
      </w:r>
    </w:p>
    <w:p w14:paraId="017BF1F2" w14:textId="569E73E7" w:rsidR="00EC6C4A" w:rsidRDefault="00BD28BE" w:rsidP="00135FD8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설정하는 것이 다소 번거로우므로 설정하지 않도록 수정합니다.</w:t>
      </w:r>
    </w:p>
    <w:p w14:paraId="1DB0B412" w14:textId="32AE0C7A" w:rsidR="009579C5" w:rsidRDefault="009579C5" w:rsidP="00D5400C">
      <w:pPr>
        <w:rPr>
          <w:rFonts w:ascii="나눔고딕" w:hAnsi="나눔고딕"/>
          <w:color w:val="auto"/>
        </w:rPr>
      </w:pPr>
      <w:r w:rsidRPr="009579C5">
        <w:rPr>
          <w:rFonts w:ascii="나눔고딕" w:hAnsi="나눔고딕"/>
          <w:noProof/>
          <w:color w:val="auto"/>
        </w:rPr>
        <w:drawing>
          <wp:inline distT="0" distB="0" distL="0" distR="0" wp14:anchorId="5A21735E" wp14:editId="2695A809">
            <wp:extent cx="6097270" cy="997585"/>
            <wp:effectExtent l="0" t="0" r="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A9402" w14:textId="5FD428DE" w:rsidR="009579C5" w:rsidRDefault="005B746E" w:rsidP="00D5400C">
      <w:pPr>
        <w:rPr>
          <w:rFonts w:ascii="나눔고딕" w:hAnsi="나눔고딕"/>
          <w:color w:val="auto"/>
        </w:rPr>
      </w:pPr>
      <w:r w:rsidRPr="005B746E">
        <w:rPr>
          <w:rFonts w:ascii="나눔고딕" w:hAnsi="나눔고딕"/>
          <w:noProof/>
          <w:color w:val="auto"/>
        </w:rPr>
        <w:drawing>
          <wp:inline distT="0" distB="0" distL="0" distR="0" wp14:anchorId="6930B4DF" wp14:editId="52CA0C98">
            <wp:extent cx="6097270" cy="990600"/>
            <wp:effectExtent l="0" t="0" r="0" b="0"/>
            <wp:docPr id="221" name="그림 2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CD7FA" w14:textId="7B28DBB5" w:rsidR="005B746E" w:rsidRDefault="005B746E" w:rsidP="00A530B1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위와 같이 수정해줍니다.</w:t>
      </w:r>
    </w:p>
    <w:p w14:paraId="60BF397F" w14:textId="77777777" w:rsidR="007B3E15" w:rsidRDefault="007B3E15" w:rsidP="00D5400C">
      <w:pPr>
        <w:rPr>
          <w:rFonts w:ascii="나눔고딕" w:hAnsi="나눔고딕"/>
          <w:color w:val="auto"/>
        </w:rPr>
      </w:pPr>
    </w:p>
    <w:p w14:paraId="20DC326E" w14:textId="77777777" w:rsidR="007B3E15" w:rsidRDefault="007B3E15" w:rsidP="00D5400C">
      <w:pPr>
        <w:rPr>
          <w:rFonts w:ascii="나눔고딕" w:hAnsi="나눔고딕"/>
          <w:color w:val="auto"/>
        </w:rPr>
      </w:pPr>
    </w:p>
    <w:p w14:paraId="7FA80C50" w14:textId="77777777" w:rsidR="00586341" w:rsidRDefault="00586341" w:rsidP="00D5400C">
      <w:pPr>
        <w:rPr>
          <w:rFonts w:ascii="나눔고딕" w:hAnsi="나눔고딕"/>
          <w:color w:val="auto"/>
        </w:rPr>
      </w:pPr>
    </w:p>
    <w:p w14:paraId="55FE5C27" w14:textId="78D71C23" w:rsidR="007B3E15" w:rsidRDefault="00435459" w:rsidP="00CA3DB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45F9519C" wp14:editId="6F5F63DF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6080760" cy="2141220"/>
                <wp:effectExtent l="0" t="0" r="15240" b="11430"/>
                <wp:wrapNone/>
                <wp:docPr id="285" name="직사각형 2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1412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4CE43E" id="직사각형 285" o:spid="_x0000_s1026" style="position:absolute;left:0;text-align:left;margin-left:427.6pt;margin-top:.2pt;width:478.8pt;height:168.6pt;z-index:2518292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7B3E15">
        <w:rPr>
          <w:rFonts w:ascii="나눔고딕" w:hAnsi="나눔고딕" w:hint="eastAsia"/>
          <w:color w:val="auto"/>
        </w:rPr>
        <w:t>▶v</w:t>
      </w:r>
      <w:r w:rsidR="007B3E15">
        <w:rPr>
          <w:rFonts w:ascii="나눔고딕" w:hAnsi="나눔고딕"/>
          <w:color w:val="auto"/>
        </w:rPr>
        <w:t xml:space="preserve">agrant up </w:t>
      </w:r>
    </w:p>
    <w:p w14:paraId="5E1BF599" w14:textId="0D83CCB7" w:rsidR="007B3E15" w:rsidRDefault="007B3E15" w:rsidP="00CA3DB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명령어를 실행합니다.</w:t>
      </w:r>
    </w:p>
    <w:p w14:paraId="0EAC12B1" w14:textId="66CF8916" w:rsidR="007B3E15" w:rsidRDefault="009D1951" w:rsidP="00D5400C">
      <w:pPr>
        <w:rPr>
          <w:rFonts w:ascii="나눔고딕" w:hAnsi="나눔고딕"/>
          <w:color w:val="auto"/>
        </w:rPr>
      </w:pPr>
      <w:r w:rsidRPr="009D1951">
        <w:rPr>
          <w:rFonts w:ascii="나눔고딕" w:hAnsi="나눔고딕"/>
          <w:noProof/>
          <w:color w:val="auto"/>
        </w:rPr>
        <w:drawing>
          <wp:inline distT="0" distB="0" distL="0" distR="0" wp14:anchorId="42CAFCE4" wp14:editId="470487E8">
            <wp:extent cx="6097270" cy="1076325"/>
            <wp:effectExtent l="0" t="0" r="0" b="9525"/>
            <wp:docPr id="222" name="그림 2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그림 222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5747" w14:textId="3AF53684" w:rsidR="009D1951" w:rsidRDefault="009D1951" w:rsidP="00CA3DB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명령어를 실행하면 제일 먼저 </w:t>
      </w:r>
      <w:r>
        <w:rPr>
          <w:rFonts w:ascii="나눔고딕" w:hAnsi="나눔고딕"/>
          <w:color w:val="auto"/>
        </w:rPr>
        <w:t>centos7</w:t>
      </w:r>
      <w:r>
        <w:rPr>
          <w:rFonts w:ascii="나눔고딕" w:hAnsi="나눔고딕" w:hint="eastAsia"/>
          <w:color w:val="auto"/>
        </w:rPr>
        <w:t>의 이미지 파일을 다운로드 합니다.</w:t>
      </w:r>
    </w:p>
    <w:p w14:paraId="76A4E912" w14:textId="4567DE15" w:rsidR="00A32799" w:rsidRDefault="00797C52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406D004B" wp14:editId="42D4684B">
                <wp:simplePos x="0" y="0"/>
                <wp:positionH relativeFrom="margin">
                  <wp:align>right</wp:align>
                </wp:positionH>
                <wp:positionV relativeFrom="paragraph">
                  <wp:posOffset>4733925</wp:posOffset>
                </wp:positionV>
                <wp:extent cx="6080760" cy="2072640"/>
                <wp:effectExtent l="0" t="0" r="15240" b="22860"/>
                <wp:wrapNone/>
                <wp:docPr id="286" name="직사각형 2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0726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4DDF37E" id="직사각형 286" o:spid="_x0000_s1026" style="position:absolute;left:0;text-align:left;margin-left:427.6pt;margin-top:372.75pt;width:478.8pt;height:163.2pt;z-index:2518312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YXlP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RZkZ8Vi9N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7B15AC" w:rsidRPr="007B15AC">
        <w:rPr>
          <w:rFonts w:ascii="나눔고딕" w:hAnsi="나눔고딕"/>
          <w:noProof/>
          <w:color w:val="auto"/>
        </w:rPr>
        <w:drawing>
          <wp:inline distT="0" distB="0" distL="0" distR="0" wp14:anchorId="1C782C8E" wp14:editId="5C9F6D44">
            <wp:extent cx="6097270" cy="4672330"/>
            <wp:effectExtent l="0" t="0" r="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6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C1194" w14:textId="4892DE52" w:rsidR="007B15AC" w:rsidRDefault="007B15AC" w:rsidP="008F77C1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완료되면 위와 같은 메시지가 출력이 됩니다.</w:t>
      </w:r>
      <w:r>
        <w:rPr>
          <w:rFonts w:ascii="나눔고딕" w:hAnsi="나눔고딕"/>
          <w:color w:val="auto"/>
        </w:rPr>
        <w:t xml:space="preserve"> </w:t>
      </w:r>
    </w:p>
    <w:p w14:paraId="349E4893" w14:textId="3AB84906" w:rsidR="0019379E" w:rsidRDefault="0019379E" w:rsidP="00D5400C">
      <w:pPr>
        <w:rPr>
          <w:rFonts w:ascii="나눔고딕" w:hAnsi="나눔고딕"/>
          <w:color w:val="auto"/>
        </w:rPr>
      </w:pPr>
      <w:r w:rsidRPr="0019379E">
        <w:rPr>
          <w:rFonts w:ascii="나눔고딕" w:hAnsi="나눔고딕"/>
          <w:noProof/>
          <w:color w:val="auto"/>
        </w:rPr>
        <w:drawing>
          <wp:inline distT="0" distB="0" distL="0" distR="0" wp14:anchorId="1736989E" wp14:editId="2172C7CC">
            <wp:extent cx="6097270" cy="529590"/>
            <wp:effectExtent l="0" t="0" r="0" b="381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6FAD" w14:textId="52A1B019" w:rsidR="0019379E" w:rsidRDefault="0019379E" w:rsidP="008F77C1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혹시라도 위와 같은 에러가 출력이 된다면</w:t>
      </w:r>
    </w:p>
    <w:p w14:paraId="3812094B" w14:textId="1226D0A5" w:rsidR="0019379E" w:rsidRDefault="0019379E" w:rsidP="008F77C1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1</w:t>
      </w:r>
      <w:r>
        <w:rPr>
          <w:rFonts w:ascii="나눔고딕" w:hAnsi="나눔고딕"/>
          <w:color w:val="auto"/>
        </w:rPr>
        <w:t xml:space="preserve">. Hyper-V </w:t>
      </w:r>
      <w:r>
        <w:rPr>
          <w:rFonts w:ascii="나눔고딕" w:hAnsi="나눔고딕" w:hint="eastAsia"/>
          <w:color w:val="auto"/>
        </w:rPr>
        <w:t>기능</w:t>
      </w:r>
      <w:r w:rsidR="006C1EE5">
        <w:rPr>
          <w:rFonts w:ascii="나눔고딕" w:hAnsi="나눔고딕" w:hint="eastAsia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>끄기</w:t>
      </w:r>
    </w:p>
    <w:p w14:paraId="1948DAD7" w14:textId="146FC4A1" w:rsidR="0019379E" w:rsidRDefault="0019379E" w:rsidP="008F77C1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2</w:t>
      </w:r>
      <w:r>
        <w:rPr>
          <w:rFonts w:ascii="나눔고딕" w:hAnsi="나눔고딕"/>
          <w:color w:val="auto"/>
        </w:rPr>
        <w:t>.</w:t>
      </w:r>
      <w:r w:rsidR="006C1EE5">
        <w:rPr>
          <w:rFonts w:ascii="나눔고딕" w:hAnsi="나눔고딕" w:hint="eastAsia"/>
          <w:color w:val="auto"/>
        </w:rPr>
        <w:t xml:space="preserve"> </w:t>
      </w:r>
      <w:r w:rsidR="006C1EE5">
        <w:rPr>
          <w:rFonts w:ascii="나눔고딕" w:hAnsi="나눔고딕"/>
          <w:color w:val="auto"/>
        </w:rPr>
        <w:t xml:space="preserve">Virtual Box </w:t>
      </w:r>
      <w:r w:rsidR="006C1EE5">
        <w:rPr>
          <w:rFonts w:ascii="나눔고딕" w:hAnsi="나눔고딕" w:hint="eastAsia"/>
          <w:color w:val="auto"/>
        </w:rPr>
        <w:t xml:space="preserve">확장 팩 설치 확인 또는 </w:t>
      </w:r>
      <w:r w:rsidR="006C1EE5">
        <w:rPr>
          <w:rFonts w:ascii="나눔고딕" w:hAnsi="나눔고딕"/>
          <w:color w:val="auto"/>
        </w:rPr>
        <w:t xml:space="preserve">Virtual Box </w:t>
      </w:r>
      <w:r w:rsidR="006C1EE5">
        <w:rPr>
          <w:rFonts w:ascii="나눔고딕" w:hAnsi="나눔고딕" w:hint="eastAsia"/>
          <w:color w:val="auto"/>
        </w:rPr>
        <w:t>최신버전으로 업데이트</w:t>
      </w:r>
    </w:p>
    <w:p w14:paraId="3CEBA2CA" w14:textId="77777777" w:rsidR="006C1EE5" w:rsidRDefault="006C1EE5" w:rsidP="00D5400C">
      <w:pPr>
        <w:rPr>
          <w:rFonts w:ascii="나눔고딕" w:hAnsi="나눔고딕"/>
          <w:color w:val="auto"/>
        </w:rPr>
      </w:pPr>
    </w:p>
    <w:p w14:paraId="00A2021B" w14:textId="68BA6A56" w:rsidR="00C7754A" w:rsidRDefault="00BF2ED0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9927246" wp14:editId="77A9FBAE">
                <wp:simplePos x="0" y="0"/>
                <wp:positionH relativeFrom="margin">
                  <wp:align>right</wp:align>
                </wp:positionH>
                <wp:positionV relativeFrom="paragraph">
                  <wp:posOffset>228600</wp:posOffset>
                </wp:positionV>
                <wp:extent cx="6080760" cy="2682240"/>
                <wp:effectExtent l="0" t="0" r="15240" b="22860"/>
                <wp:wrapNone/>
                <wp:docPr id="287" name="직사각형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682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68D58A" id="직사각형 287" o:spid="_x0000_s1026" style="position:absolute;left:0;text-align:left;margin-left:427.6pt;margin-top:18pt;width:478.8pt;height:211.2pt;z-index:2518333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nnl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RZsTgvitN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</w:p>
    <w:p w14:paraId="067219DD" w14:textId="1F28510F" w:rsidR="006C1EE5" w:rsidRDefault="0050263B" w:rsidP="00A644EB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▶v</w:t>
      </w:r>
      <w:r>
        <w:rPr>
          <w:rFonts w:ascii="나눔고딕" w:hAnsi="나눔고딕"/>
          <w:color w:val="auto"/>
        </w:rPr>
        <w:t>agrant ssh</w:t>
      </w:r>
    </w:p>
    <w:p w14:paraId="57C7EDB4" w14:textId="3393E1D4" w:rsidR="0050263B" w:rsidRDefault="0050263B" w:rsidP="00D5400C">
      <w:pPr>
        <w:rPr>
          <w:rFonts w:ascii="나눔고딕" w:hAnsi="나눔고딕"/>
          <w:color w:val="auto"/>
        </w:rPr>
      </w:pPr>
      <w:r w:rsidRPr="0050263B">
        <w:rPr>
          <w:rFonts w:ascii="나눔고딕" w:hAnsi="나눔고딕"/>
          <w:noProof/>
          <w:color w:val="auto"/>
        </w:rPr>
        <w:drawing>
          <wp:inline distT="0" distB="0" distL="0" distR="0" wp14:anchorId="4B4B46B9" wp14:editId="21E516B4">
            <wp:extent cx="3439005" cy="1009791"/>
            <wp:effectExtent l="0" t="0" r="9525" b="0"/>
            <wp:docPr id="13" name="그림 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9C5B4" w14:textId="2086B3E6" w:rsidR="0050263B" w:rsidRPr="00FA7D83" w:rsidRDefault="0050263B" w:rsidP="000A6331">
      <w:pPr>
        <w:ind w:firstLineChars="100" w:firstLine="226"/>
        <w:rPr>
          <w:rFonts w:ascii="나눔고딕" w:hAnsi="나눔고딕"/>
          <w:color w:val="auto"/>
        </w:rPr>
      </w:pPr>
      <w:r w:rsidRPr="00FA7D83">
        <w:rPr>
          <w:rFonts w:ascii="나눔고딕" w:hAnsi="나눔고딕" w:hint="eastAsia"/>
          <w:color w:val="auto"/>
        </w:rPr>
        <w:t>s</w:t>
      </w:r>
      <w:r w:rsidRPr="00FA7D83">
        <w:rPr>
          <w:rFonts w:ascii="나눔고딕" w:hAnsi="나눔고딕"/>
          <w:color w:val="auto"/>
        </w:rPr>
        <w:t xml:space="preserve">sh </w:t>
      </w:r>
      <w:r w:rsidRPr="00FA7D83">
        <w:rPr>
          <w:rFonts w:ascii="나눔고딕" w:hAnsi="나눔고딕" w:hint="eastAsia"/>
          <w:color w:val="auto"/>
        </w:rPr>
        <w:t xml:space="preserve">명령어로 </w:t>
      </w:r>
      <w:r w:rsidR="00104C9B" w:rsidRPr="00FA7D83">
        <w:rPr>
          <w:rFonts w:ascii="나눔고딕" w:hAnsi="나눔고딕" w:hint="eastAsia"/>
          <w:color w:val="auto"/>
        </w:rPr>
        <w:t>설치된 가상머신에 접속합니다.</w:t>
      </w:r>
    </w:p>
    <w:p w14:paraId="6A033659" w14:textId="53961C8C" w:rsidR="002644BC" w:rsidRPr="00FA7D83" w:rsidRDefault="008D6187" w:rsidP="000A6331">
      <w:pPr>
        <w:ind w:firstLineChars="100" w:firstLine="226"/>
        <w:rPr>
          <w:rFonts w:ascii="나눔고딕" w:hAnsi="나눔고딕"/>
          <w:color w:val="auto"/>
        </w:rPr>
      </w:pPr>
      <w:r w:rsidRPr="00FA7D83">
        <w:rPr>
          <w:rFonts w:ascii="나눔고딕" w:hAnsi="나눔고딕" w:hint="eastAsia"/>
          <w:color w:val="auto"/>
        </w:rPr>
        <w:t>여기</w:t>
      </w:r>
      <w:r w:rsidR="00497936" w:rsidRPr="00FA7D83">
        <w:rPr>
          <w:rFonts w:ascii="나눔고딕" w:hAnsi="나눔고딕" w:hint="eastAsia"/>
          <w:color w:val="auto"/>
        </w:rPr>
        <w:t xml:space="preserve"> </w:t>
      </w:r>
      <w:r w:rsidRPr="00FA7D83">
        <w:rPr>
          <w:rFonts w:ascii="나눔고딕" w:hAnsi="나눔고딕" w:hint="eastAsia"/>
          <w:color w:val="auto"/>
        </w:rPr>
        <w:t>까지가 가장 기본적인 베이그런트를 이용한 가상머신 설치 방법이고</w:t>
      </w:r>
    </w:p>
    <w:p w14:paraId="066F890A" w14:textId="5581E953" w:rsidR="008D6187" w:rsidRDefault="008D6187" w:rsidP="000A6331">
      <w:pPr>
        <w:ind w:firstLineChars="100" w:firstLine="226"/>
        <w:rPr>
          <w:rFonts w:ascii="나눔고딕" w:hAnsi="나눔고딕"/>
          <w:color w:val="auto"/>
        </w:rPr>
      </w:pPr>
      <w:r w:rsidRPr="00FA7D83">
        <w:rPr>
          <w:rFonts w:ascii="나눔고딕" w:hAnsi="나눔고딕" w:hint="eastAsia"/>
          <w:color w:val="auto"/>
        </w:rPr>
        <w:t xml:space="preserve">이제는 </w:t>
      </w:r>
      <w:r w:rsidR="00F17991" w:rsidRPr="00FA7D83">
        <w:rPr>
          <w:rFonts w:ascii="나눔고딕" w:hAnsi="나눔고딕" w:hint="eastAsia"/>
          <w:color w:val="auto"/>
        </w:rPr>
        <w:t>앤서블 환경을 위한 베이그런트 파일을 작성해봅니다.</w:t>
      </w:r>
    </w:p>
    <w:p w14:paraId="41FF07CF" w14:textId="77777777" w:rsidR="00D9634A" w:rsidRPr="00FA7D83" w:rsidRDefault="00D9634A" w:rsidP="00D5400C">
      <w:pPr>
        <w:rPr>
          <w:rFonts w:ascii="나눔고딕" w:hAnsi="나눔고딕"/>
          <w:color w:val="auto"/>
        </w:rPr>
      </w:pPr>
    </w:p>
    <w:p w14:paraId="3432D000" w14:textId="584EF7F8" w:rsidR="00FA7D83" w:rsidRPr="00FA7D83" w:rsidRDefault="00FA7D83" w:rsidP="00D5400C">
      <w:pPr>
        <w:rPr>
          <w:rFonts w:ascii="나눔고딕" w:hAnsi="나눔고딕"/>
          <w:b/>
          <w:bCs/>
          <w:color w:val="auto"/>
        </w:rPr>
      </w:pPr>
      <w:r w:rsidRPr="00FA7D83">
        <w:rPr>
          <w:rFonts w:ascii="나눔고딕" w:hAnsi="나눔고딕" w:hint="eastAsia"/>
          <w:b/>
          <w:bCs/>
          <w:color w:val="auto"/>
        </w:rPr>
        <w:t>-베이그런트 파일</w:t>
      </w:r>
    </w:p>
    <w:p w14:paraId="1247DEDD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-*- mode: ruby -*-</w:t>
      </w:r>
    </w:p>
    <w:p w14:paraId="6A3D780F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vi: set ft=ruby :</w:t>
      </w:r>
    </w:p>
    <w:p w14:paraId="5333C4FE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419338C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All Vagrant configuration is done below. The "2" in Vagrant.configure</w:t>
      </w:r>
    </w:p>
    <w:p w14:paraId="55DB2B38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configures the configuration version (we support older styles for</w:t>
      </w:r>
    </w:p>
    <w:p w14:paraId="5415E75F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backwards compatibility). Please don't change it unless you know what</w:t>
      </w:r>
    </w:p>
    <w:p w14:paraId="675A1428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# you're doing.</w:t>
      </w:r>
    </w:p>
    <w:p w14:paraId="05C42AE9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Vagrant.configure("2") do |config|</w:t>
      </w:r>
    </w:p>
    <w:p w14:paraId="51AEE118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 xml:space="preserve">  config.vm.define:"ansible-server" do |cfg|</w:t>
      </w:r>
    </w:p>
    <w:p w14:paraId="3CFE3541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 xml:space="preserve">     cfg.vm.box = "centos/7"</w:t>
      </w:r>
    </w:p>
    <w:p w14:paraId="7F4DC8CA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cfg.vm.provider:virtualbox do |vb|</w:t>
      </w:r>
    </w:p>
    <w:p w14:paraId="661CE6D7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  vb.name="Ansible-Server(Udemy-Bloter)"</w:t>
      </w:r>
    </w:p>
    <w:p w14:paraId="7DD0B0E0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end</w:t>
      </w:r>
    </w:p>
    <w:p w14:paraId="4A1E7B5C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cfg.vm.host_name="ansible-server"</w:t>
      </w:r>
    </w:p>
    <w:p w14:paraId="0E6F472D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cfg.vm.synced_folder ".", "/vagrant", disabled: true</w:t>
      </w:r>
    </w:p>
    <w:p w14:paraId="5E0A3927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cfg.vm.network "public_network", ip: "172.31.98.11"</w:t>
      </w:r>
    </w:p>
    <w:p w14:paraId="493F62A9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cfg.vm.network "forwarded_port", guest: 22, host: 17211, auto_correct: false, id: "ssh"</w:t>
      </w:r>
    </w:p>
    <w:p w14:paraId="1FB8D0E7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ab/>
        <w:t xml:space="preserve"> cfg.vm.provision "shell", path: "bootstrap.sh"</w:t>
      </w:r>
    </w:p>
    <w:p w14:paraId="1032E9CA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 xml:space="preserve">  end</w:t>
      </w:r>
    </w:p>
    <w:p w14:paraId="0C3FA2E2" w14:textId="77777777" w:rsidR="00090D91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 xml:space="preserve">  </w:t>
      </w:r>
    </w:p>
    <w:p w14:paraId="3F3F1B72" w14:textId="005869EF" w:rsidR="002644BC" w:rsidRPr="00090D91" w:rsidRDefault="00090D91" w:rsidP="00090D91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90D91">
        <w:rPr>
          <w:rFonts w:ascii="Consolas" w:eastAsia="굴림체" w:hAnsi="Consolas" w:cs="굴림체"/>
          <w:color w:val="555555"/>
          <w:szCs w:val="24"/>
        </w:rPr>
        <w:t>end</w:t>
      </w:r>
    </w:p>
    <w:p w14:paraId="47DBD71C" w14:textId="49F2E909" w:rsidR="00180220" w:rsidRDefault="00180220" w:rsidP="00D5400C">
      <w:pPr>
        <w:rPr>
          <w:rFonts w:ascii="나눔고딕" w:hAnsi="나눔고딕"/>
          <w:color w:val="auto"/>
        </w:rPr>
      </w:pPr>
      <w:r w:rsidRPr="00377D99">
        <w:rPr>
          <w:rFonts w:ascii="나눔고딕" w:hAnsi="나눔고딕" w:hint="eastAsia"/>
          <w:color w:val="auto"/>
        </w:rPr>
        <w:t>기존에 작성했던 베이그런트 파일을 위와 같이 수정합니다.</w:t>
      </w:r>
      <w:r w:rsidRPr="00377D99">
        <w:rPr>
          <w:rFonts w:ascii="나눔고딕" w:hAnsi="나눔고딕"/>
          <w:color w:val="auto"/>
        </w:rPr>
        <w:t xml:space="preserve"> </w:t>
      </w:r>
    </w:p>
    <w:p w14:paraId="3A670ECA" w14:textId="77777777" w:rsidR="00150C47" w:rsidRDefault="00150C47" w:rsidP="00D5400C">
      <w:pPr>
        <w:rPr>
          <w:rFonts w:ascii="나눔고딕" w:hAnsi="나눔고딕"/>
          <w:color w:val="auto"/>
        </w:rPr>
      </w:pPr>
    </w:p>
    <w:p w14:paraId="40F5F043" w14:textId="77777777" w:rsidR="00150C47" w:rsidRDefault="00150C47" w:rsidP="00D5400C">
      <w:pPr>
        <w:rPr>
          <w:rFonts w:ascii="나눔고딕" w:hAnsi="나눔고딕"/>
          <w:color w:val="auto"/>
        </w:rPr>
      </w:pPr>
    </w:p>
    <w:p w14:paraId="79A3101B" w14:textId="77777777" w:rsidR="00150C47" w:rsidRPr="00377D99" w:rsidRDefault="00150C47" w:rsidP="00D5400C">
      <w:pPr>
        <w:rPr>
          <w:rFonts w:ascii="나눔고딕" w:hAnsi="나눔고딕"/>
          <w:color w:val="auto"/>
        </w:rPr>
      </w:pPr>
    </w:p>
    <w:p w14:paraId="575EC382" w14:textId="347F5D81" w:rsidR="00FA7D83" w:rsidRPr="00FA7D83" w:rsidRDefault="000B4391" w:rsidP="00D5400C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1506C485" wp14:editId="0304B586">
                <wp:simplePos x="0" y="0"/>
                <wp:positionH relativeFrom="margin">
                  <wp:align>right</wp:align>
                </wp:positionH>
                <wp:positionV relativeFrom="paragraph">
                  <wp:posOffset>243840</wp:posOffset>
                </wp:positionV>
                <wp:extent cx="6080760" cy="8816340"/>
                <wp:effectExtent l="0" t="0" r="15240" b="22860"/>
                <wp:wrapNone/>
                <wp:docPr id="288" name="직사각형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88163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73D879" id="직사각형 288" o:spid="_x0000_s1026" style="position:absolute;left:0;text-align:left;margin-left:427.6pt;margin-top:19.2pt;width:478.8pt;height:694.2pt;z-index:2518353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FA7D83" w:rsidRPr="00FA7D83">
        <w:rPr>
          <w:rFonts w:ascii="나눔고딕" w:hAnsi="나눔고딕" w:hint="eastAsia"/>
          <w:b/>
          <w:bCs/>
          <w:color w:val="auto"/>
        </w:rPr>
        <w:t>-스크립트 파일</w:t>
      </w:r>
    </w:p>
    <w:p w14:paraId="6F700260" w14:textId="3CAF4143" w:rsidR="006774AD" w:rsidRPr="006774AD" w:rsidRDefault="006774AD" w:rsidP="006774A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6774AD">
        <w:rPr>
          <w:rFonts w:ascii="Consolas" w:eastAsia="굴림체" w:hAnsi="Consolas" w:cs="굴림체"/>
          <w:color w:val="555555"/>
          <w:szCs w:val="24"/>
        </w:rPr>
        <w:t>#! /usr/bin/env bash</w:t>
      </w:r>
    </w:p>
    <w:p w14:paraId="3718034E" w14:textId="77777777" w:rsidR="006774AD" w:rsidRPr="006774AD" w:rsidRDefault="006774AD" w:rsidP="006774A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2F438680" w14:textId="77777777" w:rsidR="006774AD" w:rsidRPr="006774AD" w:rsidRDefault="006774AD" w:rsidP="006774A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6774AD">
        <w:rPr>
          <w:rFonts w:ascii="Consolas" w:eastAsia="굴림체" w:hAnsi="Consolas" w:cs="굴림체"/>
          <w:color w:val="555555"/>
          <w:szCs w:val="24"/>
        </w:rPr>
        <w:t>yum install epel-release -y</w:t>
      </w:r>
    </w:p>
    <w:p w14:paraId="481375A3" w14:textId="4C8BBB0F" w:rsidR="00090D91" w:rsidRPr="006774AD" w:rsidRDefault="006774AD" w:rsidP="006774A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6774AD">
        <w:rPr>
          <w:rFonts w:ascii="Consolas" w:eastAsia="굴림체" w:hAnsi="Consolas" w:cs="굴림체"/>
          <w:color w:val="555555"/>
          <w:szCs w:val="24"/>
        </w:rPr>
        <w:t>yum install ansible -y</w:t>
      </w:r>
    </w:p>
    <w:p w14:paraId="46C5F128" w14:textId="483BDBC2" w:rsidR="00180220" w:rsidRDefault="006774AD" w:rsidP="0072567A">
      <w:pPr>
        <w:ind w:leftChars="100" w:left="226"/>
        <w:rPr>
          <w:rFonts w:ascii="나눔고딕" w:hAnsi="나눔고딕"/>
          <w:color w:val="auto"/>
        </w:rPr>
      </w:pPr>
      <w:r w:rsidRPr="00FA7D83">
        <w:rPr>
          <w:rFonts w:ascii="나눔고딕" w:hAnsi="나눔고딕" w:hint="eastAsia"/>
          <w:color w:val="auto"/>
        </w:rPr>
        <w:t xml:space="preserve">그리고 베이그런트 파일에서 사용하는 스크립트 파일 </w:t>
      </w:r>
      <w:r w:rsidRPr="00FA7D83">
        <w:rPr>
          <w:rFonts w:ascii="나눔고딕" w:hAnsi="나눔고딕"/>
          <w:color w:val="auto"/>
        </w:rPr>
        <w:t>(bootstrap.sh)</w:t>
      </w:r>
      <w:r w:rsidRPr="00FA7D83">
        <w:rPr>
          <w:rFonts w:ascii="나눔고딕" w:hAnsi="나눔고딕" w:hint="eastAsia"/>
          <w:color w:val="auto"/>
        </w:rPr>
        <w:t>의 내용은 위와 같습니다.</w:t>
      </w:r>
    </w:p>
    <w:p w14:paraId="65738854" w14:textId="27DBED2F" w:rsidR="00E20864" w:rsidRDefault="0082258A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파일을 모두 수정했다면 </w:t>
      </w:r>
      <w:r w:rsidR="00A16E5B">
        <w:rPr>
          <w:rFonts w:ascii="나눔고딕" w:hAnsi="나눔고딕" w:hint="eastAsia"/>
          <w:color w:val="auto"/>
        </w:rPr>
        <w:t>실행</w:t>
      </w:r>
      <w:r w:rsidR="00A16E5B">
        <w:rPr>
          <w:rFonts w:ascii="나눔고딕" w:hAnsi="나눔고딕"/>
          <w:color w:val="auto"/>
        </w:rPr>
        <w:t>시켜</w:t>
      </w:r>
      <w:r>
        <w:rPr>
          <w:rFonts w:ascii="나눔고딕" w:hAnsi="나눔고딕" w:hint="eastAsia"/>
          <w:color w:val="auto"/>
        </w:rPr>
        <w:t xml:space="preserve"> 봅니다.</w:t>
      </w:r>
    </w:p>
    <w:p w14:paraId="2AC18B6C" w14:textId="4501AD19" w:rsidR="00E20864" w:rsidRPr="00FA7D83" w:rsidRDefault="00E20864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▶v</w:t>
      </w:r>
      <w:r>
        <w:rPr>
          <w:rFonts w:ascii="나눔고딕" w:hAnsi="나눔고딕"/>
          <w:color w:val="auto"/>
        </w:rPr>
        <w:t xml:space="preserve">agrant up </w:t>
      </w:r>
    </w:p>
    <w:p w14:paraId="4DEC518B" w14:textId="1A78ABD2" w:rsidR="002644BC" w:rsidRDefault="001E0E5C" w:rsidP="00D5400C">
      <w:pPr>
        <w:rPr>
          <w:rFonts w:ascii="나눔고딕" w:eastAsia="MS Mincho" w:hAnsi="나눔고딕"/>
          <w:color w:val="auto"/>
        </w:rPr>
      </w:pPr>
      <w:r w:rsidRPr="001E0E5C">
        <w:rPr>
          <w:rFonts w:ascii="나눔고딕" w:eastAsia="MS Mincho" w:hAnsi="나눔고딕"/>
          <w:noProof/>
          <w:color w:val="auto"/>
        </w:rPr>
        <w:drawing>
          <wp:inline distT="0" distB="0" distL="0" distR="0" wp14:anchorId="226445D2" wp14:editId="34C2E0D6">
            <wp:extent cx="5082540" cy="2910035"/>
            <wp:effectExtent l="0" t="0" r="3810" b="508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88944" cy="291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256C" w14:textId="62427950" w:rsidR="002644BC" w:rsidRDefault="004F0875" w:rsidP="0072567A">
      <w:pPr>
        <w:ind w:firstLineChars="100" w:firstLine="240"/>
        <w:rPr>
          <w:rFonts w:ascii="나눔고딕" w:eastAsia="MS Mincho" w:hAnsi="나눔고딕"/>
          <w:color w:val="auto"/>
        </w:rPr>
      </w:pPr>
      <w:r>
        <w:rPr>
          <w:rFonts w:ascii="맑은 고딕" w:eastAsia="맑은 고딕" w:hAnsi="맑은 고딕" w:cs="맑은 고딕" w:hint="eastAsia"/>
          <w:color w:val="auto"/>
        </w:rPr>
        <w:t>정상적으로 완료되면 위와 같은 메시지가 출력이 됩니다.</w:t>
      </w:r>
    </w:p>
    <w:p w14:paraId="3E780A6B" w14:textId="4ACCE785" w:rsidR="00303655" w:rsidRDefault="00303655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</w:t>
      </w:r>
      <w:r>
        <w:rPr>
          <w:rFonts w:ascii="나눔고딕" w:hAnsi="나눔고딕"/>
          <w:color w:val="auto"/>
        </w:rPr>
        <w:t xml:space="preserve">vagrant </w:t>
      </w:r>
      <w:r w:rsidR="00213C3E">
        <w:rPr>
          <w:rFonts w:ascii="나눔고딕" w:hAnsi="나눔고딕" w:hint="eastAsia"/>
          <w:color w:val="auto"/>
        </w:rPr>
        <w:t>s</w:t>
      </w:r>
      <w:r w:rsidR="00213C3E">
        <w:rPr>
          <w:rFonts w:ascii="나눔고딕" w:hAnsi="나눔고딕"/>
          <w:color w:val="auto"/>
        </w:rPr>
        <w:t>sh</w:t>
      </w:r>
    </w:p>
    <w:p w14:paraId="381BF141" w14:textId="31DAC105" w:rsidR="00303655" w:rsidRDefault="00303655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설치가 완료되었다면 </w:t>
      </w:r>
      <w:r>
        <w:rPr>
          <w:rFonts w:ascii="나눔고딕" w:hAnsi="나눔고딕"/>
          <w:color w:val="auto"/>
        </w:rPr>
        <w:t xml:space="preserve">ssh </w:t>
      </w:r>
      <w:r>
        <w:rPr>
          <w:rFonts w:ascii="나눔고딕" w:hAnsi="나눔고딕" w:hint="eastAsia"/>
          <w:color w:val="auto"/>
        </w:rPr>
        <w:t>명령어를 이용해 생성한 가상머신에 접속합니다.</w:t>
      </w:r>
    </w:p>
    <w:p w14:paraId="020E6FBF" w14:textId="7060F7DB" w:rsidR="00A41EA6" w:rsidRDefault="00A41EA6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▶i</w:t>
      </w:r>
      <w:r>
        <w:rPr>
          <w:rFonts w:ascii="나눔고딕" w:hAnsi="나눔고딕"/>
          <w:color w:val="auto"/>
        </w:rPr>
        <w:t>p addr</w:t>
      </w:r>
    </w:p>
    <w:p w14:paraId="60F921B0" w14:textId="55B2D80D" w:rsidR="00A41EA6" w:rsidRDefault="00817470" w:rsidP="00303655">
      <w:pPr>
        <w:rPr>
          <w:rFonts w:ascii="나눔고딕" w:hAnsi="나눔고딕"/>
          <w:color w:val="auto"/>
        </w:rPr>
      </w:pPr>
      <w:r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91746F6" wp14:editId="48E0ACC6">
                <wp:simplePos x="0" y="0"/>
                <wp:positionH relativeFrom="column">
                  <wp:posOffset>213360</wp:posOffset>
                </wp:positionH>
                <wp:positionV relativeFrom="paragraph">
                  <wp:posOffset>1712595</wp:posOffset>
                </wp:positionV>
                <wp:extent cx="1257300" cy="175260"/>
                <wp:effectExtent l="0" t="0" r="19050" b="15240"/>
                <wp:wrapNone/>
                <wp:docPr id="24" name="직사각형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7300" cy="1752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D45CE4" id="직사각형 24" o:spid="_x0000_s1026" style="position:absolute;left:0;text-align:left;margin-left:16.8pt;margin-top:134.85pt;width:99pt;height:13.8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" filled="f" strokecolor="red" strokeweight="2pt"/>
            </w:pict>
          </mc:Fallback>
        </mc:AlternateContent>
      </w:r>
      <w:r w:rsidRPr="00817470">
        <w:rPr>
          <w:rFonts w:ascii="나눔고딕" w:hAnsi="나눔고딕"/>
          <w:noProof/>
          <w:color w:val="auto"/>
        </w:rPr>
        <w:drawing>
          <wp:inline distT="0" distB="0" distL="0" distR="0" wp14:anchorId="7636C2C9" wp14:editId="362D8660">
            <wp:extent cx="6080760" cy="2269044"/>
            <wp:effectExtent l="0" t="0" r="0" b="0"/>
            <wp:docPr id="23" name="그림 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3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408" cy="2281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C5B1" w14:textId="4A2829B3" w:rsidR="00817470" w:rsidRDefault="00817470" w:rsidP="00303655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lastRenderedPageBreak/>
        <w:t xml:space="preserve">설정파일에서 입력한 </w:t>
      </w:r>
      <w:r>
        <w:rPr>
          <w:rFonts w:ascii="나눔고딕" w:hAnsi="나눔고딕"/>
          <w:color w:val="auto"/>
        </w:rPr>
        <w:t>IP</w:t>
      </w:r>
      <w:r>
        <w:rPr>
          <w:rFonts w:ascii="나눔고딕" w:hAnsi="나눔고딕" w:hint="eastAsia"/>
          <w:color w:val="auto"/>
        </w:rPr>
        <w:t>가 제대로 입력</w:t>
      </w:r>
      <w:r>
        <w:rPr>
          <w:rFonts w:ascii="나눔고딕" w:hAnsi="나눔고딕"/>
          <w:color w:val="auto"/>
        </w:rPr>
        <w:t>되었는지</w:t>
      </w:r>
      <w:r>
        <w:rPr>
          <w:rFonts w:ascii="나눔고딕" w:hAnsi="나눔고딕" w:hint="eastAsia"/>
          <w:color w:val="auto"/>
        </w:rPr>
        <w:t xml:space="preserve"> </w:t>
      </w:r>
      <w:r w:rsidR="00DE7227">
        <w:rPr>
          <w:rFonts w:ascii="나눔고딕" w:hAnsi="나눔고딕" w:hint="eastAsia"/>
          <w:color w:val="auto"/>
        </w:rPr>
        <w:t>확인</w:t>
      </w:r>
      <w:r w:rsidR="00DE7227">
        <w:rPr>
          <w:rFonts w:ascii="나눔고딕" w:hAnsi="나눔고딕"/>
          <w:color w:val="auto"/>
        </w:rPr>
        <w:t>합니다</w:t>
      </w:r>
      <w:r>
        <w:rPr>
          <w:rFonts w:ascii="나눔고딕" w:hAnsi="나눔고딕" w:hint="eastAsia"/>
          <w:color w:val="auto"/>
        </w:rPr>
        <w:t>.</w:t>
      </w:r>
    </w:p>
    <w:p w14:paraId="288BC9D7" w14:textId="3D7DD9B6" w:rsidR="00DE7227" w:rsidRDefault="002B6462" w:rsidP="00303655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7077285D" wp14:editId="2015ECCB">
                <wp:simplePos x="0" y="0"/>
                <wp:positionH relativeFrom="margin">
                  <wp:align>right</wp:align>
                </wp:positionH>
                <wp:positionV relativeFrom="paragraph">
                  <wp:posOffset>353060</wp:posOffset>
                </wp:positionV>
                <wp:extent cx="6080760" cy="3108960"/>
                <wp:effectExtent l="0" t="0" r="15240" b="15240"/>
                <wp:wrapNone/>
                <wp:docPr id="289" name="직사각형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1089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F21EAF" id="직사각형 289" o:spid="_x0000_s1026" style="position:absolute;left:0;text-align:left;margin-left:427.6pt;margin-top:27.8pt;width:478.8pt;height:244.8pt;z-index:25183744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" filled="f" strokecolor="#161718 [3213]">
                <w10:wrap anchorx="margin"/>
              </v:rect>
            </w:pict>
          </mc:Fallback>
        </mc:AlternateContent>
      </w:r>
    </w:p>
    <w:p w14:paraId="6CDAD8CF" w14:textId="3307636B" w:rsidR="002644BC" w:rsidRDefault="0054325C" w:rsidP="0072567A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</w:t>
      </w:r>
      <w:r>
        <w:rPr>
          <w:rFonts w:ascii="나눔고딕" w:hAnsi="나눔고딕"/>
          <w:color w:val="auto"/>
        </w:rPr>
        <w:t xml:space="preserve">ansible </w:t>
      </w:r>
    </w:p>
    <w:p w14:paraId="32CFC9F9" w14:textId="73715899" w:rsidR="0054325C" w:rsidRPr="0054325C" w:rsidRDefault="0054325C" w:rsidP="0072567A">
      <w:pPr>
        <w:ind w:firstLineChars="100" w:firstLine="226"/>
        <w:rPr>
          <w:rFonts w:ascii="나눔고딕" w:eastAsia="MS Mincho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</w:t>
      </w:r>
      <w:r>
        <w:rPr>
          <w:rFonts w:ascii="나눔고딕" w:hAnsi="나눔고딕"/>
          <w:color w:val="auto"/>
        </w:rPr>
        <w:t>ansible</w:t>
      </w:r>
      <w:r>
        <w:rPr>
          <w:rFonts w:ascii="나눔고딕" w:hAnsi="나눔고딕" w:hint="eastAsia"/>
          <w:color w:val="auto"/>
        </w:rPr>
        <w:t>명령어를 사용하여 앤서블이 제대로 설치되었는지 확인해봅니다.</w:t>
      </w:r>
    </w:p>
    <w:p w14:paraId="166EECC8" w14:textId="40936D7F" w:rsidR="002644BC" w:rsidRDefault="00DE7227" w:rsidP="00D5400C">
      <w:pPr>
        <w:rPr>
          <w:rFonts w:ascii="나눔고딕" w:eastAsia="바탕" w:hAnsi="나눔고딕"/>
          <w:color w:val="auto"/>
        </w:rPr>
      </w:pPr>
      <w:r w:rsidRPr="00DE7227">
        <w:rPr>
          <w:rFonts w:ascii="나눔고딕" w:eastAsia="MS Mincho" w:hAnsi="나눔고딕"/>
          <w:noProof/>
          <w:color w:val="auto"/>
        </w:rPr>
        <w:drawing>
          <wp:inline distT="0" distB="0" distL="0" distR="0" wp14:anchorId="72DC7534" wp14:editId="57F4ED47">
            <wp:extent cx="6097270" cy="2312035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1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BF191" w14:textId="77777777" w:rsidR="001B358D" w:rsidRDefault="001B358D" w:rsidP="00D5400C">
      <w:pPr>
        <w:rPr>
          <w:rFonts w:ascii="나눔고딕" w:eastAsia="바탕" w:hAnsi="나눔고딕"/>
          <w:color w:val="auto"/>
        </w:rPr>
      </w:pPr>
    </w:p>
    <w:p w14:paraId="38799AC4" w14:textId="3D2B87E2" w:rsidR="001B358D" w:rsidRDefault="00D21AB9" w:rsidP="00094218">
      <w:pPr>
        <w:pStyle w:val="3"/>
      </w:pPr>
      <w:bookmarkStart w:id="9" w:name="_Toc116636645"/>
      <w:r>
        <w:rPr>
          <w:rFonts w:hint="eastAsia"/>
        </w:rPr>
        <w:t>2</w:t>
      </w:r>
      <w:r w:rsidR="00094218">
        <w:t xml:space="preserve">-6. </w:t>
      </w:r>
      <w:r w:rsidR="00094218">
        <w:rPr>
          <w:rFonts w:hint="eastAsia"/>
        </w:rPr>
        <w:t>A</w:t>
      </w:r>
      <w:r w:rsidR="00094218">
        <w:t xml:space="preserve">nsible-Server </w:t>
      </w:r>
      <w:r w:rsidR="00094218">
        <w:rPr>
          <w:rFonts w:hint="eastAsia"/>
        </w:rPr>
        <w:t>추가</w:t>
      </w:r>
      <w:r w:rsidR="00094218">
        <w:rPr>
          <w:rFonts w:hint="eastAsia"/>
        </w:rPr>
        <w:t xml:space="preserve"> </w:t>
      </w:r>
      <w:r w:rsidR="00094218">
        <w:rPr>
          <w:rFonts w:hint="eastAsia"/>
        </w:rPr>
        <w:t>설정</w:t>
      </w:r>
      <w:r w:rsidR="00094218">
        <w:rPr>
          <w:rFonts w:hint="eastAsia"/>
        </w:rPr>
        <w:t xml:space="preserve"> </w:t>
      </w:r>
      <w:r w:rsidR="00094218">
        <w:rPr>
          <w:rFonts w:hint="eastAsia"/>
        </w:rPr>
        <w:t>프로비저닝</w:t>
      </w:r>
      <w:bookmarkEnd w:id="9"/>
    </w:p>
    <w:p w14:paraId="4C8D5056" w14:textId="2222840D" w:rsidR="00094218" w:rsidRDefault="00137EE6" w:rsidP="00094218">
      <w:r>
        <w:rPr>
          <w:rFonts w:hint="eastAsia"/>
        </w:rPr>
        <w:t>이번</w:t>
      </w:r>
      <w:r>
        <w:rPr>
          <w:rFonts w:hint="eastAsia"/>
        </w:rPr>
        <w:t xml:space="preserve"> </w:t>
      </w:r>
      <w:r>
        <w:rPr>
          <w:rFonts w:hint="eastAsia"/>
        </w:rPr>
        <w:t>장에서는</w:t>
      </w:r>
      <w:r>
        <w:rPr>
          <w:rFonts w:hint="eastAsia"/>
        </w:rPr>
        <w:t xml:space="preserve"> y</w:t>
      </w:r>
      <w:r>
        <w:t>aml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조금</w:t>
      </w:r>
      <w:r>
        <w:rPr>
          <w:rFonts w:hint="eastAsia"/>
        </w:rPr>
        <w:t xml:space="preserve"> </w:t>
      </w:r>
      <w:r>
        <w:rPr>
          <w:rFonts w:hint="eastAsia"/>
        </w:rPr>
        <w:t>더</w:t>
      </w:r>
      <w:r>
        <w:rPr>
          <w:rFonts w:hint="eastAsia"/>
        </w:rPr>
        <w:t xml:space="preserve"> </w:t>
      </w:r>
      <w:r>
        <w:rPr>
          <w:rFonts w:hint="eastAsia"/>
        </w:rPr>
        <w:t>쉽게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가능하도록</w:t>
      </w:r>
      <w:r>
        <w:rPr>
          <w:rFonts w:hint="eastAsia"/>
        </w:rPr>
        <w:t xml:space="preserve"> </w:t>
      </w:r>
      <w:r>
        <w:rPr>
          <w:rFonts w:hint="eastAsia"/>
        </w:rPr>
        <w:t>하는</w:t>
      </w:r>
      <w:r>
        <w:rPr>
          <w:rFonts w:hint="eastAsia"/>
        </w:rPr>
        <w:t xml:space="preserve"> </w:t>
      </w:r>
      <w:r>
        <w:rPr>
          <w:rFonts w:hint="eastAsia"/>
        </w:rPr>
        <w:t>설정을</w:t>
      </w:r>
      <w:r>
        <w:rPr>
          <w:rFonts w:hint="eastAsia"/>
        </w:rPr>
        <w:t xml:space="preserve"> </w:t>
      </w:r>
      <w:r>
        <w:rPr>
          <w:rFonts w:hint="eastAsia"/>
        </w:rPr>
        <w:t>추가해봅</w:t>
      </w:r>
      <w:r w:rsidR="009E14FF">
        <w:rPr>
          <w:rFonts w:hint="eastAsia"/>
        </w:rPr>
        <w:t>니다</w:t>
      </w:r>
      <w:r w:rsidR="009E14FF">
        <w:rPr>
          <w:rFonts w:hint="eastAsia"/>
        </w:rPr>
        <w:t>.</w:t>
      </w:r>
    </w:p>
    <w:p w14:paraId="2531BB15" w14:textId="77777777" w:rsidR="009D4E66" w:rsidRDefault="009D4E66" w:rsidP="00094218"/>
    <w:p w14:paraId="112CF00B" w14:textId="6A844B37" w:rsidR="009D4E66" w:rsidRPr="00C64866" w:rsidRDefault="00C1735E" w:rsidP="009D4E66">
      <w:pPr>
        <w:pStyle w:val="4"/>
        <w:rPr>
          <w:rFonts w:ascii="나눔고딕" w:hAnsi="나눔고딕"/>
        </w:rPr>
      </w:pPr>
      <w:r>
        <w:rPr>
          <w:rFonts w:ascii="나눔고딕" w:hAnsi="나눔고딕" w:hint="eastAsia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47456DDA" wp14:editId="2C74F90C">
                <wp:simplePos x="0" y="0"/>
                <wp:positionH relativeFrom="margin">
                  <wp:align>right</wp:align>
                </wp:positionH>
                <wp:positionV relativeFrom="paragraph">
                  <wp:posOffset>3810</wp:posOffset>
                </wp:positionV>
                <wp:extent cx="6080760" cy="3139440"/>
                <wp:effectExtent l="0" t="0" r="15240" b="22860"/>
                <wp:wrapNone/>
                <wp:docPr id="290" name="직사각형 2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1394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A5E2A" id="직사각형 290" o:spid="_x0000_s1026" style="position:absolute;left:0;text-align:left;margin-left:427.6pt;margin-top:.3pt;width:478.8pt;height:247.2pt;z-index:251839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9D4E66" w:rsidRPr="00C64866">
        <w:rPr>
          <w:rFonts w:ascii="나눔고딕" w:hAnsi="나눔고딕"/>
        </w:rPr>
        <w:t>2-6-1.</w:t>
      </w:r>
      <w:r w:rsidR="000B1342" w:rsidRPr="00C64866">
        <w:rPr>
          <w:rFonts w:ascii="나눔고딕" w:hAnsi="나눔고딕"/>
        </w:rPr>
        <w:t xml:space="preserve"> </w:t>
      </w:r>
      <w:r w:rsidR="000B1342" w:rsidRPr="00C64866">
        <w:rPr>
          <w:rFonts w:ascii="나눔고딕" w:hAnsi="나눔고딕" w:hint="eastAsia"/>
        </w:rPr>
        <w:t>v</w:t>
      </w:r>
      <w:r w:rsidR="000B1342" w:rsidRPr="00C64866">
        <w:rPr>
          <w:rFonts w:ascii="나눔고딕" w:hAnsi="나눔고딕"/>
        </w:rPr>
        <w:t>im</w:t>
      </w:r>
      <w:r w:rsidR="00397912" w:rsidRPr="00C64866">
        <w:rPr>
          <w:rFonts w:ascii="나눔고딕" w:hAnsi="나눔고딕"/>
        </w:rPr>
        <w:t>-</w:t>
      </w:r>
      <w:r w:rsidR="000B1342" w:rsidRPr="00C64866">
        <w:rPr>
          <w:rFonts w:ascii="나눔고딕" w:hAnsi="나눔고딕"/>
        </w:rPr>
        <w:t>plug</w:t>
      </w:r>
      <w:r w:rsidR="00397912" w:rsidRPr="00C64866">
        <w:rPr>
          <w:rFonts w:ascii="나눔고딕" w:hAnsi="나눔고딕"/>
        </w:rPr>
        <w:t xml:space="preserve"> &amp; ansible-vim</w:t>
      </w:r>
      <w:r w:rsidR="000B1342" w:rsidRPr="00C64866">
        <w:rPr>
          <w:rFonts w:ascii="나눔고딕" w:hAnsi="나눔고딕"/>
        </w:rPr>
        <w:t xml:space="preserve"> </w:t>
      </w:r>
      <w:r w:rsidR="000B1342" w:rsidRPr="00C64866">
        <w:rPr>
          <w:rFonts w:ascii="나눔고딕" w:hAnsi="나눔고딕" w:hint="eastAsia"/>
        </w:rPr>
        <w:t>설치</w:t>
      </w:r>
    </w:p>
    <w:p w14:paraId="3C155EC2" w14:textId="3B4C1981" w:rsidR="002472E8" w:rsidRDefault="00620612" w:rsidP="002472E8">
      <w:pPr>
        <w:jc w:val="center"/>
        <w:rPr>
          <w:b/>
          <w:bCs/>
        </w:rPr>
      </w:pPr>
      <w:r>
        <w:rPr>
          <w:rFonts w:hint="eastAsia"/>
          <w:b/>
          <w:bCs/>
        </w:rPr>
        <w:t>이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방법은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베이그런트를</w:t>
      </w:r>
      <w:r>
        <w:rPr>
          <w:rFonts w:hint="eastAsia"/>
          <w:b/>
          <w:bCs/>
        </w:rPr>
        <w:t xml:space="preserve"> </w:t>
      </w:r>
      <w:r w:rsidR="00F56ADB">
        <w:rPr>
          <w:rFonts w:hint="eastAsia"/>
          <w:b/>
          <w:bCs/>
        </w:rPr>
        <w:t>이용하지</w:t>
      </w:r>
      <w:r w:rsidR="00F56ADB">
        <w:rPr>
          <w:rFonts w:hint="eastAsia"/>
          <w:b/>
          <w:bCs/>
        </w:rPr>
        <w:t xml:space="preserve"> </w:t>
      </w:r>
      <w:r w:rsidR="00F56ADB">
        <w:rPr>
          <w:rFonts w:hint="eastAsia"/>
          <w:b/>
          <w:bCs/>
        </w:rPr>
        <w:t>않고</w:t>
      </w:r>
      <w:r w:rsidR="00F56ADB">
        <w:rPr>
          <w:rFonts w:hint="eastAsia"/>
          <w:b/>
          <w:bCs/>
        </w:rPr>
        <w:t xml:space="preserve"> </w:t>
      </w:r>
      <w:r w:rsidR="00F56ADB">
        <w:rPr>
          <w:rFonts w:hint="eastAsia"/>
          <w:b/>
          <w:bCs/>
        </w:rPr>
        <w:t>직접</w:t>
      </w:r>
      <w:r w:rsidR="00F56ADB">
        <w:rPr>
          <w:rFonts w:hint="eastAsia"/>
          <w:b/>
          <w:bCs/>
        </w:rPr>
        <w:t xml:space="preserve"> </w:t>
      </w:r>
      <w:r w:rsidR="00F56ADB">
        <w:rPr>
          <w:rFonts w:hint="eastAsia"/>
          <w:b/>
          <w:bCs/>
        </w:rPr>
        <w:t>설정하는</w:t>
      </w:r>
      <w:r w:rsidR="00F56ADB">
        <w:rPr>
          <w:rFonts w:hint="eastAsia"/>
          <w:b/>
          <w:bCs/>
        </w:rPr>
        <w:t xml:space="preserve"> </w:t>
      </w:r>
      <w:r w:rsidR="00F56ADB">
        <w:rPr>
          <w:rFonts w:hint="eastAsia"/>
          <w:b/>
          <w:bCs/>
        </w:rPr>
        <w:t>방법입니다</w:t>
      </w:r>
      <w:r w:rsidR="00F56ADB">
        <w:rPr>
          <w:rFonts w:hint="eastAsia"/>
          <w:b/>
          <w:bCs/>
        </w:rPr>
        <w:t>.</w:t>
      </w:r>
    </w:p>
    <w:p w14:paraId="751F73FF" w14:textId="4ACD2688" w:rsidR="005C381B" w:rsidRPr="000B1342" w:rsidRDefault="00F56ADB" w:rsidP="002472E8">
      <w:pPr>
        <w:jc w:val="center"/>
        <w:rPr>
          <w:b/>
          <w:bCs/>
        </w:rPr>
      </w:pPr>
      <w:r>
        <w:rPr>
          <w:rFonts w:hint="eastAsia"/>
          <w:b/>
          <w:bCs/>
        </w:rPr>
        <w:t>베이그런트를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이용하는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방법은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이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뒤에</w:t>
      </w:r>
      <w:r>
        <w:rPr>
          <w:rFonts w:hint="eastAsia"/>
          <w:b/>
          <w:bCs/>
        </w:rPr>
        <w:t xml:space="preserve"> </w:t>
      </w:r>
      <w:r>
        <w:rPr>
          <w:rFonts w:hint="eastAsia"/>
          <w:b/>
          <w:bCs/>
        </w:rPr>
        <w:t>설명</w:t>
      </w:r>
      <w:r>
        <w:rPr>
          <w:b/>
          <w:bCs/>
        </w:rPr>
        <w:t>하겠습니다</w:t>
      </w:r>
      <w:r>
        <w:rPr>
          <w:rFonts w:hint="eastAsia"/>
          <w:b/>
          <w:bCs/>
        </w:rPr>
        <w:t>.</w:t>
      </w:r>
    </w:p>
    <w:p w14:paraId="16365190" w14:textId="3F444404" w:rsidR="000B1342" w:rsidRDefault="006773A5" w:rsidP="000B1342">
      <w:hyperlink r:id="rId53" w:history="1">
        <w:r w:rsidR="00EC7339" w:rsidRPr="007A7C0F">
          <w:rPr>
            <w:rStyle w:val="ac"/>
          </w:rPr>
          <w:t>https://github.com/junegunn/vim-plug</w:t>
        </w:r>
      </w:hyperlink>
      <w:r w:rsidR="004B79ED">
        <w:t xml:space="preserve"> (vim-plug)</w:t>
      </w:r>
      <w:r w:rsidR="00EC7339">
        <w:t xml:space="preserve"> </w:t>
      </w:r>
      <w:r w:rsidR="00EC7339">
        <w:rPr>
          <w:rFonts w:hint="eastAsia"/>
        </w:rPr>
        <w:t>접속</w:t>
      </w:r>
    </w:p>
    <w:p w14:paraId="1844E6D3" w14:textId="61B35D19" w:rsidR="000A0F52" w:rsidRDefault="000A0F52" w:rsidP="000B1342">
      <w:r w:rsidRPr="000A0F52">
        <w:rPr>
          <w:noProof/>
        </w:rPr>
        <w:drawing>
          <wp:inline distT="0" distB="0" distL="0" distR="0" wp14:anchorId="3907661E" wp14:editId="6E7330E7">
            <wp:extent cx="6097270" cy="1807845"/>
            <wp:effectExtent l="0" t="0" r="0" b="1905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3673" w14:textId="77777777" w:rsidR="00BC7AB5" w:rsidRDefault="00BC7AB5" w:rsidP="000B1342"/>
    <w:p w14:paraId="59119BCC" w14:textId="77777777" w:rsidR="00BC7AB5" w:rsidRDefault="00BC7AB5" w:rsidP="000B1342"/>
    <w:p w14:paraId="7F4E8B9E" w14:textId="77777777" w:rsidR="00BC7AB5" w:rsidRDefault="00BC7AB5" w:rsidP="000B1342"/>
    <w:p w14:paraId="0FBF5E13" w14:textId="77777777" w:rsidR="00BC7AB5" w:rsidRDefault="00BC7AB5" w:rsidP="000B1342"/>
    <w:p w14:paraId="701BA11F" w14:textId="1B367CAF" w:rsidR="000A0F52" w:rsidRPr="000A0F52" w:rsidRDefault="00E16E73" w:rsidP="000A0F5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 w:rsidR="000A0F52" w:rsidRPr="000A0F52">
        <w:rPr>
          <w:rFonts w:ascii="Consolas" w:eastAsia="굴림체" w:hAnsi="Consolas" w:cs="굴림체"/>
          <w:color w:val="555555"/>
          <w:szCs w:val="24"/>
        </w:rPr>
        <w:t>curl -fLo ~/.vim/autoload/plug.vim --create-dirs \</w:t>
      </w:r>
    </w:p>
    <w:p w14:paraId="7EE19DE0" w14:textId="6F0104CA" w:rsidR="00EC7339" w:rsidRPr="000A0F52" w:rsidRDefault="000A0F52" w:rsidP="000A0F5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0A0F52">
        <w:rPr>
          <w:rFonts w:ascii="Consolas" w:eastAsia="굴림체" w:hAnsi="Consolas" w:cs="굴림체"/>
          <w:color w:val="555555"/>
          <w:szCs w:val="24"/>
        </w:rPr>
        <w:t xml:space="preserve">    https://raw.githubusercontent.com/junegunn/vim-plug/master/plug.vim</w:t>
      </w:r>
    </w:p>
    <w:p w14:paraId="1BE0F328" w14:textId="0DD2A9F1" w:rsidR="00E16E73" w:rsidRDefault="00E16E73" w:rsidP="00094218">
      <w:r w:rsidRPr="00E16E73">
        <w:rPr>
          <w:noProof/>
        </w:rPr>
        <w:drawing>
          <wp:inline distT="0" distB="0" distL="0" distR="0" wp14:anchorId="37E56C1A" wp14:editId="304F4791">
            <wp:extent cx="6097270" cy="784225"/>
            <wp:effectExtent l="0" t="0" r="0" b="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78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ACC78" w14:textId="75BFB261" w:rsidR="00E16E73" w:rsidRDefault="0039123D" w:rsidP="00094218"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0C6676DE" wp14:editId="2CEB9935">
                <wp:simplePos x="0" y="0"/>
                <wp:positionH relativeFrom="margin">
                  <wp:align>right</wp:align>
                </wp:positionH>
                <wp:positionV relativeFrom="paragraph">
                  <wp:posOffset>227965</wp:posOffset>
                </wp:positionV>
                <wp:extent cx="6080760" cy="3322320"/>
                <wp:effectExtent l="0" t="0" r="15240" b="11430"/>
                <wp:wrapNone/>
                <wp:docPr id="291" name="직사각형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3223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AF9A4F" id="직사각형 291" o:spid="_x0000_s1026" style="position:absolute;left:0;text-align:left;margin-left:427.6pt;margin-top:17.95pt;width:478.8pt;height:261.6pt;z-index:25184153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</w:p>
    <w:p w14:paraId="44297C90" w14:textId="10D5D100" w:rsidR="004D52CF" w:rsidRDefault="004D52CF" w:rsidP="00094218">
      <w:r w:rsidRPr="004D52CF">
        <w:rPr>
          <w:noProof/>
        </w:rPr>
        <w:drawing>
          <wp:inline distT="0" distB="0" distL="0" distR="0" wp14:anchorId="4276C56C" wp14:editId="4A9C717E">
            <wp:extent cx="6097270" cy="1731010"/>
            <wp:effectExtent l="0" t="0" r="0" b="254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3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8792" w14:textId="2C93646E" w:rsidR="00B06FE8" w:rsidRDefault="006773A5" w:rsidP="00801C10">
      <w:pPr>
        <w:ind w:firstLineChars="100" w:firstLine="226"/>
      </w:pPr>
      <w:hyperlink r:id="rId57" w:history="1">
        <w:r w:rsidR="00801C10" w:rsidRPr="007A7C0F">
          <w:rPr>
            <w:rStyle w:val="ac"/>
          </w:rPr>
          <w:t>https://github.com/pearofducks/ansible-vim</w:t>
        </w:r>
      </w:hyperlink>
      <w:r w:rsidR="00B06FE8">
        <w:t xml:space="preserve"> </w:t>
      </w:r>
      <w:r w:rsidR="00397912">
        <w:t>(ansible-vim)</w:t>
      </w:r>
    </w:p>
    <w:p w14:paraId="440DCF94" w14:textId="63A8C405" w:rsidR="00C42C8F" w:rsidRDefault="00C42C8F" w:rsidP="00094218">
      <w:r w:rsidRPr="00C42C8F">
        <w:rPr>
          <w:noProof/>
        </w:rPr>
        <w:drawing>
          <wp:inline distT="0" distB="0" distL="0" distR="0" wp14:anchorId="5C74E136" wp14:editId="256A602A">
            <wp:extent cx="6097270" cy="1078865"/>
            <wp:effectExtent l="0" t="0" r="0" b="6985"/>
            <wp:docPr id="53" name="그림 5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그림 53" descr="텍스트이(가) 표시된 사진&#10;&#10;자동 생성된 설명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7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1F6AA" w14:textId="1459F861" w:rsidR="00E16E73" w:rsidRDefault="00E16E73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>
        <w:rPr>
          <w:rFonts w:ascii="Consolas" w:eastAsia="굴림체" w:hAnsi="Consolas" w:cs="굴림체" w:hint="eastAsia"/>
          <w:color w:val="555555"/>
          <w:szCs w:val="24"/>
        </w:rPr>
        <w:t>v</w:t>
      </w:r>
      <w:r>
        <w:rPr>
          <w:rFonts w:ascii="Consolas" w:eastAsia="굴림체" w:hAnsi="Consolas" w:cs="굴림체"/>
          <w:color w:val="555555"/>
          <w:szCs w:val="24"/>
        </w:rPr>
        <w:t>i ~/.vimrc</w:t>
      </w:r>
    </w:p>
    <w:p w14:paraId="563FF55A" w14:textId="77777777" w:rsidR="00D14B68" w:rsidRDefault="00D14B68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5D2B727F" w14:textId="77777777" w:rsidR="002A7C87" w:rsidRPr="002A7C87" w:rsidRDefault="002A7C87" w:rsidP="002A7C87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2A7C87">
        <w:rPr>
          <w:rFonts w:ascii="Consolas" w:eastAsia="굴림체" w:hAnsi="Consolas" w:cs="굴림체"/>
          <w:color w:val="555555"/>
          <w:szCs w:val="24"/>
        </w:rPr>
        <w:t>call plug#begin()</w:t>
      </w:r>
    </w:p>
    <w:p w14:paraId="66D44FB8" w14:textId="77777777" w:rsidR="002A7C87" w:rsidRPr="002A7C87" w:rsidRDefault="002A7C87" w:rsidP="002A7C87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2A7C87">
        <w:rPr>
          <w:rFonts w:ascii="Consolas" w:eastAsia="굴림체" w:hAnsi="Consolas" w:cs="굴림체"/>
          <w:color w:val="555555"/>
          <w:szCs w:val="24"/>
        </w:rPr>
        <w:t>Plug 'pearofducks/ansible-vim'</w:t>
      </w:r>
    </w:p>
    <w:p w14:paraId="1AB98FF9" w14:textId="7A034106" w:rsidR="00D14B68" w:rsidRDefault="002A7C87" w:rsidP="002A7C87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2A7C87">
        <w:rPr>
          <w:rFonts w:ascii="Consolas" w:eastAsia="굴림체" w:hAnsi="Consolas" w:cs="굴림체"/>
          <w:color w:val="555555"/>
          <w:szCs w:val="24"/>
        </w:rPr>
        <w:t>call plug#end()</w:t>
      </w:r>
    </w:p>
    <w:p w14:paraId="5B143D35" w14:textId="77777777" w:rsidR="00D14B68" w:rsidRDefault="00D14B68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508E8288" w14:textId="77777777" w:rsidR="00502878" w:rsidRDefault="00502878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5A6C70AD" w14:textId="14275BF8" w:rsidR="00502878" w:rsidRDefault="00502878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>
        <w:rPr>
          <w:rFonts w:ascii="Consolas" w:eastAsia="굴림체" w:hAnsi="Consolas" w:cs="굴림체" w:hint="eastAsia"/>
          <w:color w:val="555555"/>
          <w:szCs w:val="24"/>
        </w:rPr>
        <w:t>y</w:t>
      </w:r>
      <w:r>
        <w:rPr>
          <w:rFonts w:ascii="Consolas" w:eastAsia="굴림체" w:hAnsi="Consolas" w:cs="굴림체"/>
          <w:color w:val="555555"/>
          <w:szCs w:val="24"/>
        </w:rPr>
        <w:t>um install -y vim-enhanced</w:t>
      </w:r>
    </w:p>
    <w:p w14:paraId="5EE9B3D7" w14:textId="77777777" w:rsidR="002040A3" w:rsidRDefault="002040A3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478F8404" w14:textId="661273C2" w:rsidR="002040A3" w:rsidRDefault="002040A3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>
        <w:rPr>
          <w:rFonts w:ascii="Consolas" w:eastAsia="굴림체" w:hAnsi="Consolas" w:cs="굴림체" w:hint="eastAsia"/>
          <w:color w:val="555555"/>
          <w:szCs w:val="24"/>
        </w:rPr>
        <w:t>y</w:t>
      </w:r>
      <w:r>
        <w:rPr>
          <w:rFonts w:ascii="Consolas" w:eastAsia="굴림체" w:hAnsi="Consolas" w:cs="굴림체"/>
          <w:color w:val="555555"/>
          <w:szCs w:val="24"/>
        </w:rPr>
        <w:t>um install -y git</w:t>
      </w:r>
    </w:p>
    <w:p w14:paraId="19829F06" w14:textId="77777777" w:rsidR="00A570EB" w:rsidRDefault="00A570EB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EB8286F" w14:textId="29C75EBF" w:rsidR="00A570EB" w:rsidRDefault="00A570EB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>
        <w:rPr>
          <w:rFonts w:ascii="Consolas" w:eastAsia="굴림체" w:hAnsi="Consolas" w:cs="굴림체" w:hint="eastAsia"/>
          <w:color w:val="555555"/>
          <w:szCs w:val="24"/>
        </w:rPr>
        <w:t>v</w:t>
      </w:r>
      <w:r>
        <w:rPr>
          <w:rFonts w:ascii="Consolas" w:eastAsia="굴림체" w:hAnsi="Consolas" w:cs="굴림체"/>
          <w:color w:val="555555"/>
          <w:szCs w:val="24"/>
        </w:rPr>
        <w:t>im</w:t>
      </w:r>
    </w:p>
    <w:p w14:paraId="3C037FAE" w14:textId="1D231AF4" w:rsidR="00A570EB" w:rsidRDefault="0086731D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noProof/>
        </w:rPr>
        <w:lastRenderedPageBreak/>
        <w:drawing>
          <wp:inline distT="0" distB="0" distL="0" distR="0" wp14:anchorId="66CDBBBC" wp14:editId="055CF0B8">
            <wp:extent cx="4922520" cy="3051839"/>
            <wp:effectExtent l="0" t="0" r="0" b="0"/>
            <wp:docPr id="54" name="그림 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그림 54" descr="텍스트이(가) 표시된 사진&#10;&#10;자동 생성된 설명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936519" cy="306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CCC6" w14:textId="7A2BC962" w:rsidR="002C077C" w:rsidRDefault="002C077C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Consolas" w:eastAsia="굴림체" w:hAnsi="Consolas" w:cs="굴림체" w:hint="eastAsia"/>
          <w:color w:val="555555"/>
          <w:szCs w:val="24"/>
        </w:rPr>
        <w:t>:</w:t>
      </w:r>
      <w:r>
        <w:rPr>
          <w:rFonts w:ascii="Consolas" w:eastAsia="굴림체" w:hAnsi="Consolas" w:cs="굴림체"/>
          <w:color w:val="555555"/>
          <w:szCs w:val="24"/>
        </w:rPr>
        <w:t xml:space="preserve">PlugInstall </w:t>
      </w:r>
      <w:r>
        <w:rPr>
          <w:rFonts w:ascii="Consolas" w:eastAsia="굴림체" w:hAnsi="Consolas" w:cs="굴림체" w:hint="eastAsia"/>
          <w:color w:val="555555"/>
          <w:szCs w:val="24"/>
        </w:rPr>
        <w:t>입력</w:t>
      </w:r>
    </w:p>
    <w:p w14:paraId="446AB212" w14:textId="53C49C87" w:rsidR="002C077C" w:rsidRDefault="002C077C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2C077C">
        <w:rPr>
          <w:rFonts w:ascii="Consolas" w:eastAsia="굴림체" w:hAnsi="Consolas" w:cs="굴림체"/>
          <w:noProof/>
          <w:color w:val="555555"/>
          <w:szCs w:val="24"/>
        </w:rPr>
        <w:drawing>
          <wp:inline distT="0" distB="0" distL="0" distR="0" wp14:anchorId="38B5D5CA" wp14:editId="03DC6D29">
            <wp:extent cx="6097270" cy="1948815"/>
            <wp:effectExtent l="0" t="0" r="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E969" w14:textId="7CD555D2" w:rsidR="002C077C" w:rsidRDefault="00E8242E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Consolas" w:eastAsia="굴림체" w:hAnsi="Consolas" w:cs="굴림체"/>
          <w:color w:val="555555"/>
          <w:szCs w:val="24"/>
        </w:rPr>
        <w:t>vimrc</w:t>
      </w:r>
      <w:r>
        <w:rPr>
          <w:rFonts w:ascii="Consolas" w:eastAsia="굴림체" w:hAnsi="Consolas" w:cs="굴림체" w:hint="eastAsia"/>
          <w:color w:val="555555"/>
          <w:szCs w:val="24"/>
        </w:rPr>
        <w:t>에</w:t>
      </w:r>
      <w:r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>
        <w:rPr>
          <w:rFonts w:ascii="Consolas" w:eastAsia="굴림체" w:hAnsi="Consolas" w:cs="굴림체" w:hint="eastAsia"/>
          <w:color w:val="555555"/>
          <w:szCs w:val="24"/>
        </w:rPr>
        <w:t>입력한</w:t>
      </w:r>
      <w:r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>
        <w:rPr>
          <w:rFonts w:ascii="Consolas" w:eastAsia="굴림체" w:hAnsi="Consolas" w:cs="굴림체" w:hint="eastAsia"/>
          <w:color w:val="555555"/>
          <w:szCs w:val="24"/>
        </w:rPr>
        <w:t>플러그인을</w:t>
      </w:r>
      <w:r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>
        <w:rPr>
          <w:rFonts w:ascii="Consolas" w:eastAsia="굴림체" w:hAnsi="Consolas" w:cs="굴림체" w:hint="eastAsia"/>
          <w:color w:val="555555"/>
          <w:szCs w:val="24"/>
        </w:rPr>
        <w:t>설치하고</w:t>
      </w:r>
      <w:r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 w:rsidR="001B7643">
        <w:rPr>
          <w:rFonts w:ascii="Consolas" w:eastAsia="굴림체" w:hAnsi="Consolas" w:cs="굴림체" w:hint="eastAsia"/>
          <w:color w:val="555555"/>
          <w:szCs w:val="24"/>
        </w:rPr>
        <w:t>완료</w:t>
      </w:r>
      <w:r w:rsidR="001B7643">
        <w:rPr>
          <w:rFonts w:ascii="Consolas" w:eastAsia="굴림체" w:hAnsi="Consolas" w:cs="굴림체"/>
          <w:color w:val="555555"/>
          <w:szCs w:val="24"/>
        </w:rPr>
        <w:t>된다</w:t>
      </w:r>
      <w:r>
        <w:rPr>
          <w:rFonts w:ascii="Consolas" w:eastAsia="굴림체" w:hAnsi="Consolas" w:cs="굴림체" w:hint="eastAsia"/>
          <w:color w:val="555555"/>
          <w:szCs w:val="24"/>
        </w:rPr>
        <w:t>.</w:t>
      </w:r>
    </w:p>
    <w:p w14:paraId="07CA8F28" w14:textId="77777777" w:rsidR="002C077C" w:rsidRDefault="002C077C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148D309F" w14:textId="55A8E056" w:rsidR="002C077C" w:rsidRDefault="001D6E5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 w:rsidRPr="001D6E57">
        <w:rPr>
          <w:rFonts w:ascii="Consolas" w:eastAsia="굴림체" w:hAnsi="Consolas" w:cs="굴림체" w:hint="eastAsia"/>
          <w:color w:val="555555"/>
          <w:szCs w:val="24"/>
        </w:rPr>
        <w:t>v</w:t>
      </w:r>
      <w:r w:rsidRPr="001D6E57">
        <w:rPr>
          <w:rFonts w:ascii="Consolas" w:eastAsia="굴림체" w:hAnsi="Consolas" w:cs="굴림체"/>
          <w:color w:val="555555"/>
          <w:szCs w:val="24"/>
        </w:rPr>
        <w:t xml:space="preserve">i </w:t>
      </w:r>
      <w:r>
        <w:rPr>
          <w:rFonts w:ascii="Consolas" w:eastAsia="굴림체" w:hAnsi="Consolas" w:cs="굴림체"/>
          <w:color w:val="555555"/>
          <w:szCs w:val="24"/>
        </w:rPr>
        <w:t>~/.bashrc</w:t>
      </w:r>
    </w:p>
    <w:p w14:paraId="46146ED0" w14:textId="31D72EEA" w:rsidR="004D1107" w:rsidRDefault="004D110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Consolas" w:eastAsia="굴림체" w:hAnsi="Consolas" w:cs="굴림체"/>
          <w:color w:val="555555"/>
          <w:szCs w:val="24"/>
        </w:rPr>
        <w:t xml:space="preserve">alias vi=’vim’ </w:t>
      </w:r>
    </w:p>
    <w:p w14:paraId="2E74C2F9" w14:textId="1E8B7AD6" w:rsidR="004D1107" w:rsidRDefault="004D110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Consolas" w:eastAsia="굴림체" w:hAnsi="Consolas" w:cs="굴림체" w:hint="eastAsia"/>
          <w:color w:val="555555"/>
          <w:szCs w:val="24"/>
        </w:rPr>
        <w:t>내용추가</w:t>
      </w:r>
    </w:p>
    <w:p w14:paraId="1EA9DCC4" w14:textId="77777777" w:rsidR="004D1107" w:rsidRDefault="004D110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A2E743A" w14:textId="2912C227" w:rsidR="004D1107" w:rsidRDefault="004D110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굴림체" w:eastAsia="굴림체" w:hAnsi="굴림체" w:cs="굴림체" w:hint="eastAsia"/>
          <w:color w:val="555555"/>
          <w:szCs w:val="24"/>
        </w:rPr>
        <w:t>▶</w:t>
      </w:r>
      <w:r>
        <w:rPr>
          <w:rFonts w:ascii="Consolas" w:eastAsia="굴림체" w:hAnsi="Consolas" w:cs="굴림체"/>
          <w:color w:val="555555"/>
          <w:szCs w:val="24"/>
        </w:rPr>
        <w:t xml:space="preserve">su – </w:t>
      </w:r>
    </w:p>
    <w:p w14:paraId="3F738E7A" w14:textId="6612862B" w:rsidR="004D1107" w:rsidRPr="002040A3" w:rsidRDefault="004D1107" w:rsidP="00E16E73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>
        <w:rPr>
          <w:rFonts w:ascii="Consolas" w:eastAsia="굴림체" w:hAnsi="Consolas" w:cs="굴림체" w:hint="eastAsia"/>
          <w:color w:val="555555"/>
          <w:szCs w:val="24"/>
        </w:rPr>
        <w:t>설정</w:t>
      </w:r>
      <w:r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>
        <w:rPr>
          <w:rFonts w:ascii="Consolas" w:eastAsia="굴림체" w:hAnsi="Consolas" w:cs="굴림체" w:hint="eastAsia"/>
          <w:color w:val="555555"/>
          <w:szCs w:val="24"/>
        </w:rPr>
        <w:t>적용</w:t>
      </w:r>
    </w:p>
    <w:p w14:paraId="6B7D48EB" w14:textId="77777777" w:rsidR="00E16E73" w:rsidRDefault="00E16E73" w:rsidP="00094218"/>
    <w:p w14:paraId="607D75A1" w14:textId="77777777" w:rsidR="00310B0E" w:rsidRDefault="00310B0E" w:rsidP="00094218"/>
    <w:p w14:paraId="7C4975A8" w14:textId="77777777" w:rsidR="00310B0E" w:rsidRDefault="00310B0E" w:rsidP="00094218"/>
    <w:p w14:paraId="3EA1A644" w14:textId="77777777" w:rsidR="00310B0E" w:rsidRDefault="00310B0E" w:rsidP="00094218"/>
    <w:p w14:paraId="3BD1C58A" w14:textId="77777777" w:rsidR="00310B0E" w:rsidRDefault="00310B0E" w:rsidP="00094218"/>
    <w:p w14:paraId="4232B2C2" w14:textId="77777777" w:rsidR="00310B0E" w:rsidRDefault="00310B0E" w:rsidP="00094218"/>
    <w:p w14:paraId="66CFFBE4" w14:textId="77777777" w:rsidR="00310B0E" w:rsidRDefault="00310B0E" w:rsidP="00094218"/>
    <w:p w14:paraId="632ED45B" w14:textId="77777777" w:rsidR="00310B0E" w:rsidRDefault="00310B0E" w:rsidP="00094218"/>
    <w:p w14:paraId="6918D82A" w14:textId="7FCA6AB3" w:rsidR="00F15855" w:rsidRDefault="009D4E66" w:rsidP="00310B0E">
      <w:pPr>
        <w:pStyle w:val="4"/>
      </w:pPr>
      <w:r>
        <w:rPr>
          <w:rFonts w:hint="eastAsia"/>
        </w:rPr>
        <w:lastRenderedPageBreak/>
        <w:t>2</w:t>
      </w:r>
      <w:r>
        <w:t xml:space="preserve">-6-2. </w:t>
      </w:r>
      <w:r w:rsidR="00310B0E">
        <w:rPr>
          <w:rFonts w:hint="eastAsia"/>
        </w:rPr>
        <w:t>베이그런트를</w:t>
      </w:r>
      <w:r w:rsidR="00310B0E">
        <w:rPr>
          <w:rFonts w:hint="eastAsia"/>
        </w:rPr>
        <w:t xml:space="preserve"> </w:t>
      </w:r>
      <w:r w:rsidR="00310B0E">
        <w:rPr>
          <w:rFonts w:hint="eastAsia"/>
        </w:rPr>
        <w:t>이용한</w:t>
      </w:r>
      <w:r w:rsidR="00310B0E">
        <w:rPr>
          <w:rFonts w:hint="eastAsia"/>
        </w:rPr>
        <w:t xml:space="preserve"> </w:t>
      </w:r>
      <w:r w:rsidR="00310B0E">
        <w:rPr>
          <w:rFonts w:hint="eastAsia"/>
        </w:rPr>
        <w:t>프로비저닝</w:t>
      </w:r>
      <w:r w:rsidR="00310B0E">
        <w:rPr>
          <w:rFonts w:hint="eastAsia"/>
        </w:rPr>
        <w:t xml:space="preserve"> </w:t>
      </w:r>
      <w:r w:rsidR="00310B0E">
        <w:rPr>
          <w:rFonts w:hint="eastAsia"/>
        </w:rPr>
        <w:t>설정</w:t>
      </w:r>
      <w:r w:rsidR="00F15855">
        <w:rPr>
          <w:rFonts w:hint="eastAsia"/>
        </w:rPr>
        <w:t xml:space="preserve"> </w:t>
      </w:r>
    </w:p>
    <w:p w14:paraId="3F985863" w14:textId="7453DEF1" w:rsidR="00F15855" w:rsidRPr="00766BF3" w:rsidRDefault="00766BF3" w:rsidP="00F15855">
      <w:pPr>
        <w:rPr>
          <w:b/>
          <w:bCs/>
          <w:color w:val="00B050"/>
        </w:rPr>
      </w:pPr>
      <w:r>
        <w:rPr>
          <w:rFonts w:hint="eastAsia"/>
          <w:b/>
          <w:bCs/>
          <w:color w:val="00B050"/>
        </w:rPr>
        <w:t>(</w:t>
      </w:r>
      <w:r w:rsidR="00F15855" w:rsidRPr="00766BF3">
        <w:rPr>
          <w:rFonts w:hint="eastAsia"/>
          <w:b/>
          <w:bCs/>
          <w:color w:val="00B050"/>
        </w:rPr>
        <w:t>해당</w:t>
      </w:r>
      <w:r w:rsidR="00F15855" w:rsidRPr="00766BF3">
        <w:rPr>
          <w:rFonts w:hint="eastAsia"/>
          <w:b/>
          <w:bCs/>
          <w:color w:val="00B050"/>
        </w:rPr>
        <w:t xml:space="preserve"> </w:t>
      </w:r>
      <w:r w:rsidR="00F15855" w:rsidRPr="00766BF3">
        <w:rPr>
          <w:rFonts w:hint="eastAsia"/>
          <w:b/>
          <w:bCs/>
          <w:color w:val="00B050"/>
        </w:rPr>
        <w:t>내용은</w:t>
      </w:r>
      <w:r w:rsidR="00F15855" w:rsidRPr="00766BF3">
        <w:rPr>
          <w:rFonts w:hint="eastAsia"/>
          <w:b/>
          <w:bCs/>
          <w:color w:val="00B050"/>
        </w:rPr>
        <w:t xml:space="preserve"> </w:t>
      </w:r>
      <w:r w:rsidR="00F15855" w:rsidRPr="00766BF3">
        <w:rPr>
          <w:rFonts w:hint="eastAsia"/>
          <w:b/>
          <w:bCs/>
          <w:color w:val="00B050"/>
        </w:rPr>
        <w:t>아래의</w:t>
      </w:r>
      <w:r w:rsidR="00F15855" w:rsidRPr="00766BF3">
        <w:rPr>
          <w:rFonts w:hint="eastAsia"/>
          <w:b/>
          <w:bCs/>
          <w:color w:val="00B050"/>
        </w:rPr>
        <w:t xml:space="preserve"> </w:t>
      </w:r>
      <w:r w:rsidR="00E720FB">
        <w:rPr>
          <w:b/>
          <w:bCs/>
          <w:color w:val="00B050"/>
        </w:rPr>
        <w:t>“</w:t>
      </w:r>
      <w:r w:rsidR="00E720FB" w:rsidRPr="00766BF3">
        <w:rPr>
          <w:b/>
          <w:bCs/>
          <w:color w:val="00B050"/>
        </w:rPr>
        <w:t xml:space="preserve">3. </w:t>
      </w:r>
      <w:r w:rsidR="00E720FB" w:rsidRPr="00766BF3">
        <w:rPr>
          <w:rFonts w:hint="eastAsia"/>
          <w:b/>
          <w:bCs/>
          <w:color w:val="00B050"/>
        </w:rPr>
        <w:t>앤서블</w:t>
      </w:r>
      <w:r w:rsidR="00E720FB">
        <w:rPr>
          <w:b/>
          <w:bCs/>
          <w:color w:val="00B050"/>
        </w:rPr>
        <w:t>”</w:t>
      </w:r>
      <w:r w:rsidR="00A6130E">
        <w:rPr>
          <w:b/>
          <w:bCs/>
          <w:color w:val="00B050"/>
        </w:rPr>
        <w:t xml:space="preserve"> </w:t>
      </w:r>
      <w:r w:rsidR="00F15855" w:rsidRPr="00766BF3">
        <w:rPr>
          <w:rFonts w:hint="eastAsia"/>
          <w:b/>
          <w:bCs/>
          <w:color w:val="00B050"/>
        </w:rPr>
        <w:t>기본내용을</w:t>
      </w:r>
      <w:r w:rsidR="00F15855" w:rsidRPr="00766BF3">
        <w:rPr>
          <w:rFonts w:hint="eastAsia"/>
          <w:b/>
          <w:bCs/>
          <w:color w:val="00B050"/>
        </w:rPr>
        <w:t xml:space="preserve"> </w:t>
      </w:r>
      <w:r w:rsidRPr="00766BF3">
        <w:rPr>
          <w:rFonts w:hint="eastAsia"/>
          <w:b/>
          <w:bCs/>
          <w:color w:val="00B050"/>
        </w:rPr>
        <w:t>본</w:t>
      </w:r>
      <w:r w:rsidRPr="00766BF3">
        <w:rPr>
          <w:rFonts w:hint="eastAsia"/>
          <w:b/>
          <w:bCs/>
          <w:color w:val="00B050"/>
        </w:rPr>
        <w:t xml:space="preserve"> </w:t>
      </w:r>
      <w:r w:rsidRPr="00766BF3">
        <w:rPr>
          <w:rFonts w:hint="eastAsia"/>
          <w:b/>
          <w:bCs/>
          <w:color w:val="00B050"/>
        </w:rPr>
        <w:t>뒤</w:t>
      </w:r>
      <w:r w:rsidRPr="00766BF3">
        <w:rPr>
          <w:rFonts w:hint="eastAsia"/>
          <w:b/>
          <w:bCs/>
          <w:color w:val="00B050"/>
        </w:rPr>
        <w:t xml:space="preserve"> </w:t>
      </w:r>
      <w:r w:rsidRPr="00766BF3">
        <w:rPr>
          <w:rFonts w:hint="eastAsia"/>
          <w:b/>
          <w:bCs/>
          <w:color w:val="00B050"/>
        </w:rPr>
        <w:t>참고하시기</w:t>
      </w:r>
      <w:r w:rsidRPr="00766BF3">
        <w:rPr>
          <w:rFonts w:hint="eastAsia"/>
          <w:b/>
          <w:bCs/>
          <w:color w:val="00B050"/>
        </w:rPr>
        <w:t xml:space="preserve"> </w:t>
      </w:r>
      <w:r w:rsidRPr="00766BF3">
        <w:rPr>
          <w:rFonts w:hint="eastAsia"/>
          <w:b/>
          <w:bCs/>
          <w:color w:val="00B050"/>
        </w:rPr>
        <w:t>바랍니다</w:t>
      </w:r>
      <w:r w:rsidRPr="00766BF3">
        <w:rPr>
          <w:rFonts w:hint="eastAsia"/>
          <w:b/>
          <w:bCs/>
          <w:color w:val="00B050"/>
        </w:rPr>
        <w:t>.</w:t>
      </w:r>
      <w:r>
        <w:rPr>
          <w:b/>
          <w:bCs/>
          <w:color w:val="00B050"/>
        </w:rPr>
        <w:t>)</w:t>
      </w:r>
    </w:p>
    <w:p w14:paraId="2704B027" w14:textId="4A2A8668" w:rsidR="00310B0E" w:rsidRDefault="00647F3B" w:rsidP="00310B0E">
      <w:pPr>
        <w:rPr>
          <w:b/>
          <w:bCs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AE98F1F" wp14:editId="4DD0C64A">
                <wp:simplePos x="0" y="0"/>
                <wp:positionH relativeFrom="margin">
                  <wp:align>right</wp:align>
                </wp:positionH>
                <wp:positionV relativeFrom="paragraph">
                  <wp:posOffset>281305</wp:posOffset>
                </wp:positionV>
                <wp:extent cx="6080760" cy="8122920"/>
                <wp:effectExtent l="0" t="0" r="15240" b="11430"/>
                <wp:wrapNone/>
                <wp:docPr id="292" name="직사각형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81229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B6802E" id="직사각형 292" o:spid="_x0000_s1026" style="position:absolute;left:0;text-align:left;margin-left:427.6pt;margin-top:22.15pt;width:478.8pt;height:639.6pt;z-index:25184358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7E449E" w:rsidRPr="007E449E">
        <w:rPr>
          <w:rFonts w:hint="eastAsia"/>
          <w:b/>
          <w:bCs/>
        </w:rPr>
        <w:t>-</w:t>
      </w:r>
      <w:r w:rsidR="007E449E" w:rsidRPr="007E449E">
        <w:rPr>
          <w:b/>
          <w:bCs/>
        </w:rPr>
        <w:t xml:space="preserve"> </w:t>
      </w:r>
      <w:r w:rsidR="007E449E" w:rsidRPr="007E449E">
        <w:rPr>
          <w:rFonts w:hint="eastAsia"/>
          <w:b/>
          <w:bCs/>
        </w:rPr>
        <w:t>V</w:t>
      </w:r>
      <w:r w:rsidR="007E449E" w:rsidRPr="007E449E">
        <w:rPr>
          <w:b/>
          <w:bCs/>
        </w:rPr>
        <w:t xml:space="preserve">agrantfile </w:t>
      </w:r>
      <w:r w:rsidR="007E449E" w:rsidRPr="007E449E">
        <w:rPr>
          <w:rFonts w:hint="eastAsia"/>
          <w:b/>
          <w:bCs/>
        </w:rPr>
        <w:t>수정하기</w:t>
      </w:r>
    </w:p>
    <w:p w14:paraId="37A51777" w14:textId="0372749D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># -*- mode: ruby -*-</w:t>
      </w:r>
    </w:p>
    <w:p w14:paraId="53820EA4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># vi: set ft=ruby :</w:t>
      </w:r>
    </w:p>
    <w:p w14:paraId="3F787E53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C92FA57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>Vagrant_API_Version ="2"</w:t>
      </w:r>
    </w:p>
    <w:p w14:paraId="7D9A9A51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2F1F16E7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>Vagrant.configure(Vagrant_API_Version) do |config|</w:t>
      </w:r>
    </w:p>
    <w:p w14:paraId="56BE70F6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 xml:space="preserve">  config.vm.define:"ansible-server" do |cfg|</w:t>
      </w:r>
    </w:p>
    <w:p w14:paraId="63006D6C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 xml:space="preserve">     cfg.vm.box = "centos/7"</w:t>
      </w:r>
    </w:p>
    <w:p w14:paraId="2272C332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cfg.vm.provider:virtualbox do |vb|</w:t>
      </w:r>
    </w:p>
    <w:p w14:paraId="27B70B6A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  vb.name="Ansible-Server(Udemy-Bloter)"</w:t>
      </w:r>
    </w:p>
    <w:p w14:paraId="343DA877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end</w:t>
      </w:r>
    </w:p>
    <w:p w14:paraId="3C74B798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cfg.vm.host_name="ansible-server"</w:t>
      </w:r>
    </w:p>
    <w:p w14:paraId="64B41E4E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cfg.vm.synced_folder ".", "/vagrant", disabled: true</w:t>
      </w:r>
    </w:p>
    <w:p w14:paraId="6CFB793D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cfg.vm.network "public_network", ip: "172.31.98.11"</w:t>
      </w:r>
    </w:p>
    <w:p w14:paraId="06671060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cfg.vm.network "forwarded_port", guest: 22, host: 17211, auto_correct: false, id: "ssh"</w:t>
      </w:r>
    </w:p>
    <w:p w14:paraId="3AEBE60D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cfg.vm.provision "shell", path: "bootstrap.sh"</w:t>
      </w:r>
    </w:p>
    <w:p w14:paraId="06E55CE3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cfg.vm.provision "file", source: "Ansible_env_ready.yml", destination: "Ansible_env_ready.yml"</w:t>
      </w:r>
    </w:p>
    <w:p w14:paraId="282933FA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cfg.vm.provision "shell", inline: "ansible-playbook Ansible_env_ready.yml"</w:t>
      </w:r>
      <w:r w:rsidRPr="00354920">
        <w:rPr>
          <w:rFonts w:ascii="Consolas" w:eastAsia="굴림체" w:hAnsi="Consolas" w:cs="굴림체"/>
          <w:color w:val="555555"/>
          <w:szCs w:val="24"/>
        </w:rPr>
        <w:tab/>
        <w:t xml:space="preserve"> </w:t>
      </w:r>
    </w:p>
    <w:p w14:paraId="4FBBCA8C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 xml:space="preserve">  end</w:t>
      </w:r>
    </w:p>
    <w:p w14:paraId="725636B2" w14:textId="77777777" w:rsidR="00354920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 xml:space="preserve">  </w:t>
      </w:r>
    </w:p>
    <w:p w14:paraId="775BC0D2" w14:textId="707D42B2" w:rsidR="007E449E" w:rsidRPr="00354920" w:rsidRDefault="00354920" w:rsidP="00354920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54920">
        <w:rPr>
          <w:rFonts w:ascii="Consolas" w:eastAsia="굴림체" w:hAnsi="Consolas" w:cs="굴림체"/>
          <w:color w:val="555555"/>
          <w:szCs w:val="24"/>
        </w:rPr>
        <w:t>end</w:t>
      </w:r>
    </w:p>
    <w:p w14:paraId="52B29FFD" w14:textId="3DB87589" w:rsidR="007E449E" w:rsidRDefault="00AE6891" w:rsidP="00310B0E">
      <w:r>
        <w:rPr>
          <w:rFonts w:hint="eastAsia"/>
        </w:rPr>
        <w:t>새로</w:t>
      </w:r>
      <w:r>
        <w:rPr>
          <w:rFonts w:hint="eastAsia"/>
        </w:rPr>
        <w:t xml:space="preserve"> </w:t>
      </w:r>
      <w:r>
        <w:rPr>
          <w:rFonts w:hint="eastAsia"/>
        </w:rPr>
        <w:t>추가한</w:t>
      </w:r>
      <w:r>
        <w:rPr>
          <w:rFonts w:hint="eastAsia"/>
        </w:rPr>
        <w:t xml:space="preserve"> </w:t>
      </w:r>
      <w:r>
        <w:rPr>
          <w:rFonts w:hint="eastAsia"/>
        </w:rPr>
        <w:t>코드의</w:t>
      </w:r>
      <w:r>
        <w:rPr>
          <w:rFonts w:hint="eastAsia"/>
        </w:rPr>
        <w:t xml:space="preserve"> </w:t>
      </w:r>
      <w:r>
        <w:rPr>
          <w:rFonts w:hint="eastAsia"/>
        </w:rPr>
        <w:t>내용은</w:t>
      </w:r>
      <w:r>
        <w:rPr>
          <w:rFonts w:hint="eastAsia"/>
        </w:rPr>
        <w:t xml:space="preserve"> </w:t>
      </w:r>
      <w:r>
        <w:rPr>
          <w:rFonts w:hint="eastAsia"/>
        </w:rPr>
        <w:t>다음과</w:t>
      </w:r>
      <w:r>
        <w:rPr>
          <w:rFonts w:hint="eastAsia"/>
        </w:rPr>
        <w:t xml:space="preserve"> </w:t>
      </w:r>
      <w:r>
        <w:rPr>
          <w:rFonts w:hint="eastAsia"/>
        </w:rPr>
        <w:t>같습니다</w:t>
      </w:r>
      <w:r>
        <w:rPr>
          <w:rFonts w:hint="eastAsia"/>
        </w:rPr>
        <w:t>.</w:t>
      </w:r>
    </w:p>
    <w:p w14:paraId="59924169" w14:textId="2053A95C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 w:hint="eastAsia"/>
          <w:color w:val="555555"/>
          <w:szCs w:val="24"/>
        </w:rPr>
        <w:t>▶</w:t>
      </w:r>
      <w:r w:rsidRPr="003223C6">
        <w:rPr>
          <w:rFonts w:ascii="Consolas" w:eastAsia="굴림체" w:hAnsi="Consolas" w:cs="굴림체"/>
          <w:color w:val="555555"/>
          <w:szCs w:val="24"/>
        </w:rPr>
        <w:t>Vagrant_API_Version ="2"</w:t>
      </w:r>
    </w:p>
    <w:p w14:paraId="5AE450BB" w14:textId="77777777" w:rsid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/>
          <w:color w:val="555555"/>
          <w:szCs w:val="24"/>
        </w:rPr>
        <w:t>Vagrant_API_Version</w:t>
      </w:r>
      <w:r w:rsidRPr="003223C6">
        <w:rPr>
          <w:rFonts w:ascii="Consolas" w:eastAsia="굴림체" w:hAnsi="Consolas" w:cs="굴림체"/>
          <w:color w:val="555555"/>
          <w:szCs w:val="24"/>
        </w:rPr>
        <w:t>을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2</w:t>
      </w:r>
      <w:r w:rsidRPr="003223C6">
        <w:rPr>
          <w:rFonts w:ascii="Consolas" w:eastAsia="굴림체" w:hAnsi="Consolas" w:cs="굴림체"/>
          <w:color w:val="555555"/>
          <w:szCs w:val="24"/>
        </w:rPr>
        <w:t>를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변수로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지정하여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Vagrant Configure</w:t>
      </w:r>
      <w:r w:rsidRPr="003223C6">
        <w:rPr>
          <w:rFonts w:ascii="Consolas" w:eastAsia="굴림체" w:hAnsi="Consolas" w:cs="굴림체"/>
          <w:color w:val="555555"/>
          <w:szCs w:val="24"/>
        </w:rPr>
        <w:t>의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값으로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넣어준다</w:t>
      </w:r>
      <w:r w:rsidRPr="003223C6">
        <w:rPr>
          <w:rFonts w:ascii="Consolas" w:eastAsia="굴림체" w:hAnsi="Consolas" w:cs="굴림체"/>
          <w:color w:val="555555"/>
          <w:szCs w:val="24"/>
        </w:rPr>
        <w:t>.</w:t>
      </w:r>
    </w:p>
    <w:p w14:paraId="1F34F7F7" w14:textId="77777777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3F9EBE1" w14:textId="4494F3BB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 w:hint="eastAsia"/>
          <w:color w:val="555555"/>
          <w:szCs w:val="24"/>
        </w:rPr>
        <w:t>▶</w:t>
      </w:r>
      <w:r w:rsidRPr="003223C6">
        <w:rPr>
          <w:rFonts w:ascii="Consolas" w:eastAsia="굴림체" w:hAnsi="Consolas" w:cs="굴림체"/>
          <w:color w:val="555555"/>
          <w:szCs w:val="24"/>
        </w:rPr>
        <w:t>cfg.vm.provision "shell", path: "bootstrap.sh"</w:t>
      </w:r>
    </w:p>
    <w:p w14:paraId="25DAD754" w14:textId="77777777" w:rsid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/>
          <w:color w:val="555555"/>
          <w:szCs w:val="24"/>
        </w:rPr>
        <w:t>path</w:t>
      </w:r>
      <w:r w:rsidRPr="003223C6">
        <w:rPr>
          <w:rFonts w:ascii="Consolas" w:eastAsia="굴림체" w:hAnsi="Consolas" w:cs="굴림체"/>
          <w:color w:val="555555"/>
          <w:szCs w:val="24"/>
        </w:rPr>
        <w:t>를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사용하면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해당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파일을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전송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및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실행한다</w:t>
      </w:r>
      <w:r w:rsidRPr="003223C6">
        <w:rPr>
          <w:rFonts w:ascii="Consolas" w:eastAsia="굴림체" w:hAnsi="Consolas" w:cs="굴림체"/>
          <w:color w:val="555555"/>
          <w:szCs w:val="24"/>
        </w:rPr>
        <w:t>.</w:t>
      </w:r>
    </w:p>
    <w:p w14:paraId="44BA44D6" w14:textId="77777777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57837B05" w14:textId="21572773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 w:hint="eastAsia"/>
          <w:color w:val="555555"/>
          <w:szCs w:val="24"/>
        </w:rPr>
        <w:t>▶</w:t>
      </w:r>
      <w:r w:rsidRPr="003223C6">
        <w:rPr>
          <w:rFonts w:ascii="Consolas" w:eastAsia="굴림체" w:hAnsi="Consolas" w:cs="굴림체"/>
          <w:color w:val="555555"/>
          <w:szCs w:val="24"/>
        </w:rPr>
        <w:t>cfg.vm.provision "file", source: "Ansible_env_ready.yml", destination: "Ansible_env_ready.yml"</w:t>
      </w:r>
    </w:p>
    <w:p w14:paraId="6A134FEC" w14:textId="77777777" w:rsid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/>
          <w:color w:val="555555"/>
          <w:szCs w:val="24"/>
        </w:rPr>
        <w:t>file</w:t>
      </w:r>
      <w:r w:rsidRPr="003223C6">
        <w:rPr>
          <w:rFonts w:ascii="Consolas" w:eastAsia="굴림체" w:hAnsi="Consolas" w:cs="굴림체"/>
          <w:color w:val="555555"/>
          <w:szCs w:val="24"/>
        </w:rPr>
        <w:t>을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사용하면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해당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파일을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프로비저닝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하는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서버로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복사한다</w:t>
      </w:r>
      <w:r w:rsidRPr="003223C6">
        <w:rPr>
          <w:rFonts w:ascii="Consolas" w:eastAsia="굴림체" w:hAnsi="Consolas" w:cs="굴림체"/>
          <w:color w:val="555555"/>
          <w:szCs w:val="24"/>
        </w:rPr>
        <w:t>.</w:t>
      </w:r>
    </w:p>
    <w:p w14:paraId="59FDFD7E" w14:textId="77777777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01EDFA2A" w14:textId="27912A70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 w:hint="eastAsia"/>
          <w:color w:val="555555"/>
          <w:szCs w:val="24"/>
        </w:rPr>
        <w:t>▶</w:t>
      </w:r>
      <w:r w:rsidRPr="003223C6">
        <w:rPr>
          <w:rFonts w:ascii="Consolas" w:eastAsia="굴림체" w:hAnsi="Consolas" w:cs="굴림체"/>
          <w:color w:val="555555"/>
          <w:szCs w:val="24"/>
        </w:rPr>
        <w:t>cfg.vm.provision "shell", inline: "Ansible-playbook Ansible_env_ready.yml"</w:t>
      </w:r>
    </w:p>
    <w:p w14:paraId="21A2C02D" w14:textId="77777777" w:rsidR="003223C6" w:rsidRPr="003223C6" w:rsidRDefault="003223C6" w:rsidP="003223C6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3223C6">
        <w:rPr>
          <w:rFonts w:ascii="Consolas" w:eastAsia="굴림체" w:hAnsi="Consolas" w:cs="굴림체"/>
          <w:color w:val="555555"/>
          <w:szCs w:val="24"/>
        </w:rPr>
        <w:t>inline</w:t>
      </w:r>
      <w:r w:rsidRPr="003223C6">
        <w:rPr>
          <w:rFonts w:ascii="Consolas" w:eastAsia="굴림체" w:hAnsi="Consolas" w:cs="굴림체"/>
          <w:color w:val="555555"/>
          <w:szCs w:val="24"/>
        </w:rPr>
        <w:t>을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사용하면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명령어를</w:t>
      </w:r>
      <w:r w:rsidRPr="003223C6">
        <w:rPr>
          <w:rFonts w:ascii="Consolas" w:eastAsia="굴림체" w:hAnsi="Consolas" w:cs="굴림체"/>
          <w:color w:val="555555"/>
          <w:szCs w:val="24"/>
        </w:rPr>
        <w:t xml:space="preserve"> </w:t>
      </w:r>
      <w:r w:rsidRPr="003223C6">
        <w:rPr>
          <w:rFonts w:ascii="Consolas" w:eastAsia="굴림체" w:hAnsi="Consolas" w:cs="굴림체"/>
          <w:color w:val="555555"/>
          <w:szCs w:val="24"/>
        </w:rPr>
        <w:t>실행한다</w:t>
      </w:r>
      <w:r w:rsidRPr="003223C6">
        <w:rPr>
          <w:rFonts w:ascii="Consolas" w:eastAsia="굴림체" w:hAnsi="Consolas" w:cs="굴림체"/>
          <w:color w:val="555555"/>
          <w:szCs w:val="24"/>
        </w:rPr>
        <w:t>.</w:t>
      </w:r>
    </w:p>
    <w:p w14:paraId="580501AE" w14:textId="77777777" w:rsidR="00AE6891" w:rsidRDefault="00AE6891" w:rsidP="00310B0E"/>
    <w:p w14:paraId="3BF7B9CB" w14:textId="77777777" w:rsidR="00AD1A75" w:rsidRDefault="00AD1A75" w:rsidP="00310B0E"/>
    <w:p w14:paraId="62DEA450" w14:textId="0B89DFF2" w:rsidR="00AD1A75" w:rsidRPr="00EE791B" w:rsidRDefault="00647F3B" w:rsidP="00310B0E">
      <w:pPr>
        <w:rPr>
          <w:b/>
          <w:bCs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53B14E3" wp14:editId="4360F525">
                <wp:simplePos x="0" y="0"/>
                <wp:positionH relativeFrom="margin">
                  <wp:align>right</wp:align>
                </wp:positionH>
                <wp:positionV relativeFrom="paragraph">
                  <wp:posOffset>228600</wp:posOffset>
                </wp:positionV>
                <wp:extent cx="6080760" cy="2682240"/>
                <wp:effectExtent l="0" t="0" r="15240" b="22860"/>
                <wp:wrapNone/>
                <wp:docPr id="293" name="직사각형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6822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49ECC6" id="직사각형 293" o:spid="_x0000_s1026" style="position:absolute;left:0;text-align:left;margin-left:427.6pt;margin-top:18pt;width:478.8pt;height:211.2pt;z-index:25184563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Bnnl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RZsTgvitN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EE791B" w:rsidRPr="00EE791B">
        <w:rPr>
          <w:rFonts w:hint="eastAsia"/>
          <w:b/>
          <w:bCs/>
        </w:rPr>
        <w:t>-</w:t>
      </w:r>
      <w:r w:rsidR="00EE791B" w:rsidRPr="00EE791B">
        <w:rPr>
          <w:b/>
          <w:bCs/>
        </w:rPr>
        <w:t xml:space="preserve">bootstrap.sh </w:t>
      </w:r>
      <w:r w:rsidR="00EE791B" w:rsidRPr="00EE791B">
        <w:rPr>
          <w:rFonts w:hint="eastAsia"/>
          <w:b/>
          <w:bCs/>
        </w:rPr>
        <w:t>파일</w:t>
      </w:r>
      <w:r w:rsidR="00EE791B" w:rsidRPr="00EE791B">
        <w:rPr>
          <w:rFonts w:hint="eastAsia"/>
          <w:b/>
          <w:bCs/>
        </w:rPr>
        <w:t xml:space="preserve"> </w:t>
      </w:r>
      <w:r w:rsidR="00EE791B" w:rsidRPr="00EE791B">
        <w:rPr>
          <w:rFonts w:hint="eastAsia"/>
          <w:b/>
          <w:bCs/>
        </w:rPr>
        <w:t>수정하기</w:t>
      </w:r>
      <w:r w:rsidR="00EE791B" w:rsidRPr="00EE791B">
        <w:rPr>
          <w:rFonts w:hint="eastAsia"/>
          <w:b/>
          <w:bCs/>
        </w:rPr>
        <w:t xml:space="preserve"> </w:t>
      </w:r>
    </w:p>
    <w:p w14:paraId="760B0278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#! /usr/bin/env bash</w:t>
      </w:r>
    </w:p>
    <w:p w14:paraId="1F6AB280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5B4EAA8C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 w:hint="eastAsia"/>
          <w:color w:val="555555"/>
          <w:szCs w:val="24"/>
        </w:rPr>
        <w:t xml:space="preserve">#ansible 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>설치</w:t>
      </w:r>
    </w:p>
    <w:p w14:paraId="73F192B9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yum install epel-release -y</w:t>
      </w:r>
    </w:p>
    <w:p w14:paraId="1596C98E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yum install ansible -y</w:t>
      </w:r>
    </w:p>
    <w:p w14:paraId="54BF1A49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42604A38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 w:hint="eastAsia"/>
          <w:color w:val="555555"/>
          <w:szCs w:val="24"/>
        </w:rPr>
        <w:t>#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>환경설정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>초기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>파일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 xml:space="preserve"> 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>구성</w:t>
      </w:r>
      <w:r w:rsidRPr="00591742">
        <w:rPr>
          <w:rFonts w:ascii="Consolas" w:eastAsia="굴림체" w:hAnsi="Consolas" w:cs="굴림체" w:hint="eastAsia"/>
          <w:color w:val="555555"/>
          <w:szCs w:val="24"/>
        </w:rPr>
        <w:t xml:space="preserve"> for vagrant Only </w:t>
      </w:r>
    </w:p>
    <w:p w14:paraId="030C2F2C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mkdir -p /home/vagrant/.vim/autoload /home/vagrant/.vim/bundle</w:t>
      </w:r>
    </w:p>
    <w:p w14:paraId="057A62E3" w14:textId="77777777" w:rsidR="00591742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touch /home/vagrant/.vimrc</w:t>
      </w:r>
    </w:p>
    <w:p w14:paraId="1D08D624" w14:textId="43303EE9" w:rsidR="00EE791B" w:rsidRPr="00591742" w:rsidRDefault="00591742" w:rsidP="0059174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591742">
        <w:rPr>
          <w:rFonts w:ascii="Consolas" w:eastAsia="굴림체" w:hAnsi="Consolas" w:cs="굴림체"/>
          <w:color w:val="555555"/>
          <w:szCs w:val="24"/>
        </w:rPr>
        <w:t>touch /home/vagrant/.bashrc</w:t>
      </w:r>
    </w:p>
    <w:p w14:paraId="20F8804C" w14:textId="2E35464A" w:rsidR="00EE791B" w:rsidRDefault="00A40689" w:rsidP="00A40689">
      <w:r>
        <w:rPr>
          <w:shd w:val="clear" w:color="auto" w:fill="FFFFFF"/>
        </w:rPr>
        <w:t>.vimrc</w:t>
      </w:r>
      <w:r>
        <w:rPr>
          <w:shd w:val="clear" w:color="auto" w:fill="FFFFFF"/>
        </w:rPr>
        <w:t>는</w:t>
      </w:r>
      <w:r>
        <w:rPr>
          <w:shd w:val="clear" w:color="auto" w:fill="FFFFFF"/>
        </w:rPr>
        <w:t xml:space="preserve"> vagrant </w:t>
      </w:r>
      <w:r>
        <w:rPr>
          <w:shd w:val="clear" w:color="auto" w:fill="FFFFFF"/>
        </w:rPr>
        <w:t>사용자의</w:t>
      </w:r>
      <w:r>
        <w:rPr>
          <w:shd w:val="clear" w:color="auto" w:fill="FFFFFF"/>
        </w:rPr>
        <w:t xml:space="preserve"> vim </w:t>
      </w:r>
      <w:r>
        <w:rPr>
          <w:shd w:val="clear" w:color="auto" w:fill="FFFFFF"/>
        </w:rPr>
        <w:t>환경설정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파일이며</w:t>
      </w:r>
      <w:r>
        <w:rPr>
          <w:shd w:val="clear" w:color="auto" w:fill="FFFFFF"/>
        </w:rPr>
        <w:t>, .bashrc</w:t>
      </w:r>
      <w:r>
        <w:rPr>
          <w:shd w:val="clear" w:color="auto" w:fill="FFFFFF"/>
        </w:rPr>
        <w:t>는</w:t>
      </w:r>
      <w:r>
        <w:rPr>
          <w:shd w:val="clear" w:color="auto" w:fill="FFFFFF"/>
        </w:rPr>
        <w:t xml:space="preserve"> vagrant </w:t>
      </w:r>
      <w:r>
        <w:rPr>
          <w:shd w:val="clear" w:color="auto" w:fill="FFFFFF"/>
        </w:rPr>
        <w:t>사용자의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환경설정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>파일</w:t>
      </w:r>
      <w:r w:rsidR="00647F3B">
        <w:rPr>
          <w:rFonts w:hint="eastAsia"/>
          <w:shd w:val="clear" w:color="auto" w:fill="FFFFFF"/>
        </w:rPr>
        <w:t>입니다</w:t>
      </w:r>
      <w:r w:rsidR="00647F3B">
        <w:rPr>
          <w:rFonts w:hint="eastAsia"/>
          <w:shd w:val="clear" w:color="auto" w:fill="FFFFFF"/>
        </w:rPr>
        <w:t>.</w:t>
      </w:r>
    </w:p>
    <w:p w14:paraId="5C7D01A5" w14:textId="77777777" w:rsidR="00EE791B" w:rsidRPr="00536B73" w:rsidRDefault="00EE791B" w:rsidP="00A40689">
      <w:pPr>
        <w:rPr>
          <w:b/>
          <w:bCs/>
        </w:rPr>
      </w:pPr>
    </w:p>
    <w:p w14:paraId="64719C9C" w14:textId="63D08A66" w:rsidR="00536B73" w:rsidRPr="00536B73" w:rsidRDefault="00536B73" w:rsidP="00536B73">
      <w:pPr>
        <w:rPr>
          <w:rFonts w:eastAsia="굴림"/>
          <w:b/>
          <w:bCs/>
        </w:rPr>
      </w:pPr>
      <w:r w:rsidRPr="00536B73">
        <w:rPr>
          <w:rFonts w:hint="eastAsia"/>
          <w:b/>
          <w:bCs/>
        </w:rPr>
        <w:t>-</w:t>
      </w:r>
      <w:r w:rsidRPr="00536B73">
        <w:rPr>
          <w:b/>
          <w:bCs/>
        </w:rPr>
        <w:t>Ansible_env_ready.yml </w:t>
      </w:r>
      <w:r w:rsidRPr="00536B73">
        <w:rPr>
          <w:rFonts w:hint="eastAsia"/>
          <w:b/>
          <w:bCs/>
        </w:rPr>
        <w:t>파일</w:t>
      </w:r>
      <w:r w:rsidRPr="00536B73">
        <w:rPr>
          <w:rFonts w:hint="eastAsia"/>
          <w:b/>
          <w:bCs/>
        </w:rPr>
        <w:t xml:space="preserve"> </w:t>
      </w:r>
      <w:r w:rsidRPr="00536B73">
        <w:rPr>
          <w:rFonts w:hint="eastAsia"/>
          <w:b/>
          <w:bCs/>
        </w:rPr>
        <w:t>작성</w:t>
      </w:r>
    </w:p>
    <w:p w14:paraId="66526CE7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Ansible_env_ready.yml</w:t>
      </w:r>
    </w:p>
    <w:p w14:paraId="0328C213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4DA9F272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0BC6EB51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Setup for the Ansible's Enviroment</w:t>
      </w:r>
    </w:p>
    <w:p w14:paraId="693E3C1E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localhost</w:t>
      </w:r>
    </w:p>
    <w:p w14:paraId="139545DC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60A5BF2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</w:t>
      </w:r>
    </w:p>
    <w:p w14:paraId="51A3C1F1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125414E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Install vim-enhanced</w:t>
      </w:r>
    </w:p>
    <w:p w14:paraId="3EB33118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</w:t>
      </w:r>
    </w:p>
    <w:p w14:paraId="7B6F489F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vim-enhanced</w:t>
      </w:r>
    </w:p>
    <w:p w14:paraId="7741F2F8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present</w:t>
      </w:r>
    </w:p>
    <w:p w14:paraId="381313FF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</w:t>
      </w:r>
    </w:p>
    <w:p w14:paraId="4EF2F9DF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Install git</w:t>
      </w:r>
    </w:p>
    <w:p w14:paraId="5A68D0DA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 </w:t>
      </w:r>
    </w:p>
    <w:p w14:paraId="02212A2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git</w:t>
      </w:r>
    </w:p>
    <w:p w14:paraId="4D5B6779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present</w:t>
      </w:r>
    </w:p>
    <w:p w14:paraId="469D5B1C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</w:t>
      </w:r>
    </w:p>
    <w:p w14:paraId="1DBD1CF6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Download pathogen.vim</w:t>
      </w:r>
    </w:p>
    <w:p w14:paraId="7B0CD065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shell: "curl -fLo /home/vagrant/.vim/autoload/pathogen.vim https://tpo.pe/pathogen.vim"</w:t>
      </w:r>
    </w:p>
    <w:p w14:paraId="35A3BA63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</w:t>
      </w:r>
    </w:p>
    <w:p w14:paraId="65324001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Git clone vim-ansible-yaml</w:t>
      </w:r>
    </w:p>
    <w:p w14:paraId="53CE509C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git:</w:t>
      </w:r>
    </w:p>
    <w:p w14:paraId="2CF7603E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repo: 'https://github.com/chase/vim-ansible-yaml.git'</w:t>
      </w:r>
    </w:p>
    <w:p w14:paraId="2933EFC2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/home/vagrant/.vim/bundle/vim-ansible-yaml</w:t>
      </w:r>
    </w:p>
    <w:p w14:paraId="4881B905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</w:t>
      </w:r>
    </w:p>
    <w:p w14:paraId="33A3E2F6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Configure vimrc</w:t>
      </w:r>
    </w:p>
    <w:p w14:paraId="3146D1A8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lastRenderedPageBreak/>
        <w:t xml:space="preserve">      lineinfile: </w:t>
      </w:r>
    </w:p>
    <w:p w14:paraId="04E5EF27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/home/vagrant/.vimrc</w:t>
      </w:r>
    </w:p>
    <w:p w14:paraId="04146BD6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line: "{{ item }}"</w:t>
      </w:r>
    </w:p>
    <w:p w14:paraId="1E799AD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with_items:</w:t>
      </w:r>
    </w:p>
    <w:p w14:paraId="3A367A2F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- "set number"</w:t>
      </w:r>
    </w:p>
    <w:p w14:paraId="56FA2082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- "execute pathogen#infect()"</w:t>
      </w:r>
    </w:p>
    <w:p w14:paraId="54BE0759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- "syntax on"</w:t>
      </w:r>
    </w:p>
    <w:p w14:paraId="192CBF4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4B3718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Configure Bashrc</w:t>
      </w:r>
    </w:p>
    <w:p w14:paraId="5317BE68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lineinfile:   </w:t>
      </w:r>
    </w:p>
    <w:p w14:paraId="50F07E9C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/home/vagrant/.bashrc</w:t>
      </w:r>
    </w:p>
    <w:p w14:paraId="353616EA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line: "{{ item }}"</w:t>
      </w:r>
    </w:p>
    <w:p w14:paraId="7719EC97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with_items:</w:t>
      </w:r>
    </w:p>
    <w:p w14:paraId="3896580A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- "alias vi='vim'"</w:t>
      </w:r>
    </w:p>
    <w:p w14:paraId="7ABC42C8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- "alias ans='ansible'"</w:t>
      </w:r>
    </w:p>
    <w:p w14:paraId="235AF9FB" w14:textId="77777777" w:rsidR="0076242E" w:rsidRDefault="0076242E" w:rsidP="0076242E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- "alias anp='ansible-playbook'"</w:t>
      </w:r>
    </w:p>
    <w:p w14:paraId="759A32D6" w14:textId="561B4BF6" w:rsidR="00536B73" w:rsidRDefault="003455CF" w:rsidP="00A40689">
      <w:r>
        <w:rPr>
          <w:rFonts w:hint="eastAsia"/>
        </w:rPr>
        <w:t>이제</w:t>
      </w:r>
      <w:r>
        <w:rPr>
          <w:rFonts w:hint="eastAsia"/>
        </w:rPr>
        <w:t xml:space="preserve"> </w:t>
      </w:r>
      <w:r>
        <w:rPr>
          <w:rFonts w:hint="eastAsia"/>
        </w:rPr>
        <w:t>모든</w:t>
      </w:r>
      <w:r>
        <w:rPr>
          <w:rFonts w:hint="eastAsia"/>
        </w:rPr>
        <w:t xml:space="preserve"> </w:t>
      </w:r>
      <w:r>
        <w:rPr>
          <w:rFonts w:hint="eastAsia"/>
        </w:rPr>
        <w:t>파일의</w:t>
      </w:r>
      <w:r>
        <w:rPr>
          <w:rFonts w:hint="eastAsia"/>
        </w:rPr>
        <w:t xml:space="preserve"> </w:t>
      </w:r>
      <w:r>
        <w:rPr>
          <w:rFonts w:hint="eastAsia"/>
        </w:rPr>
        <w:t>작성</w:t>
      </w:r>
      <w:r>
        <w:rPr>
          <w:rFonts w:hint="eastAsia"/>
        </w:rPr>
        <w:t xml:space="preserve"> </w:t>
      </w:r>
      <w:r>
        <w:rPr>
          <w:rFonts w:hint="eastAsia"/>
        </w:rPr>
        <w:t>및</w:t>
      </w:r>
      <w:r>
        <w:rPr>
          <w:rFonts w:hint="eastAsia"/>
        </w:rPr>
        <w:t xml:space="preserve"> </w:t>
      </w:r>
      <w:r>
        <w:rPr>
          <w:rFonts w:hint="eastAsia"/>
        </w:rPr>
        <w:t>수정이</w:t>
      </w:r>
      <w:r>
        <w:rPr>
          <w:rFonts w:hint="eastAsia"/>
        </w:rPr>
        <w:t xml:space="preserve"> </w:t>
      </w:r>
      <w:r>
        <w:rPr>
          <w:rFonts w:hint="eastAsia"/>
        </w:rPr>
        <w:t>끝났습니다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이제</w:t>
      </w:r>
      <w:r>
        <w:rPr>
          <w:rFonts w:hint="eastAsia"/>
        </w:rPr>
        <w:t xml:space="preserve"> </w:t>
      </w:r>
      <w:r w:rsidR="00E965AF">
        <w:rPr>
          <w:rFonts w:hint="eastAsia"/>
        </w:rPr>
        <w:t>수정사항을</w:t>
      </w:r>
      <w:r w:rsidR="00E965AF">
        <w:rPr>
          <w:rFonts w:hint="eastAsia"/>
        </w:rPr>
        <w:t xml:space="preserve"> </w:t>
      </w:r>
      <w:r w:rsidR="00E965AF">
        <w:rPr>
          <w:rFonts w:hint="eastAsia"/>
        </w:rPr>
        <w:t>적용시켜</w:t>
      </w:r>
      <w:r w:rsidR="00E965AF">
        <w:rPr>
          <w:rFonts w:hint="eastAsia"/>
        </w:rPr>
        <w:t xml:space="preserve"> </w:t>
      </w:r>
      <w:r w:rsidR="00E965AF">
        <w:rPr>
          <w:rFonts w:hint="eastAsia"/>
        </w:rPr>
        <w:t>봅시다</w:t>
      </w:r>
      <w:r w:rsidR="00E965AF">
        <w:rPr>
          <w:rFonts w:hint="eastAsia"/>
        </w:rPr>
        <w:t>.</w:t>
      </w:r>
    </w:p>
    <w:p w14:paraId="72FC2EC0" w14:textId="77777777" w:rsidR="00BA0625" w:rsidRDefault="00BA0625" w:rsidP="00A40689"/>
    <w:p w14:paraId="0CAC1100" w14:textId="26E7EB19" w:rsidR="009774D9" w:rsidRPr="00EF19A3" w:rsidRDefault="009774D9" w:rsidP="00EF19A3">
      <w:r w:rsidRPr="00EF19A3">
        <w:rPr>
          <w:rFonts w:hint="eastAsia"/>
        </w:rPr>
        <w:t>c</w:t>
      </w:r>
      <w:r w:rsidRPr="00EF19A3">
        <w:t>md</w:t>
      </w:r>
      <w:r w:rsidRPr="00EF19A3">
        <w:rPr>
          <w:rFonts w:hint="eastAsia"/>
        </w:rPr>
        <w:t>창에서</w:t>
      </w:r>
      <w:r w:rsidR="008B213C" w:rsidRPr="00EF19A3">
        <w:rPr>
          <w:rFonts w:hint="eastAsia"/>
        </w:rPr>
        <w:t xml:space="preserve"> </w:t>
      </w:r>
      <w:r w:rsidR="008B213C" w:rsidRPr="00EF19A3">
        <w:rPr>
          <w:rFonts w:hint="eastAsia"/>
        </w:rPr>
        <w:t>다음의</w:t>
      </w:r>
      <w:r w:rsidR="008B213C" w:rsidRPr="00EF19A3">
        <w:rPr>
          <w:rFonts w:hint="eastAsia"/>
        </w:rPr>
        <w:t xml:space="preserve"> </w:t>
      </w:r>
      <w:r w:rsidR="008B213C" w:rsidRPr="00EF19A3">
        <w:rPr>
          <w:rFonts w:hint="eastAsia"/>
        </w:rPr>
        <w:t>명령어를</w:t>
      </w:r>
      <w:r w:rsidR="008B213C" w:rsidRPr="00EF19A3">
        <w:rPr>
          <w:rFonts w:hint="eastAsia"/>
        </w:rPr>
        <w:t xml:space="preserve"> </w:t>
      </w:r>
      <w:r w:rsidR="008B213C" w:rsidRPr="00EF19A3">
        <w:rPr>
          <w:rFonts w:hint="eastAsia"/>
        </w:rPr>
        <w:t>입력합니다</w:t>
      </w:r>
      <w:r w:rsidR="008B213C" w:rsidRPr="00EF19A3">
        <w:rPr>
          <w:rFonts w:hint="eastAsia"/>
        </w:rPr>
        <w:t>.</w:t>
      </w:r>
    </w:p>
    <w:p w14:paraId="4EC0CE31" w14:textId="77777777" w:rsidR="00B82B8C" w:rsidRDefault="00B82B8C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32321A49" w14:textId="1FDD498A" w:rsidR="009774D9" w:rsidRDefault="009774D9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v</w:t>
      </w:r>
      <w:r>
        <w:rPr>
          <w:rStyle w:val="HTML0"/>
          <w:rFonts w:ascii="Consolas" w:hAnsi="Consolas"/>
          <w:color w:val="555555"/>
        </w:rPr>
        <w:t>agrant provision ansible-server</w:t>
      </w:r>
      <w:r w:rsidR="008B213C">
        <w:rPr>
          <w:rStyle w:val="HTML0"/>
          <w:rFonts w:ascii="Consolas" w:hAnsi="Consolas"/>
          <w:color w:val="555555"/>
        </w:rPr>
        <w:t xml:space="preserve"> </w:t>
      </w:r>
    </w:p>
    <w:p w14:paraId="7C25B577" w14:textId="66689C48" w:rsidR="003C2537" w:rsidRDefault="003C2537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3C2537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56406B6B" wp14:editId="4C592E52">
            <wp:extent cx="6097270" cy="1691005"/>
            <wp:effectExtent l="0" t="0" r="0" b="4445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9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2BB0" w14:textId="11488E4A" w:rsidR="003C2537" w:rsidRDefault="003C2537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……</w:t>
      </w:r>
    </w:p>
    <w:p w14:paraId="11AAA286" w14:textId="29AF43AF" w:rsidR="003C2537" w:rsidRDefault="003C2537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3C2537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43C45A14" wp14:editId="47C86ECC">
            <wp:extent cx="6097270" cy="316865"/>
            <wp:effectExtent l="0" t="0" r="0" b="6985"/>
            <wp:docPr id="223" name="그림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27F39" w14:textId="77777777" w:rsidR="000260A1" w:rsidRDefault="000260A1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5742CBFB" w14:textId="771EDAD9" w:rsidR="000260A1" w:rsidRDefault="000260A1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 w:hint="eastAsia"/>
          <w:color w:val="555555"/>
        </w:rPr>
        <w:t>p</w:t>
      </w:r>
      <w:r>
        <w:rPr>
          <w:rStyle w:val="HTML0"/>
          <w:rFonts w:ascii="Consolas" w:hAnsi="Consolas"/>
          <w:color w:val="555555"/>
        </w:rPr>
        <w:t xml:space="preserve">rovision </w:t>
      </w:r>
      <w:r>
        <w:rPr>
          <w:rStyle w:val="HTML0"/>
          <w:rFonts w:ascii="Consolas" w:hAnsi="Consolas" w:hint="eastAsia"/>
          <w:color w:val="555555"/>
        </w:rPr>
        <w:t>명령어를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이용하면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/>
          <w:color w:val="555555"/>
        </w:rPr>
        <w:t>centos</w:t>
      </w:r>
      <w:r>
        <w:rPr>
          <w:rStyle w:val="HTML0"/>
          <w:rFonts w:ascii="Consolas" w:hAnsi="Consolas" w:hint="eastAsia"/>
          <w:color w:val="555555"/>
        </w:rPr>
        <w:t>를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재가동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하지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않고도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변경된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사항을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 w:rsidR="00EF19A3">
        <w:rPr>
          <w:rStyle w:val="HTML0"/>
          <w:rFonts w:ascii="Consolas" w:hAnsi="Consolas" w:hint="eastAsia"/>
          <w:color w:val="555555"/>
        </w:rPr>
        <w:t>적용</w:t>
      </w:r>
      <w:r w:rsidR="00EF19A3">
        <w:rPr>
          <w:rStyle w:val="HTML0"/>
          <w:rFonts w:ascii="Consolas" w:hAnsi="Consolas"/>
          <w:color w:val="555555"/>
        </w:rPr>
        <w:t>할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수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있다</w:t>
      </w:r>
      <w:r>
        <w:rPr>
          <w:rStyle w:val="HTML0"/>
          <w:rFonts w:ascii="Consolas" w:hAnsi="Consolas" w:hint="eastAsia"/>
          <w:color w:val="555555"/>
        </w:rPr>
        <w:t>.</w:t>
      </w:r>
    </w:p>
    <w:p w14:paraId="3B951839" w14:textId="77777777" w:rsidR="002D4672" w:rsidRDefault="002D4672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70B3FCF8" w14:textId="2CD2E3A6" w:rsidR="002D4672" w:rsidRDefault="002D4672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v</w:t>
      </w:r>
      <w:r>
        <w:rPr>
          <w:rStyle w:val="HTML0"/>
          <w:rFonts w:ascii="Consolas" w:hAnsi="Consolas"/>
          <w:color w:val="555555"/>
        </w:rPr>
        <w:t>agrant ssh ansible-server</w:t>
      </w:r>
    </w:p>
    <w:p w14:paraId="4EA2CBBD" w14:textId="33BB94F8" w:rsidR="002D4672" w:rsidRDefault="002D4672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l</w:t>
      </w:r>
      <w:r>
        <w:rPr>
          <w:rStyle w:val="HTML0"/>
          <w:rFonts w:ascii="Consolas" w:hAnsi="Consolas"/>
          <w:color w:val="555555"/>
        </w:rPr>
        <w:t>s</w:t>
      </w:r>
    </w:p>
    <w:p w14:paraId="637B2207" w14:textId="2132094C" w:rsidR="002D4672" w:rsidRDefault="002D4672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2D4672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179B5FC3" wp14:editId="3EB571B7">
            <wp:extent cx="5029902" cy="781159"/>
            <wp:effectExtent l="0" t="0" r="0" b="0"/>
            <wp:docPr id="224" name="그림 2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그림 224" descr="텍스트이(가) 표시된 사진&#10;&#10;자동 생성된 설명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B681A" w14:textId="301FC285" w:rsidR="009676DF" w:rsidRDefault="009D56F5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Vagrantfile</w:t>
      </w:r>
      <w:r>
        <w:rPr>
          <w:rStyle w:val="HTML0"/>
          <w:rFonts w:ascii="Consolas" w:hAnsi="Consolas"/>
          <w:color w:val="555555"/>
        </w:rPr>
        <w:t>에서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설정한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A7786D">
        <w:rPr>
          <w:rStyle w:val="HTML0"/>
          <w:rFonts w:ascii="Consolas" w:hAnsi="Consolas" w:hint="eastAsia"/>
          <w:color w:val="555555"/>
        </w:rPr>
        <w:t>y</w:t>
      </w:r>
      <w:r w:rsidR="00CC5866">
        <w:rPr>
          <w:rStyle w:val="HTML0"/>
          <w:rFonts w:ascii="Consolas" w:hAnsi="Consolas"/>
          <w:color w:val="555555"/>
        </w:rPr>
        <w:t>aml</w:t>
      </w:r>
      <w:r w:rsidR="003E14DC">
        <w:rPr>
          <w:rStyle w:val="HTML0"/>
          <w:rFonts w:ascii="Consolas" w:hAnsi="Consolas" w:hint="eastAsia"/>
          <w:color w:val="555555"/>
        </w:rPr>
        <w:t>파일이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생성된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것을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볼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수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있다</w:t>
      </w:r>
      <w:r w:rsidR="003E14DC">
        <w:rPr>
          <w:rStyle w:val="HTML0"/>
          <w:rFonts w:ascii="Consolas" w:hAnsi="Consolas" w:hint="eastAsia"/>
          <w:color w:val="555555"/>
        </w:rPr>
        <w:t>.</w:t>
      </w:r>
      <w:r w:rsidR="003E14DC">
        <w:rPr>
          <w:rStyle w:val="HTML0"/>
          <w:rFonts w:ascii="Consolas" w:hAnsi="Consolas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그리고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/>
          <w:color w:val="555555"/>
        </w:rPr>
        <w:t xml:space="preserve">vi </w:t>
      </w:r>
      <w:r w:rsidR="003E14DC">
        <w:rPr>
          <w:rStyle w:val="HTML0"/>
          <w:rFonts w:ascii="Consolas" w:hAnsi="Consolas" w:hint="eastAsia"/>
          <w:color w:val="555555"/>
        </w:rPr>
        <w:t>편집기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/>
          <w:color w:val="555555"/>
        </w:rPr>
        <w:t>(vim)</w:t>
      </w:r>
      <w:r w:rsidR="003E14DC">
        <w:rPr>
          <w:rStyle w:val="HTML0"/>
          <w:rFonts w:ascii="Consolas" w:hAnsi="Consolas" w:hint="eastAsia"/>
          <w:color w:val="555555"/>
        </w:rPr>
        <w:t>로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해당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파일을</w:t>
      </w:r>
      <w:r w:rsidR="003E14DC">
        <w:rPr>
          <w:rStyle w:val="HTML0"/>
          <w:rFonts w:ascii="Consolas" w:hAnsi="Consolas" w:hint="eastAsia"/>
          <w:color w:val="555555"/>
        </w:rPr>
        <w:t xml:space="preserve"> </w:t>
      </w:r>
      <w:r w:rsidR="003E14DC">
        <w:rPr>
          <w:rStyle w:val="HTML0"/>
          <w:rFonts w:ascii="Consolas" w:hAnsi="Consolas" w:hint="eastAsia"/>
          <w:color w:val="555555"/>
        </w:rPr>
        <w:t>열어보자</w:t>
      </w:r>
      <w:r w:rsidR="003E14DC">
        <w:rPr>
          <w:rStyle w:val="HTML0"/>
          <w:rFonts w:ascii="Consolas" w:hAnsi="Consolas" w:hint="eastAsia"/>
          <w:color w:val="555555"/>
        </w:rPr>
        <w:t>.</w:t>
      </w:r>
    </w:p>
    <w:p w14:paraId="651FEA29" w14:textId="6E0577C6" w:rsidR="009676DF" w:rsidRDefault="00A275DD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275DD">
        <w:rPr>
          <w:rStyle w:val="HTML0"/>
          <w:rFonts w:ascii="Consolas" w:hAnsi="Consolas"/>
          <w:noProof/>
          <w:color w:val="555555"/>
        </w:rPr>
        <w:lastRenderedPageBreak/>
        <w:drawing>
          <wp:inline distT="0" distB="0" distL="0" distR="0" wp14:anchorId="62D0C975" wp14:editId="41A49947">
            <wp:extent cx="6097270" cy="4852035"/>
            <wp:effectExtent l="0" t="0" r="0" b="5715"/>
            <wp:docPr id="225" name="그림 2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그림 225" descr="텍스트이(가) 표시된 사진&#10;&#10;자동 생성된 설명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4E0B7" w14:textId="28B7C1FD" w:rsidR="00A275DD" w:rsidRPr="009676DF" w:rsidRDefault="00A275DD" w:rsidP="009774D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 w:hint="eastAsia"/>
          <w:color w:val="555555"/>
        </w:rPr>
        <w:t>s</w:t>
      </w:r>
      <w:r>
        <w:rPr>
          <w:rStyle w:val="HTML0"/>
          <w:rFonts w:ascii="Consolas" w:hAnsi="Consolas"/>
          <w:color w:val="555555"/>
        </w:rPr>
        <w:t xml:space="preserve">et number </w:t>
      </w:r>
      <w:r>
        <w:rPr>
          <w:rStyle w:val="HTML0"/>
          <w:rFonts w:ascii="Consolas" w:hAnsi="Consolas" w:hint="eastAsia"/>
          <w:color w:val="555555"/>
        </w:rPr>
        <w:t>등등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여러가지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설정들이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적용된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것이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확인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가능하다</w:t>
      </w:r>
      <w:r>
        <w:rPr>
          <w:rStyle w:val="HTML0"/>
          <w:rFonts w:ascii="Consolas" w:hAnsi="Consolas" w:hint="eastAsia"/>
          <w:color w:val="555555"/>
        </w:rPr>
        <w:t>.</w:t>
      </w:r>
    </w:p>
    <w:p w14:paraId="09D77894" w14:textId="77777777" w:rsidR="009774D9" w:rsidRDefault="009774D9" w:rsidP="00A40689"/>
    <w:p w14:paraId="32582459" w14:textId="77777777" w:rsidR="00C47A76" w:rsidRDefault="00C47A76" w:rsidP="00A40689"/>
    <w:p w14:paraId="48D607D1" w14:textId="77777777" w:rsidR="00C47A76" w:rsidRDefault="00C47A76" w:rsidP="00A40689"/>
    <w:p w14:paraId="74D9CE5B" w14:textId="31B8E2B6" w:rsidR="00C47A76" w:rsidRPr="00C47A76" w:rsidRDefault="00C47A76" w:rsidP="00C47A76">
      <w:pPr>
        <w:pStyle w:val="3"/>
        <w:rPr>
          <w:rFonts w:eastAsia="MS Mincho"/>
        </w:rPr>
      </w:pPr>
      <w:bookmarkStart w:id="10" w:name="_Toc116636646"/>
      <w:r>
        <w:rPr>
          <w:rFonts w:eastAsia="MS Mincho" w:hint="eastAsia"/>
        </w:rPr>
        <w:t>2</w:t>
      </w:r>
      <w:r w:rsidR="0015481E">
        <w:rPr>
          <w:rFonts w:eastAsia="MS Mincho"/>
        </w:rPr>
        <w:t>-</w:t>
      </w:r>
      <w:r>
        <w:rPr>
          <w:rFonts w:eastAsia="MS Mincho"/>
        </w:rPr>
        <w:t>7</w:t>
      </w:r>
      <w:r w:rsidR="0015481E">
        <w:rPr>
          <w:rFonts w:eastAsia="MS Mincho"/>
        </w:rPr>
        <w:t>.</w:t>
      </w:r>
      <w:r>
        <w:rPr>
          <w:rFonts w:eastAsia="MS Mincho"/>
        </w:rPr>
        <w:t xml:space="preserve"> </w:t>
      </w:r>
      <w:r>
        <w:rPr>
          <w:rFonts w:ascii="맑은 고딕" w:eastAsia="맑은 고딕" w:hAnsi="맑은 고딕" w:cs="맑은 고딕" w:hint="eastAsia"/>
        </w:rPr>
        <w:t xml:space="preserve">베이그런트로 </w:t>
      </w:r>
      <w:r w:rsidR="00943A99">
        <w:rPr>
          <w:rFonts w:ascii="맑은 고딕" w:eastAsia="맑은 고딕" w:hAnsi="맑은 고딕" w:cs="맑은 고딕" w:hint="eastAsia"/>
        </w:rPr>
        <w:t>앤서블 노드 추가하기</w:t>
      </w:r>
      <w:bookmarkEnd w:id="10"/>
      <w:r w:rsidR="00943A99">
        <w:rPr>
          <w:rFonts w:ascii="맑은 고딕" w:eastAsia="맑은 고딕" w:hAnsi="맑은 고딕" w:cs="맑은 고딕" w:hint="eastAsia"/>
        </w:rPr>
        <w:t xml:space="preserve"> </w:t>
      </w:r>
    </w:p>
    <w:p w14:paraId="7AEAE759" w14:textId="08E067EA" w:rsidR="00796DD0" w:rsidRDefault="00F97331" w:rsidP="00A40689"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rPr>
          <w:rFonts w:hint="eastAsia"/>
        </w:rPr>
        <w:t>까지는</w:t>
      </w:r>
      <w:r>
        <w:rPr>
          <w:rFonts w:hint="eastAsia"/>
        </w:rPr>
        <w:t xml:space="preserve"> </w:t>
      </w:r>
      <w:r>
        <w:rPr>
          <w:rFonts w:hint="eastAsia"/>
        </w:rPr>
        <w:t>베이그런트로</w:t>
      </w:r>
      <w:r>
        <w:rPr>
          <w:rFonts w:hint="eastAsia"/>
        </w:rPr>
        <w:t xml:space="preserve"> </w:t>
      </w:r>
      <w:r>
        <w:rPr>
          <w:rFonts w:hint="eastAsia"/>
        </w:rPr>
        <w:t>서버노드만</w:t>
      </w:r>
      <w:r>
        <w:rPr>
          <w:rFonts w:hint="eastAsia"/>
        </w:rPr>
        <w:t xml:space="preserve"> </w:t>
      </w:r>
      <w:r>
        <w:rPr>
          <w:rFonts w:hint="eastAsia"/>
        </w:rPr>
        <w:t>추가하였습니다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이제는</w:t>
      </w:r>
      <w:r>
        <w:rPr>
          <w:rFonts w:hint="eastAsia"/>
        </w:rPr>
        <w:t xml:space="preserve"> </w:t>
      </w:r>
      <w:r>
        <w:rPr>
          <w:rFonts w:hint="eastAsia"/>
        </w:rPr>
        <w:t>베이그런트를</w:t>
      </w:r>
      <w:r>
        <w:rPr>
          <w:rFonts w:hint="eastAsia"/>
        </w:rPr>
        <w:t xml:space="preserve"> </w:t>
      </w:r>
      <w:r>
        <w:rPr>
          <w:rFonts w:hint="eastAsia"/>
        </w:rPr>
        <w:t>이용하여</w:t>
      </w:r>
      <w:r>
        <w:rPr>
          <w:rFonts w:hint="eastAsia"/>
        </w:rPr>
        <w:t xml:space="preserve"> </w:t>
      </w:r>
      <w:r>
        <w:rPr>
          <w:rFonts w:hint="eastAsia"/>
        </w:rPr>
        <w:t>앤서블</w:t>
      </w:r>
      <w:r>
        <w:rPr>
          <w:rFonts w:hint="eastAsia"/>
        </w:rPr>
        <w:t xml:space="preserve"> </w:t>
      </w:r>
      <w:r>
        <w:rPr>
          <w:rFonts w:hint="eastAsia"/>
        </w:rPr>
        <w:t>클러스터에</w:t>
      </w:r>
      <w:r>
        <w:rPr>
          <w:rFonts w:hint="eastAsia"/>
        </w:rPr>
        <w:t xml:space="preserve"> </w:t>
      </w:r>
      <w:r>
        <w:rPr>
          <w:rFonts w:hint="eastAsia"/>
        </w:rPr>
        <w:t>묶일</w:t>
      </w:r>
      <w:r>
        <w:rPr>
          <w:rFonts w:hint="eastAsia"/>
        </w:rPr>
        <w:t xml:space="preserve"> </w:t>
      </w:r>
      <w:r>
        <w:rPr>
          <w:rFonts w:hint="eastAsia"/>
        </w:rPr>
        <w:t>워커</w:t>
      </w:r>
      <w:r>
        <w:rPr>
          <w:rFonts w:hint="eastAsia"/>
        </w:rPr>
        <w:t xml:space="preserve"> </w:t>
      </w:r>
      <w:r>
        <w:rPr>
          <w:rFonts w:hint="eastAsia"/>
        </w:rPr>
        <w:t>노드들을</w:t>
      </w:r>
      <w:r>
        <w:rPr>
          <w:rFonts w:hint="eastAsia"/>
        </w:rPr>
        <w:t xml:space="preserve"> </w:t>
      </w:r>
      <w:r>
        <w:rPr>
          <w:rFonts w:hint="eastAsia"/>
        </w:rPr>
        <w:t>추가</w:t>
      </w:r>
      <w:r>
        <w:t>해</w:t>
      </w:r>
      <w:r>
        <w:rPr>
          <w:rFonts w:hint="eastAsia"/>
        </w:rPr>
        <w:t xml:space="preserve"> </w:t>
      </w:r>
      <w:r>
        <w:t>보겠습니다</w:t>
      </w:r>
      <w:r>
        <w:rPr>
          <w:rFonts w:hint="eastAsia"/>
        </w:rPr>
        <w:t>.</w:t>
      </w:r>
    </w:p>
    <w:p w14:paraId="27A079E9" w14:textId="4BC4A2E2" w:rsidR="00F97331" w:rsidRPr="00C745A6" w:rsidRDefault="00603C97" w:rsidP="00A40689"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7CDAD74D" wp14:editId="51A990E4">
                <wp:simplePos x="0" y="0"/>
                <wp:positionH relativeFrom="margin">
                  <wp:align>right</wp:align>
                </wp:positionH>
                <wp:positionV relativeFrom="paragraph">
                  <wp:posOffset>139700</wp:posOffset>
                </wp:positionV>
                <wp:extent cx="6080760" cy="1562100"/>
                <wp:effectExtent l="0" t="0" r="15240" b="19050"/>
                <wp:wrapNone/>
                <wp:docPr id="294" name="직사각형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5621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C4723D" id="직사각형 294" o:spid="_x0000_s1026" style="position:absolute;left:0;text-align:left;margin-left:427.6pt;margin-top:11pt;width:478.8pt;height:123pt;z-index:25184768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</w:p>
    <w:p w14:paraId="20B3C1A9" w14:textId="75835E46" w:rsidR="00796DD0" w:rsidRDefault="00C745A6" w:rsidP="00A40689">
      <w:r>
        <w:rPr>
          <w:rFonts w:hint="eastAsia"/>
        </w:rPr>
        <w:t>총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가지</w:t>
      </w:r>
      <w:r>
        <w:rPr>
          <w:rFonts w:hint="eastAsia"/>
        </w:rPr>
        <w:t xml:space="preserve"> </w:t>
      </w:r>
      <w:r>
        <w:rPr>
          <w:rFonts w:hint="eastAsia"/>
        </w:rPr>
        <w:t>파일을</w:t>
      </w:r>
      <w:r>
        <w:rPr>
          <w:rFonts w:hint="eastAsia"/>
        </w:rPr>
        <w:t xml:space="preserve"> </w:t>
      </w:r>
      <w:r>
        <w:rPr>
          <w:rFonts w:hint="eastAsia"/>
        </w:rPr>
        <w:t>수정</w:t>
      </w:r>
      <w:r>
        <w:rPr>
          <w:rFonts w:hint="eastAsia"/>
        </w:rPr>
        <w:t xml:space="preserve"> </w:t>
      </w:r>
      <w:r>
        <w:rPr>
          <w:rFonts w:hint="eastAsia"/>
        </w:rPr>
        <w:t>또는</w:t>
      </w:r>
      <w:r>
        <w:rPr>
          <w:rFonts w:hint="eastAsia"/>
        </w:rPr>
        <w:t xml:space="preserve"> </w:t>
      </w:r>
      <w:r w:rsidR="00D60B41">
        <w:rPr>
          <w:rFonts w:hint="eastAsia"/>
        </w:rPr>
        <w:t>생성</w:t>
      </w:r>
      <w:r w:rsidR="00D60B41">
        <w:t>해야</w:t>
      </w:r>
      <w:r>
        <w:rPr>
          <w:rFonts w:hint="eastAsia"/>
        </w:rPr>
        <w:t xml:space="preserve"> </w:t>
      </w:r>
      <w:r>
        <w:rPr>
          <w:rFonts w:hint="eastAsia"/>
        </w:rPr>
        <w:t>합니다</w:t>
      </w:r>
      <w:r>
        <w:rPr>
          <w:rFonts w:hint="eastAsia"/>
        </w:rPr>
        <w:t>.</w:t>
      </w:r>
      <w:r w:rsidR="00603C97" w:rsidRPr="00603C97">
        <w:rPr>
          <w:rFonts w:ascii="나눔고딕" w:hAnsi="나눔고딕" w:hint="eastAsia"/>
          <w:b/>
          <w:bCs/>
          <w:noProof/>
          <w:color w:val="auto"/>
        </w:rPr>
        <w:t xml:space="preserve"> </w:t>
      </w:r>
    </w:p>
    <w:p w14:paraId="7E35673F" w14:textId="052ACFA3" w:rsidR="00C745A6" w:rsidRPr="00D60B41" w:rsidRDefault="00D60B41" w:rsidP="00A40689">
      <w:pPr>
        <w:rPr>
          <w:rFonts w:ascii="나눔고딕" w:hAnsi="나눔고딕"/>
          <w:b/>
          <w:bCs/>
        </w:rPr>
      </w:pPr>
      <w:r w:rsidRPr="00D60B41">
        <w:rPr>
          <w:rFonts w:ascii="나눔고딕" w:hAnsi="나눔고딕" w:hint="eastAsia"/>
          <w:b/>
          <w:bCs/>
        </w:rPr>
        <w:t>-V</w:t>
      </w:r>
      <w:r w:rsidRPr="00D60B41">
        <w:rPr>
          <w:rFonts w:ascii="나눔고딕" w:hAnsi="나눔고딕"/>
          <w:b/>
          <w:bCs/>
        </w:rPr>
        <w:t>agrantfile (</w:t>
      </w:r>
      <w:r w:rsidRPr="00D60B41">
        <w:rPr>
          <w:rFonts w:ascii="나눔고딕" w:hAnsi="나눔고딕" w:hint="eastAsia"/>
          <w:b/>
          <w:bCs/>
        </w:rPr>
        <w:t>수정</w:t>
      </w:r>
      <w:r w:rsidRPr="00D60B41">
        <w:rPr>
          <w:rFonts w:ascii="나눔고딕" w:hAnsi="나눔고딕"/>
          <w:b/>
          <w:bCs/>
        </w:rPr>
        <w:t>)</w:t>
      </w:r>
    </w:p>
    <w:p w14:paraId="797E6D52" w14:textId="4F157A19" w:rsidR="00D60B41" w:rsidRPr="00D60B41" w:rsidRDefault="00D60B41" w:rsidP="00A40689">
      <w:pPr>
        <w:rPr>
          <w:rFonts w:ascii="나눔고딕" w:hAnsi="나눔고딕"/>
          <w:b/>
          <w:bCs/>
        </w:rPr>
      </w:pPr>
      <w:r w:rsidRPr="00D60B41">
        <w:rPr>
          <w:rFonts w:ascii="나눔고딕" w:hAnsi="나눔고딕" w:hint="eastAsia"/>
          <w:b/>
          <w:bCs/>
        </w:rPr>
        <w:t>-</w:t>
      </w:r>
      <w:r w:rsidRPr="00D60B41">
        <w:rPr>
          <w:rFonts w:ascii="나눔고딕" w:hAnsi="나눔고딕"/>
          <w:b/>
          <w:bCs/>
        </w:rPr>
        <w:t>Ansible_env_ready.yml (</w:t>
      </w:r>
      <w:r w:rsidRPr="00D60B41">
        <w:rPr>
          <w:rFonts w:ascii="나눔고딕" w:hAnsi="나눔고딕" w:hint="eastAsia"/>
          <w:b/>
          <w:bCs/>
        </w:rPr>
        <w:t>수정)</w:t>
      </w:r>
    </w:p>
    <w:p w14:paraId="06E64E34" w14:textId="42055B25" w:rsidR="00D60B41" w:rsidRPr="00D60B41" w:rsidRDefault="00D60B41" w:rsidP="00A40689">
      <w:pPr>
        <w:rPr>
          <w:rFonts w:ascii="나눔고딕" w:hAnsi="나눔고딕"/>
          <w:b/>
          <w:bCs/>
        </w:rPr>
      </w:pPr>
      <w:r w:rsidRPr="00D60B41">
        <w:rPr>
          <w:rFonts w:ascii="나눔고딕" w:hAnsi="나눔고딕" w:hint="eastAsia"/>
          <w:b/>
          <w:bCs/>
        </w:rPr>
        <w:t>-</w:t>
      </w:r>
      <w:r w:rsidRPr="00D60B41">
        <w:rPr>
          <w:rFonts w:ascii="나눔고딕" w:hAnsi="나눔고딕"/>
          <w:b/>
          <w:bCs/>
        </w:rPr>
        <w:t>add_ssh_auth.sh (</w:t>
      </w:r>
      <w:r w:rsidRPr="00D60B41">
        <w:rPr>
          <w:rFonts w:ascii="나눔고딕" w:hAnsi="나눔고딕" w:hint="eastAsia"/>
          <w:b/>
          <w:bCs/>
        </w:rPr>
        <w:t>추가</w:t>
      </w:r>
      <w:r w:rsidRPr="00D60B41">
        <w:rPr>
          <w:rFonts w:ascii="나눔고딕" w:hAnsi="나눔고딕"/>
          <w:b/>
          <w:bCs/>
        </w:rPr>
        <w:t>)</w:t>
      </w:r>
    </w:p>
    <w:p w14:paraId="2645E3BB" w14:textId="77777777" w:rsidR="00796DD0" w:rsidRDefault="00796DD0" w:rsidP="00A40689"/>
    <w:p w14:paraId="39052985" w14:textId="19F19787" w:rsidR="00A86DED" w:rsidRDefault="005836EF" w:rsidP="00A40689">
      <w:r>
        <w:rPr>
          <w:rFonts w:hint="eastAsia"/>
        </w:rPr>
        <w:lastRenderedPageBreak/>
        <w:t>우선</w:t>
      </w:r>
      <w:r>
        <w:rPr>
          <w:rFonts w:hint="eastAsia"/>
        </w:rPr>
        <w:t xml:space="preserve"> V</w:t>
      </w:r>
      <w:r>
        <w:t>agrantfile</w:t>
      </w:r>
      <w:r>
        <w:rPr>
          <w:rFonts w:hint="eastAsia"/>
        </w:rPr>
        <w:t>을</w:t>
      </w:r>
      <w:r>
        <w:rPr>
          <w:rFonts w:hint="eastAsia"/>
        </w:rPr>
        <w:t xml:space="preserve"> </w:t>
      </w:r>
      <w:r>
        <w:rPr>
          <w:rFonts w:hint="eastAsia"/>
        </w:rPr>
        <w:t>수정합니다</w:t>
      </w:r>
      <w:r>
        <w:rPr>
          <w:rFonts w:hint="eastAsia"/>
        </w:rPr>
        <w:t>.</w:t>
      </w:r>
      <w:r>
        <w:t xml:space="preserve"> </w:t>
      </w:r>
      <w:r w:rsidR="009246BD">
        <w:rPr>
          <w:rFonts w:hint="eastAsia"/>
        </w:rPr>
        <w:t>워커노드</w:t>
      </w:r>
      <w:r w:rsidR="009246BD">
        <w:t xml:space="preserve"> 2</w:t>
      </w:r>
      <w:r w:rsidR="009246BD">
        <w:rPr>
          <w:rFonts w:hint="eastAsia"/>
        </w:rPr>
        <w:t>개의</w:t>
      </w:r>
      <w:r w:rsidR="009246BD">
        <w:rPr>
          <w:rFonts w:hint="eastAsia"/>
        </w:rPr>
        <w:t xml:space="preserve"> </w:t>
      </w:r>
      <w:r w:rsidR="009246BD">
        <w:rPr>
          <w:rFonts w:hint="eastAsia"/>
        </w:rPr>
        <w:t>설정과</w:t>
      </w:r>
      <w:r w:rsidR="009246BD">
        <w:rPr>
          <w:rFonts w:hint="eastAsia"/>
        </w:rPr>
        <w:t xml:space="preserve"> </w:t>
      </w:r>
      <w:r w:rsidR="009246BD">
        <w:t>ssh</w:t>
      </w:r>
      <w:r w:rsidR="009246BD">
        <w:rPr>
          <w:rFonts w:hint="eastAsia"/>
        </w:rPr>
        <w:t>설정을</w:t>
      </w:r>
      <w:r w:rsidR="009246BD">
        <w:rPr>
          <w:rFonts w:hint="eastAsia"/>
        </w:rPr>
        <w:t xml:space="preserve"> </w:t>
      </w:r>
      <w:r w:rsidR="009246BD">
        <w:rPr>
          <w:rFonts w:hint="eastAsia"/>
        </w:rPr>
        <w:t>위한</w:t>
      </w:r>
      <w:r w:rsidR="009246BD">
        <w:rPr>
          <w:rFonts w:hint="eastAsia"/>
        </w:rPr>
        <w:t xml:space="preserve"> </w:t>
      </w:r>
      <w:r w:rsidR="009246BD">
        <w:rPr>
          <w:rFonts w:hint="eastAsia"/>
        </w:rPr>
        <w:t>스크립트</w:t>
      </w:r>
      <w:r w:rsidR="009246BD">
        <w:rPr>
          <w:rFonts w:hint="eastAsia"/>
        </w:rPr>
        <w:t xml:space="preserve"> </w:t>
      </w:r>
      <w:r w:rsidR="009246BD">
        <w:rPr>
          <w:rFonts w:hint="eastAsia"/>
        </w:rPr>
        <w:t>파일</w:t>
      </w:r>
      <w:r w:rsidR="00A86DED">
        <w:rPr>
          <w:rFonts w:hint="eastAsia"/>
        </w:rPr>
        <w:t>을</w:t>
      </w:r>
      <w:r w:rsidR="00A86DED">
        <w:rPr>
          <w:rFonts w:hint="eastAsia"/>
        </w:rPr>
        <w:t xml:space="preserve"> </w:t>
      </w:r>
      <w:r w:rsidR="00A86DED">
        <w:rPr>
          <w:rFonts w:hint="eastAsia"/>
        </w:rPr>
        <w:t>불러오는</w:t>
      </w:r>
      <w:r w:rsidR="00A86DED">
        <w:rPr>
          <w:rFonts w:hint="eastAsia"/>
        </w:rPr>
        <w:t xml:space="preserve"> </w:t>
      </w:r>
      <w:r w:rsidR="00A86DED">
        <w:rPr>
          <w:rFonts w:hint="eastAsia"/>
        </w:rPr>
        <w:t>설정이</w:t>
      </w:r>
      <w:r w:rsidR="00A86DED">
        <w:rPr>
          <w:rFonts w:hint="eastAsia"/>
        </w:rPr>
        <w:t xml:space="preserve"> </w:t>
      </w:r>
      <w:r w:rsidR="00A86DED">
        <w:rPr>
          <w:rFonts w:hint="eastAsia"/>
        </w:rPr>
        <w:t>추가됩니다</w:t>
      </w:r>
      <w:r w:rsidR="00A86DED">
        <w:rPr>
          <w:rFonts w:hint="eastAsia"/>
        </w:rPr>
        <w:t>.</w:t>
      </w:r>
    </w:p>
    <w:p w14:paraId="36CDB169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># -*- mode: ruby -*-</w:t>
      </w:r>
    </w:p>
    <w:p w14:paraId="0C1BDF64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># vi: set ft=ruby :</w:t>
      </w:r>
    </w:p>
    <w:p w14:paraId="2455B56E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</w:p>
    <w:p w14:paraId="071DF5FC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>Vagrant_API_Version ="2"</w:t>
      </w:r>
    </w:p>
    <w:p w14:paraId="237280C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</w:p>
    <w:p w14:paraId="7AC3A0B8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>Vagrant.configure(Vagrant_API_Version) do |config|</w:t>
      </w:r>
    </w:p>
    <w:p w14:paraId="0D598891" w14:textId="1F8F8956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</w:p>
    <w:p w14:paraId="3ED8D195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 xml:space="preserve">  </w:t>
      </w: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>#Ansible-Node01</w:t>
      </w:r>
    </w:p>
    <w:p w14:paraId="1EED0FB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config.vm.define:"ansible-node01" do |cfg|</w:t>
      </w:r>
    </w:p>
    <w:p w14:paraId="0781412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   cfg.vm.box = "centos/7"</w:t>
      </w:r>
    </w:p>
    <w:p w14:paraId="04ADC5FF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cfg.vm.provider:virtualbox do |vb|</w:t>
      </w:r>
    </w:p>
    <w:p w14:paraId="19918408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vb.name="Ansible-Node01(Udemy-Bloter)"</w:t>
      </w:r>
    </w:p>
    <w:p w14:paraId="7E82E9D0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vb.customize ["modifyvm", :id, "--cpus",1]</w:t>
      </w:r>
    </w:p>
    <w:p w14:paraId="7F50D8A1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vb.customize ["modifyvm", :id, "--memory",512]</w:t>
      </w:r>
    </w:p>
    <w:p w14:paraId="5B93934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end</w:t>
      </w:r>
    </w:p>
    <w:p w14:paraId="4786995C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cfg.vm.host_name="ansible-node01"</w:t>
      </w:r>
    </w:p>
    <w:p w14:paraId="11B63498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cfg.vm.synced_folder ".", "/vagrant", disabled: true</w:t>
      </w:r>
    </w:p>
    <w:p w14:paraId="160C5A5A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cfg.vm.network "public_network", ip: "172.31.98.12"</w:t>
      </w:r>
    </w:p>
    <w:p w14:paraId="72F2EBD6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cfg.vm.network "forwarded_port", guest: 22, host: 17212, auto_correct: false, id: "ssh"</w:t>
      </w:r>
    </w:p>
    <w:p w14:paraId="6C4E52F9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end</w:t>
      </w:r>
    </w:p>
    <w:p w14:paraId="13D1F965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</w:t>
      </w:r>
    </w:p>
    <w:p w14:paraId="7959508F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#Ansible-Node02</w:t>
      </w:r>
    </w:p>
    <w:p w14:paraId="727478F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config.vm.define:"ansible-node02" do |cfg|</w:t>
      </w:r>
    </w:p>
    <w:p w14:paraId="795218E9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   cfg.vm.box = "centos/7"</w:t>
      </w:r>
    </w:p>
    <w:p w14:paraId="5D9299DB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cfg.vm.provider:virtualbox do |vb|</w:t>
      </w:r>
    </w:p>
    <w:p w14:paraId="5C254019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vb.name="Ansible-Node02(Udemy-Bloter)"</w:t>
      </w:r>
    </w:p>
    <w:p w14:paraId="1C18DB3F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vb.customize ["modifyvm", :id, "--cpus",1]</w:t>
      </w:r>
    </w:p>
    <w:p w14:paraId="009FC367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  vb.customize ["modifyvm", :id, "--memory",512]</w:t>
      </w:r>
    </w:p>
    <w:p w14:paraId="0C17ECC9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end</w:t>
      </w:r>
    </w:p>
    <w:p w14:paraId="0CE38E80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cfg.vm.host_name="ansible-node02"</w:t>
      </w:r>
    </w:p>
    <w:p w14:paraId="10DE7B50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cfg.vm.synced_folder ".", "/vagrant", disabled: true</w:t>
      </w:r>
    </w:p>
    <w:p w14:paraId="422D6DBD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cfg.vm.network "public_network", ip: "172.31.98.13"</w:t>
      </w:r>
    </w:p>
    <w:p w14:paraId="63D7BA4C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  <w:highlight w:val="yellow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ab/>
        <w:t xml:space="preserve"> cfg.vm.network "forwarded_port", guest: 22, host: 17213, auto_correct: false, id: "ssh"</w:t>
      </w:r>
    </w:p>
    <w:p w14:paraId="6612D477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 xml:space="preserve">  end</w:t>
      </w:r>
    </w:p>
    <w:p w14:paraId="6AB868B4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>#Ansible-Server</w:t>
      </w:r>
    </w:p>
    <w:p w14:paraId="3F95B7B4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 xml:space="preserve">  config.vm.define:"ansible-server" do |cfg|</w:t>
      </w:r>
    </w:p>
    <w:p w14:paraId="6DB546F6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 xml:space="preserve">     cfg.vm.box = "centos/7"</w:t>
      </w:r>
    </w:p>
    <w:p w14:paraId="5E702BA6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cfg.vm.provider:virtualbox do |vb|</w:t>
      </w:r>
    </w:p>
    <w:p w14:paraId="104768E2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vb.name="Ansible-Server(Udemy-Bloter)"</w:t>
      </w:r>
    </w:p>
    <w:p w14:paraId="1E8F56F5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end</w:t>
      </w:r>
    </w:p>
    <w:p w14:paraId="7C07B8F6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cfg.vm.host_name="ansible-server"</w:t>
      </w:r>
    </w:p>
    <w:p w14:paraId="4F4FABE7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cfg.vm.synced_folder ".", "/vagrant", disabled: true</w:t>
      </w:r>
    </w:p>
    <w:p w14:paraId="3E82A48B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"public_network", ip: "172.31.98.11"</w:t>
      </w:r>
    </w:p>
    <w:p w14:paraId="34EF4A5A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"forwarded_port", guest: 22, host: 19210, auto_correct: false, id: "ssh"</w:t>
      </w:r>
    </w:p>
    <w:p w14:paraId="5B044113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cfg.vm.provision "shell", path: "bootstrap.sh"</w:t>
      </w:r>
    </w:p>
    <w:p w14:paraId="4D4162B3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cfg.vm.provision "file", source: "Ansible_env_ready.yml", destination: "Ansible_env_ready.yml"</w:t>
      </w:r>
    </w:p>
    <w:p w14:paraId="60743CF9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lastRenderedPageBreak/>
        <w:tab/>
        <w:t xml:space="preserve"> cfg.vm.provision "shell", inline: "ansible-playbook Ansible_env_ready.yml"</w:t>
      </w:r>
    </w:p>
    <w:p w14:paraId="66541564" w14:textId="77777777" w:rsidR="00921106" w:rsidRPr="00921106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</w:t>
      </w:r>
      <w:r w:rsidRPr="00921106">
        <w:rPr>
          <w:rStyle w:val="HTML0"/>
          <w:rFonts w:ascii="Consolas" w:hAnsi="Consolas"/>
          <w:color w:val="555555"/>
          <w:sz w:val="16"/>
          <w:szCs w:val="16"/>
          <w:highlight w:val="yellow"/>
        </w:rPr>
        <w:t>cfg.vm.provision "shell", path: "add_ssh_auth.sh", privileged: false</w:t>
      </w:r>
    </w:p>
    <w:p w14:paraId="7B6DD7C8" w14:textId="42C57D9C" w:rsidR="00A86DED" w:rsidRPr="00A86DED" w:rsidRDefault="00921106" w:rsidP="0092110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921106">
        <w:rPr>
          <w:rStyle w:val="HTML0"/>
          <w:rFonts w:ascii="Consolas" w:hAnsi="Consolas"/>
          <w:color w:val="555555"/>
          <w:sz w:val="16"/>
          <w:szCs w:val="16"/>
        </w:rPr>
        <w:t xml:space="preserve">  end</w:t>
      </w:r>
    </w:p>
    <w:p w14:paraId="3FFC0BD7" w14:textId="77777777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 xml:space="preserve">  </w:t>
      </w:r>
    </w:p>
    <w:p w14:paraId="7DFDD4B6" w14:textId="435F1E6F" w:rsidR="00A86DED" w:rsidRPr="00A86DED" w:rsidRDefault="00A86DED" w:rsidP="00A86D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A86DED">
        <w:rPr>
          <w:rStyle w:val="HTML0"/>
          <w:rFonts w:ascii="Consolas" w:hAnsi="Consolas"/>
          <w:color w:val="555555"/>
          <w:sz w:val="16"/>
          <w:szCs w:val="16"/>
        </w:rPr>
        <w:t>end</w:t>
      </w:r>
    </w:p>
    <w:p w14:paraId="762D0F7D" w14:textId="77777777" w:rsidR="00796DD0" w:rsidRDefault="00796DD0" w:rsidP="00A40689"/>
    <w:p w14:paraId="69C640CD" w14:textId="54E43BCA" w:rsidR="00A86DED" w:rsidRDefault="00A86DED" w:rsidP="00A40689">
      <w:r>
        <w:rPr>
          <w:rFonts w:hint="eastAsia"/>
        </w:rPr>
        <w:t>다음으로는</w:t>
      </w:r>
      <w:r>
        <w:rPr>
          <w:rFonts w:hint="eastAsia"/>
        </w:rPr>
        <w:t xml:space="preserve"> </w:t>
      </w:r>
      <w:r w:rsidR="007A01D1">
        <w:t>ssh</w:t>
      </w:r>
      <w:r w:rsidR="007A01D1">
        <w:rPr>
          <w:rFonts w:hint="eastAsia"/>
        </w:rPr>
        <w:t>관련</w:t>
      </w:r>
      <w:r w:rsidR="007A01D1">
        <w:rPr>
          <w:rFonts w:hint="eastAsia"/>
        </w:rPr>
        <w:t xml:space="preserve"> </w:t>
      </w:r>
      <w:r w:rsidR="007A01D1">
        <w:rPr>
          <w:rFonts w:hint="eastAsia"/>
        </w:rPr>
        <w:t>설정을</w:t>
      </w:r>
      <w:r w:rsidR="007A01D1">
        <w:rPr>
          <w:rFonts w:hint="eastAsia"/>
        </w:rPr>
        <w:t xml:space="preserve"> </w:t>
      </w:r>
      <w:r w:rsidR="007A01D1">
        <w:rPr>
          <w:rFonts w:hint="eastAsia"/>
        </w:rPr>
        <w:t>하는</w:t>
      </w:r>
      <w:r w:rsidR="007A01D1">
        <w:rPr>
          <w:rFonts w:hint="eastAsia"/>
        </w:rPr>
        <w:t xml:space="preserve"> </w:t>
      </w:r>
      <w:r w:rsidR="007A01D1">
        <w:t xml:space="preserve">add_ssh_auth.sh </w:t>
      </w:r>
      <w:r w:rsidR="007A01D1">
        <w:rPr>
          <w:rFonts w:hint="eastAsia"/>
        </w:rPr>
        <w:t>파일을</w:t>
      </w:r>
      <w:r w:rsidR="007A01D1">
        <w:rPr>
          <w:rFonts w:hint="eastAsia"/>
        </w:rPr>
        <w:t xml:space="preserve"> </w:t>
      </w:r>
      <w:r w:rsidR="007A01D1">
        <w:rPr>
          <w:rFonts w:hint="eastAsia"/>
        </w:rPr>
        <w:t>생성합니다</w:t>
      </w:r>
      <w:r w:rsidR="007A01D1">
        <w:rPr>
          <w:rFonts w:hint="eastAsia"/>
        </w:rPr>
        <w:t>.</w:t>
      </w:r>
    </w:p>
    <w:p w14:paraId="1DCF22B1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7A01D1">
        <w:rPr>
          <w:rStyle w:val="HTML0"/>
          <w:rFonts w:ascii="Consolas" w:hAnsi="Consolas"/>
          <w:color w:val="555555"/>
          <w:sz w:val="20"/>
          <w:szCs w:val="20"/>
        </w:rPr>
        <w:t># add_ssh_auth.sh</w:t>
      </w:r>
    </w:p>
    <w:p w14:paraId="2E72B07A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</w:p>
    <w:p w14:paraId="00E8F970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7A01D1">
        <w:rPr>
          <w:rStyle w:val="HTML0"/>
          <w:rFonts w:ascii="Consolas" w:hAnsi="Consolas"/>
          <w:color w:val="555555"/>
          <w:sz w:val="20"/>
          <w:szCs w:val="20"/>
        </w:rPr>
        <w:t>#! /usr/bin/env bash</w:t>
      </w:r>
    </w:p>
    <w:p w14:paraId="04B5EB3F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</w:p>
    <w:p w14:paraId="520E9426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7A01D1">
        <w:rPr>
          <w:rStyle w:val="HTML0"/>
          <w:rFonts w:ascii="Consolas" w:hAnsi="Consolas" w:hint="eastAsia"/>
          <w:color w:val="555555"/>
          <w:sz w:val="20"/>
          <w:szCs w:val="20"/>
        </w:rPr>
        <w:t xml:space="preserve">#ssh key </w:t>
      </w:r>
      <w:r w:rsidRPr="007A01D1">
        <w:rPr>
          <w:rStyle w:val="HTML0"/>
          <w:rFonts w:ascii="Consolas" w:hAnsi="Consolas" w:hint="eastAsia"/>
          <w:color w:val="555555"/>
          <w:sz w:val="20"/>
          <w:szCs w:val="20"/>
        </w:rPr>
        <w:t>생성</w:t>
      </w:r>
    </w:p>
    <w:p w14:paraId="145646FD" w14:textId="77777777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7A01D1">
        <w:rPr>
          <w:rStyle w:val="HTML0"/>
          <w:rFonts w:ascii="Consolas" w:hAnsi="Consolas"/>
          <w:color w:val="555555"/>
          <w:sz w:val="20"/>
          <w:szCs w:val="20"/>
        </w:rPr>
        <w:t>sshpass -p vagrant ssh -T -o StrictHostKeyChecking=no vagrant@node01</w:t>
      </w:r>
    </w:p>
    <w:p w14:paraId="0D73E2DD" w14:textId="4CEE0F95" w:rsidR="007A01D1" w:rsidRPr="007A01D1" w:rsidRDefault="007A01D1" w:rsidP="007A01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7A01D1">
        <w:rPr>
          <w:rStyle w:val="HTML0"/>
          <w:rFonts w:ascii="Consolas" w:hAnsi="Consolas"/>
          <w:color w:val="555555"/>
          <w:sz w:val="20"/>
          <w:szCs w:val="20"/>
        </w:rPr>
        <w:t>sshpass -p vagrant ssh -T -o StrictHostKeyChecking=no vagrant@node02</w:t>
      </w:r>
    </w:p>
    <w:p w14:paraId="2EC47FE6" w14:textId="77777777" w:rsidR="00796DD0" w:rsidRDefault="00796DD0" w:rsidP="00A40689"/>
    <w:p w14:paraId="3ECF16E4" w14:textId="77777777" w:rsidR="00A86DED" w:rsidRDefault="00A86DED" w:rsidP="00A40689"/>
    <w:p w14:paraId="503E4924" w14:textId="113C90D0" w:rsidR="007A01D1" w:rsidRDefault="007A01D1" w:rsidP="00A40689">
      <w:r>
        <w:rPr>
          <w:rFonts w:hint="eastAsia"/>
        </w:rPr>
        <w:t>마지막으로</w:t>
      </w:r>
      <w:r>
        <w:rPr>
          <w:rFonts w:hint="eastAsia"/>
        </w:rPr>
        <w:t xml:space="preserve"> </w:t>
      </w:r>
      <w:r w:rsidR="004975EE">
        <w:rPr>
          <w:rFonts w:hint="eastAsia"/>
        </w:rPr>
        <w:t>리눅스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호스트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파일에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각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노드들의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정보를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입력하고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앤서블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호스트</w:t>
      </w:r>
      <w:r w:rsidR="004975EE">
        <w:rPr>
          <w:rFonts w:hint="eastAsia"/>
        </w:rPr>
        <w:t xml:space="preserve"> </w:t>
      </w:r>
      <w:r w:rsidR="004975EE">
        <w:rPr>
          <w:rFonts w:hint="eastAsia"/>
        </w:rPr>
        <w:t>파일에</w:t>
      </w:r>
      <w:r w:rsidR="004975EE">
        <w:rPr>
          <w:rFonts w:hint="eastAsia"/>
        </w:rPr>
        <w:t xml:space="preserve"> </w:t>
      </w:r>
      <w:r w:rsidR="005275D1">
        <w:rPr>
          <w:rFonts w:hint="eastAsia"/>
        </w:rPr>
        <w:t>추가한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노드의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정보를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입력하고</w:t>
      </w:r>
      <w:r w:rsidR="005275D1">
        <w:rPr>
          <w:rFonts w:hint="eastAsia"/>
        </w:rPr>
        <w:t>,</w:t>
      </w:r>
      <w:r w:rsidR="005275D1">
        <w:t xml:space="preserve"> </w:t>
      </w:r>
      <w:r w:rsidR="005275D1">
        <w:rPr>
          <w:rFonts w:hint="eastAsia"/>
        </w:rPr>
        <w:t>s</w:t>
      </w:r>
      <w:r w:rsidR="005275D1">
        <w:t>sh</w:t>
      </w:r>
      <w:r w:rsidR="005275D1">
        <w:rPr>
          <w:rFonts w:hint="eastAsia"/>
        </w:rPr>
        <w:t>를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설치하는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부분을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앤서블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플레이북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파일</w:t>
      </w:r>
      <w:r w:rsidR="005275D1">
        <w:rPr>
          <w:rFonts w:hint="eastAsia"/>
        </w:rPr>
        <w:t>(</w:t>
      </w:r>
      <w:r w:rsidR="00081AFB">
        <w:t>Ansible_env_ready.yml</w:t>
      </w:r>
      <w:r w:rsidR="005275D1">
        <w:t>)</w:t>
      </w:r>
      <w:r w:rsidR="005275D1">
        <w:rPr>
          <w:rFonts w:hint="eastAsia"/>
        </w:rPr>
        <w:t>에</w:t>
      </w:r>
      <w:r w:rsidR="005275D1">
        <w:rPr>
          <w:rFonts w:hint="eastAsia"/>
        </w:rPr>
        <w:t xml:space="preserve"> </w:t>
      </w:r>
      <w:r w:rsidR="005275D1">
        <w:rPr>
          <w:rFonts w:hint="eastAsia"/>
        </w:rPr>
        <w:t>추가합니다</w:t>
      </w:r>
      <w:r w:rsidR="005275D1">
        <w:rPr>
          <w:rFonts w:hint="eastAsia"/>
        </w:rPr>
        <w:t>.</w:t>
      </w:r>
    </w:p>
    <w:p w14:paraId="43301B89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># Ansible_env_ready.yml</w:t>
      </w:r>
    </w:p>
    <w:p w14:paraId="279D3CE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</w:p>
    <w:p w14:paraId="56360D22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>---</w:t>
      </w:r>
    </w:p>
    <w:p w14:paraId="72A2B96D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>- name: Setup for the Ansible's Enviroment</w:t>
      </w:r>
    </w:p>
    <w:p w14:paraId="67B06FE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hosts: localhost</w:t>
      </w:r>
    </w:p>
    <w:p w14:paraId="76C1BA92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gather_facts: no</w:t>
      </w:r>
    </w:p>
    <w:p w14:paraId="011F621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</w:t>
      </w:r>
    </w:p>
    <w:p w14:paraId="2C02A0F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tasks:</w:t>
      </w:r>
    </w:p>
    <w:p w14:paraId="7BE5D555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</w:t>
      </w:r>
    </w:p>
    <w:p w14:paraId="3B360CA9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</w:t>
      </w: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>- name: Add "/etc/hosts"</w:t>
      </w:r>
    </w:p>
    <w:p w14:paraId="23908B7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blockinfile: |</w:t>
      </w:r>
    </w:p>
    <w:p w14:paraId="7B43D09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dest=/etc/hosts</w:t>
      </w:r>
    </w:p>
    <w:p w14:paraId="73A601B3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content="</w:t>
      </w:r>
    </w:p>
    <w:p w14:paraId="429C2FEE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172.31.98.11 server</w:t>
      </w:r>
    </w:p>
    <w:p w14:paraId="7CE799B2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172.31.98.12 node01</w:t>
      </w:r>
    </w:p>
    <w:p w14:paraId="5C003281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172.31.98.13 node02"</w:t>
      </w:r>
    </w:p>
    <w:p w14:paraId="0E9E6DF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</w:t>
      </w:r>
    </w:p>
    <w:p w14:paraId="6EEE1E55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- name: Add "/etc/ansible/hosts"</w:t>
      </w:r>
    </w:p>
    <w:p w14:paraId="400E8F27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blockinfile: |</w:t>
      </w:r>
    </w:p>
    <w:p w14:paraId="099690C8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dest=/etc/ansible/hosts</w:t>
      </w:r>
    </w:p>
    <w:p w14:paraId="703CF250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content="</w:t>
      </w:r>
    </w:p>
    <w:p w14:paraId="6D28E6F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[CentOS]</w:t>
      </w:r>
    </w:p>
    <w:p w14:paraId="55316DF7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 node01</w:t>
      </w:r>
    </w:p>
    <w:p w14:paraId="64548DA5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   node02"    </w:t>
      </w:r>
    </w:p>
    <w:p w14:paraId="1ACAE8E2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lastRenderedPageBreak/>
        <w:t xml:space="preserve">           </w:t>
      </w:r>
    </w:p>
    <w:p w14:paraId="7554D5D4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- name: Install sshpass for Authentication</w:t>
      </w:r>
    </w:p>
    <w:p w14:paraId="529C1AE7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yum:</w:t>
      </w:r>
    </w:p>
    <w:p w14:paraId="49C0F78B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  <w:highlight w:val="yellow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name: sshpass</w:t>
      </w:r>
    </w:p>
    <w:p w14:paraId="0AE5715B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  <w:highlight w:val="yellow"/>
        </w:rPr>
        <w:t xml:space="preserve">        state: present</w:t>
      </w: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   </w:t>
      </w:r>
    </w:p>
    <w:p w14:paraId="1F3A6C14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  </w:t>
      </w:r>
    </w:p>
    <w:p w14:paraId="1F5101B3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Install vim-enhanced</w:t>
      </w:r>
    </w:p>
    <w:p w14:paraId="01BAFFFB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yum:</w:t>
      </w:r>
    </w:p>
    <w:p w14:paraId="7DFAEC63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name: vim-enhanced</w:t>
      </w:r>
    </w:p>
    <w:p w14:paraId="1E4B989E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state: present</w:t>
      </w:r>
    </w:p>
    <w:p w14:paraId="552A992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</w:t>
      </w:r>
    </w:p>
    <w:p w14:paraId="5E431A87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Install git</w:t>
      </w:r>
    </w:p>
    <w:p w14:paraId="4F5D9C50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yum: </w:t>
      </w:r>
    </w:p>
    <w:p w14:paraId="554278C9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name: git</w:t>
      </w:r>
    </w:p>
    <w:p w14:paraId="72209B0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state: present</w:t>
      </w:r>
    </w:p>
    <w:p w14:paraId="67E90801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</w:t>
      </w:r>
    </w:p>
    <w:p w14:paraId="71E4F6E3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Download pathogen.vim</w:t>
      </w:r>
    </w:p>
    <w:p w14:paraId="77E04B3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shell: "curl -fLo /home/vagrant/.vim/autoload/pathogen.vim https://tpo.pe/pathogen.vim"</w:t>
      </w:r>
    </w:p>
    <w:p w14:paraId="72B2546B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</w:t>
      </w:r>
    </w:p>
    <w:p w14:paraId="3E5D8C2D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Git clone vim-ansible-yaml</w:t>
      </w:r>
    </w:p>
    <w:p w14:paraId="25D76534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git:</w:t>
      </w:r>
    </w:p>
    <w:p w14:paraId="535240F9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repo: 'https://github.com/chase/vim-ansible-yaml.git'</w:t>
      </w:r>
    </w:p>
    <w:p w14:paraId="15937C6E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dest: /home/vagrant/.vim/bundle/vim-ansible-yaml</w:t>
      </w:r>
    </w:p>
    <w:p w14:paraId="561957F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</w:t>
      </w:r>
    </w:p>
    <w:p w14:paraId="25513817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Configure vimrc</w:t>
      </w:r>
    </w:p>
    <w:p w14:paraId="37E18028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lineinfile: </w:t>
      </w:r>
    </w:p>
    <w:p w14:paraId="60FE420A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dest: /home/vagrant/.vimrc</w:t>
      </w:r>
    </w:p>
    <w:p w14:paraId="15386CBA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line: "{{ item }}"</w:t>
      </w:r>
    </w:p>
    <w:p w14:paraId="30AFCF0C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with_items:</w:t>
      </w:r>
    </w:p>
    <w:p w14:paraId="63A6D108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"set number"</w:t>
      </w:r>
    </w:p>
    <w:p w14:paraId="11ADF94D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"execute pathogen#infect()"</w:t>
      </w:r>
    </w:p>
    <w:p w14:paraId="5A41A6D5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"syntax on"</w:t>
      </w:r>
    </w:p>
    <w:p w14:paraId="23AA2B7F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</w:p>
    <w:p w14:paraId="5253731D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- name: Configure Bashrc</w:t>
      </w:r>
    </w:p>
    <w:p w14:paraId="6674006A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lineinfile:   </w:t>
      </w:r>
    </w:p>
    <w:p w14:paraId="0B40DD65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dest: /home/vagrant/.bashrc</w:t>
      </w:r>
    </w:p>
    <w:p w14:paraId="527A1AF8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line: "{{ item }}"</w:t>
      </w:r>
    </w:p>
    <w:p w14:paraId="31698D89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with_items:</w:t>
      </w:r>
    </w:p>
    <w:p w14:paraId="39679AC2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"alias vi='vim'"</w:t>
      </w:r>
    </w:p>
    <w:p w14:paraId="56A8E416" w14:textId="77777777" w:rsidR="00081AFB" w:rsidRPr="00081AFB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"alias ans='ansible'"</w:t>
      </w:r>
    </w:p>
    <w:p w14:paraId="1544394D" w14:textId="2842F124" w:rsidR="00A86DED" w:rsidRDefault="00081AFB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  <w:r w:rsidRPr="00081AFB">
        <w:rPr>
          <w:rStyle w:val="HTML0"/>
          <w:rFonts w:ascii="Consolas" w:hAnsi="Consolas"/>
          <w:color w:val="555555"/>
          <w:sz w:val="20"/>
          <w:szCs w:val="20"/>
        </w:rPr>
        <w:t xml:space="preserve">        - "alias anp='ansible-playbook'"</w:t>
      </w:r>
    </w:p>
    <w:p w14:paraId="6BDFB222" w14:textId="77777777" w:rsidR="00902BAE" w:rsidRDefault="00902BAE" w:rsidP="00081AF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0"/>
          <w:szCs w:val="20"/>
        </w:rPr>
      </w:pPr>
    </w:p>
    <w:p w14:paraId="46322044" w14:textId="0EEB9BBC" w:rsidR="00902BAE" w:rsidRDefault="00902BAE" w:rsidP="00902BAE">
      <w:pPr>
        <w:rPr>
          <w:rStyle w:val="HTML0"/>
          <w:rFonts w:ascii="나눔고딕" w:eastAsia="나눔고딕" w:hAnsi="나눔고딕"/>
          <w:color w:val="auto"/>
        </w:rPr>
      </w:pPr>
      <w:r w:rsidRPr="00902BAE">
        <w:rPr>
          <w:rStyle w:val="HTML0"/>
          <w:rFonts w:ascii="나눔고딕" w:eastAsia="나눔고딕" w:hAnsi="나눔고딕" w:hint="eastAsia"/>
          <w:color w:val="auto"/>
        </w:rPr>
        <w:t xml:space="preserve">모든 파일의 설정을 마쳤으면 </w:t>
      </w:r>
      <w:r w:rsidR="00500DED">
        <w:rPr>
          <w:rStyle w:val="HTML0"/>
          <w:rFonts w:ascii="나눔고딕" w:eastAsia="나눔고딕" w:hAnsi="나눔고딕" w:hint="eastAsia"/>
          <w:color w:val="auto"/>
        </w:rPr>
        <w:t>기존에 생성 되어있는 가상머신을 삭제하고 다시 실행시킵니다.</w:t>
      </w:r>
    </w:p>
    <w:p w14:paraId="57E24F97" w14:textId="77777777" w:rsidR="00500DED" w:rsidRDefault="00500DED" w:rsidP="00902BAE">
      <w:pPr>
        <w:rPr>
          <w:rStyle w:val="HTML0"/>
          <w:rFonts w:ascii="나눔고딕" w:eastAsia="나눔고딕" w:hAnsi="나눔고딕"/>
          <w:color w:val="auto"/>
        </w:rPr>
      </w:pPr>
    </w:p>
    <w:p w14:paraId="44F56BA0" w14:textId="77777777" w:rsidR="00500DED" w:rsidRDefault="00500DED" w:rsidP="00902BAE">
      <w:pPr>
        <w:rPr>
          <w:rStyle w:val="HTML0"/>
          <w:rFonts w:ascii="나눔고딕" w:eastAsia="나눔고딕" w:hAnsi="나눔고딕"/>
          <w:color w:val="auto"/>
        </w:rPr>
      </w:pPr>
    </w:p>
    <w:p w14:paraId="3999512C" w14:textId="15DDD516" w:rsidR="00500DED" w:rsidRPr="00B06012" w:rsidRDefault="00500DED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B06012">
        <w:rPr>
          <w:rStyle w:val="HTML0"/>
          <w:rFonts w:ascii="Consolas" w:hAnsi="Consolas" w:hint="eastAsia"/>
          <w:color w:val="555555"/>
        </w:rPr>
        <w:lastRenderedPageBreak/>
        <w:t>▶</w:t>
      </w:r>
      <w:r w:rsidRPr="00B06012">
        <w:rPr>
          <w:rStyle w:val="HTML0"/>
          <w:rFonts w:ascii="Consolas" w:hAnsi="Consolas"/>
          <w:color w:val="555555"/>
        </w:rPr>
        <w:t xml:space="preserve">vagrant destroy </w:t>
      </w:r>
      <w:r w:rsidR="006D6D06" w:rsidRPr="00B06012">
        <w:rPr>
          <w:rStyle w:val="HTML0"/>
          <w:rFonts w:ascii="Consolas" w:hAnsi="Consolas"/>
          <w:color w:val="555555"/>
        </w:rPr>
        <w:t>ansible-server</w:t>
      </w:r>
    </w:p>
    <w:p w14:paraId="2DF61918" w14:textId="618D3428" w:rsidR="006D6D06" w:rsidRPr="00B06012" w:rsidRDefault="006D6D06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B06012">
        <w:rPr>
          <w:rStyle w:val="HTML0"/>
          <w:rFonts w:ascii="Consolas" w:hAnsi="Consolas" w:hint="eastAsia"/>
          <w:color w:val="555555"/>
        </w:rPr>
        <w:t>▶</w:t>
      </w:r>
      <w:r w:rsidRPr="00B06012">
        <w:rPr>
          <w:rStyle w:val="HTML0"/>
          <w:rFonts w:ascii="Consolas" w:hAnsi="Consolas" w:hint="eastAsia"/>
          <w:color w:val="555555"/>
        </w:rPr>
        <w:t>y</w:t>
      </w:r>
      <w:r w:rsidRPr="00A83CB7">
        <w:rPr>
          <w:rStyle w:val="HTML0"/>
          <w:rFonts w:ascii="나눔고딕" w:eastAsia="나눔고딕" w:hAnsi="나눔고딕" w:hint="eastAsia"/>
          <w:color w:val="555555"/>
        </w:rPr>
        <w:t>입력</w:t>
      </w:r>
    </w:p>
    <w:p w14:paraId="25D31627" w14:textId="14982A06" w:rsidR="00B06012" w:rsidRPr="00B06012" w:rsidRDefault="00B06012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B06012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2C90F3B5" wp14:editId="23A6484E">
            <wp:extent cx="6097270" cy="566420"/>
            <wp:effectExtent l="0" t="0" r="0" b="508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56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9085D" w14:textId="7CD09D22" w:rsidR="006D6D06" w:rsidRDefault="006D6D06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B06012">
        <w:rPr>
          <w:rStyle w:val="HTML0"/>
          <w:rFonts w:ascii="Consolas" w:hAnsi="Consolas" w:hint="eastAsia"/>
          <w:color w:val="555555"/>
        </w:rPr>
        <w:t>▶</w:t>
      </w:r>
      <w:r w:rsidRPr="00B06012">
        <w:rPr>
          <w:rStyle w:val="HTML0"/>
          <w:rFonts w:ascii="Consolas" w:hAnsi="Consolas" w:hint="eastAsia"/>
          <w:color w:val="555555"/>
        </w:rPr>
        <w:t>v</w:t>
      </w:r>
      <w:r w:rsidRPr="00B06012">
        <w:rPr>
          <w:rStyle w:val="HTML0"/>
          <w:rFonts w:ascii="Consolas" w:hAnsi="Consolas"/>
          <w:color w:val="555555"/>
        </w:rPr>
        <w:t xml:space="preserve">agrant up </w:t>
      </w:r>
    </w:p>
    <w:p w14:paraId="5834255B" w14:textId="7EBAE1F8" w:rsidR="00622310" w:rsidRDefault="00622310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622310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627BD04B" wp14:editId="1E29718A">
            <wp:extent cx="6097270" cy="1623060"/>
            <wp:effectExtent l="0" t="0" r="0" b="0"/>
            <wp:docPr id="226" name="그림 2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그림 226" descr="텍스트이(가) 표시된 사진&#10;&#10;자동 생성된 설명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4FFB" w14:textId="77DD2CC5" w:rsidR="00622310" w:rsidRDefault="00622310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…</w:t>
      </w:r>
    </w:p>
    <w:p w14:paraId="54751945" w14:textId="75ED6B42" w:rsidR="00622310" w:rsidRDefault="00622310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622310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3038BA44" wp14:editId="0D2F0C58">
            <wp:extent cx="6097270" cy="1135380"/>
            <wp:effectExtent l="0" t="0" r="0" b="762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CEBD" w14:textId="13872637" w:rsidR="00F2400F" w:rsidRDefault="00F2400F" w:rsidP="00B06012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F2400F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42D1B963" wp14:editId="02C1E7A8">
            <wp:extent cx="3057952" cy="2019582"/>
            <wp:effectExtent l="0" t="0" r="9525" b="0"/>
            <wp:docPr id="20" name="그림 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이(가) 표시된 사진&#10;&#10;자동 생성된 설명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057952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70BB" w14:textId="1A24782B" w:rsidR="00905F46" w:rsidRPr="00A83CB7" w:rsidRDefault="00905F46" w:rsidP="00B06012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A83CB7">
        <w:rPr>
          <w:rStyle w:val="HTML0"/>
          <w:rFonts w:ascii="나눔고딕" w:eastAsia="나눔고딕" w:hAnsi="나눔고딕" w:hint="eastAsia"/>
          <w:color w:val="555555"/>
        </w:rPr>
        <w:t xml:space="preserve">파일에 문제가 없다면 정상적으로 </w:t>
      </w:r>
      <w:r w:rsidRPr="00A83CB7">
        <w:rPr>
          <w:rStyle w:val="HTML0"/>
          <w:rFonts w:ascii="나눔고딕" w:eastAsia="나눔고딕" w:hAnsi="나눔고딕"/>
          <w:color w:val="555555"/>
        </w:rPr>
        <w:t>3</w:t>
      </w:r>
      <w:r w:rsidRPr="00A83CB7">
        <w:rPr>
          <w:rStyle w:val="HTML0"/>
          <w:rFonts w:ascii="나눔고딕" w:eastAsia="나눔고딕" w:hAnsi="나눔고딕" w:hint="eastAsia"/>
          <w:color w:val="555555"/>
        </w:rPr>
        <w:t>개의 가상머신이 생성됩니다.</w:t>
      </w:r>
      <w:r w:rsidRPr="00A83CB7">
        <w:rPr>
          <w:rStyle w:val="HTML0"/>
          <w:rFonts w:ascii="나눔고딕" w:eastAsia="나눔고딕" w:hAnsi="나눔고딕"/>
          <w:color w:val="555555"/>
        </w:rPr>
        <w:t xml:space="preserve"> </w:t>
      </w:r>
      <w:r w:rsidR="0042232C">
        <w:rPr>
          <w:rStyle w:val="HTML0"/>
          <w:rFonts w:ascii="나눔고딕" w:eastAsia="나눔고딕" w:hAnsi="나눔고딕"/>
          <w:color w:val="555555"/>
        </w:rPr>
        <w:t xml:space="preserve"> ansible-server </w:t>
      </w:r>
      <w:r w:rsidR="0042232C">
        <w:rPr>
          <w:rStyle w:val="HTML0"/>
          <w:rFonts w:ascii="나눔고딕" w:eastAsia="나눔고딕" w:hAnsi="나눔고딕" w:hint="eastAsia"/>
          <w:color w:val="555555"/>
        </w:rPr>
        <w:t>노드에 접속하여 설정한 내용들이 정상적으로 적용되었는지 확인해 봅니다.</w:t>
      </w:r>
    </w:p>
    <w:p w14:paraId="09744D48" w14:textId="52566622" w:rsidR="00500DED" w:rsidRDefault="00A83CB7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>vagrant ssh ansible-server</w:t>
      </w:r>
    </w:p>
    <w:p w14:paraId="273E2038" w14:textId="314F97D4" w:rsidR="00A83CB7" w:rsidRDefault="001C7A22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1C7A22">
        <w:rPr>
          <w:rStyle w:val="HTML0"/>
          <w:rFonts w:ascii="Consolas" w:hAnsi="Consolas" w:hint="eastAsia"/>
          <w:color w:val="555555"/>
        </w:rPr>
        <w:t>▶</w:t>
      </w:r>
      <w:r w:rsidRPr="001C7A22">
        <w:rPr>
          <w:rStyle w:val="HTML0"/>
          <w:rFonts w:ascii="Consolas" w:hAnsi="Consolas" w:hint="eastAsia"/>
          <w:color w:val="555555"/>
        </w:rPr>
        <w:t>c</w:t>
      </w:r>
      <w:r w:rsidRPr="001C7A22">
        <w:rPr>
          <w:rStyle w:val="HTML0"/>
          <w:rFonts w:ascii="Consolas" w:hAnsi="Consolas"/>
          <w:color w:val="555555"/>
        </w:rPr>
        <w:t>at .ssh/known_hosts</w:t>
      </w:r>
    </w:p>
    <w:p w14:paraId="26A2CE2B" w14:textId="7B246631" w:rsidR="00CA131B" w:rsidRDefault="00CA131B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CA131B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3E716627" wp14:editId="2420FB75">
            <wp:extent cx="6097270" cy="492125"/>
            <wp:effectExtent l="0" t="0" r="0" b="3175"/>
            <wp:docPr id="227" name="그림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F2780" w14:textId="7956885C" w:rsidR="00CA131B" w:rsidRDefault="008D34FD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>vi /etc/hosts</w:t>
      </w:r>
    </w:p>
    <w:p w14:paraId="0BA4692C" w14:textId="2987ADEA" w:rsidR="008D34FD" w:rsidRDefault="008D34FD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8D34FD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5527AD5E" wp14:editId="20BDFF08">
            <wp:extent cx="6097270" cy="1344930"/>
            <wp:effectExtent l="0" t="0" r="0" b="7620"/>
            <wp:docPr id="228" name="그림 22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그림 228" descr="텍스트이(가) 표시된 사진&#10;&#10;자동 생성된 설명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5BC1F" w14:textId="73B39F8E" w:rsidR="00A27502" w:rsidRPr="00A27502" w:rsidRDefault="00A27502" w:rsidP="00A83CB7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A27502">
        <w:rPr>
          <w:rStyle w:val="HTML0"/>
          <w:rFonts w:ascii="나눔고딕" w:eastAsia="나눔고딕" w:hAnsi="나눔고딕" w:hint="eastAsia"/>
          <w:color w:val="555555"/>
        </w:rPr>
        <w:lastRenderedPageBreak/>
        <w:t xml:space="preserve">앞서 설정하였던 </w:t>
      </w:r>
      <w:r w:rsidRPr="00A27502">
        <w:rPr>
          <w:rStyle w:val="HTML0"/>
          <w:rFonts w:ascii="나눔고딕" w:eastAsia="나눔고딕" w:hAnsi="나눔고딕"/>
          <w:color w:val="555555"/>
        </w:rPr>
        <w:t>vim-plug</w:t>
      </w:r>
      <w:r w:rsidRPr="00A27502">
        <w:rPr>
          <w:rStyle w:val="HTML0"/>
          <w:rFonts w:ascii="나눔고딕" w:eastAsia="나눔고딕" w:hAnsi="나눔고딕" w:hint="eastAsia"/>
          <w:color w:val="555555"/>
        </w:rPr>
        <w:t xml:space="preserve">의 내용도 잘 적용되었고 </w:t>
      </w:r>
      <w:r w:rsidRPr="00A27502">
        <w:rPr>
          <w:rStyle w:val="HTML0"/>
          <w:rFonts w:ascii="나눔고딕" w:eastAsia="나눔고딕" w:hAnsi="나눔고딕"/>
          <w:color w:val="555555"/>
        </w:rPr>
        <w:t>hosts</w:t>
      </w:r>
      <w:r w:rsidRPr="00A27502">
        <w:rPr>
          <w:rStyle w:val="HTML0"/>
          <w:rFonts w:ascii="나눔고딕" w:eastAsia="나눔고딕" w:hAnsi="나눔고딕" w:hint="eastAsia"/>
          <w:color w:val="555555"/>
        </w:rPr>
        <w:t>파일에 정상적으로 노드들이 등록</w:t>
      </w:r>
      <w:r w:rsidRPr="00A27502">
        <w:rPr>
          <w:rStyle w:val="HTML0"/>
          <w:rFonts w:ascii="나눔고딕" w:eastAsia="나눔고딕" w:hAnsi="나눔고딕"/>
          <w:color w:val="555555"/>
        </w:rPr>
        <w:t>되었습니다</w:t>
      </w:r>
      <w:r w:rsidRPr="00A27502">
        <w:rPr>
          <w:rStyle w:val="HTML0"/>
          <w:rFonts w:ascii="나눔고딕" w:eastAsia="나눔고딕" w:hAnsi="나눔고딕" w:hint="eastAsia"/>
          <w:color w:val="555555"/>
        </w:rPr>
        <w:t>.</w:t>
      </w:r>
    </w:p>
    <w:p w14:paraId="6C4D389B" w14:textId="5CE52587" w:rsidR="00CA131B" w:rsidRPr="001E3A53" w:rsidRDefault="009242BA" w:rsidP="00A83CB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1E3A53">
        <w:rPr>
          <w:rStyle w:val="HTML0"/>
          <w:rFonts w:ascii="Consolas" w:hAnsi="Consolas" w:hint="eastAsia"/>
          <w:color w:val="555555"/>
        </w:rPr>
        <w:t>▶</w:t>
      </w:r>
      <w:r w:rsidR="001E3A53" w:rsidRPr="001E3A53">
        <w:rPr>
          <w:rStyle w:val="HTML0"/>
          <w:rFonts w:ascii="Consolas" w:hAnsi="Consolas" w:hint="eastAsia"/>
          <w:color w:val="555555"/>
        </w:rPr>
        <w:t>c</w:t>
      </w:r>
      <w:r w:rsidR="001E3A53" w:rsidRPr="001E3A53">
        <w:rPr>
          <w:rStyle w:val="HTML0"/>
          <w:rFonts w:ascii="Consolas" w:hAnsi="Consolas"/>
          <w:color w:val="555555"/>
        </w:rPr>
        <w:t>at /etc/ansible/hosts</w:t>
      </w:r>
    </w:p>
    <w:p w14:paraId="5687345B" w14:textId="2F0FC889" w:rsidR="001E3A53" w:rsidRPr="001E3A53" w:rsidRDefault="001E3A53" w:rsidP="00A83CB7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1E3A53">
        <w:rPr>
          <w:rStyle w:val="HTML0"/>
          <w:rFonts w:ascii="나눔고딕" w:eastAsia="나눔고딕" w:hAnsi="나눔고딕"/>
          <w:noProof/>
          <w:color w:val="555555"/>
        </w:rPr>
        <w:drawing>
          <wp:inline distT="0" distB="0" distL="0" distR="0" wp14:anchorId="0B8CFD53" wp14:editId="3ADF0C8E">
            <wp:extent cx="2896004" cy="1247949"/>
            <wp:effectExtent l="0" t="0" r="0" b="9525"/>
            <wp:docPr id="230" name="그림 23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그림 230" descr="텍스트이(가) 표시된 사진&#10;&#10;자동 생성된 설명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96004" cy="124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A699" w14:textId="0151B8DB" w:rsidR="001E3A53" w:rsidRDefault="001E3A53" w:rsidP="00A83CB7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1E3A53">
        <w:rPr>
          <w:rStyle w:val="HTML0"/>
          <w:rFonts w:ascii="나눔고딕" w:eastAsia="나눔고딕" w:hAnsi="나눔고딕"/>
          <w:color w:val="555555"/>
        </w:rPr>
        <w:t>CentOS</w:t>
      </w:r>
      <w:r w:rsidRPr="001E3A53">
        <w:rPr>
          <w:rStyle w:val="HTML0"/>
          <w:rFonts w:ascii="나눔고딕" w:eastAsia="나눔고딕" w:hAnsi="나눔고딕" w:hint="eastAsia"/>
          <w:color w:val="555555"/>
        </w:rPr>
        <w:t xml:space="preserve">라는 그룹명으로 </w:t>
      </w:r>
      <w:r w:rsidRPr="001E3A53">
        <w:rPr>
          <w:rStyle w:val="HTML0"/>
          <w:rFonts w:ascii="나눔고딕" w:eastAsia="나눔고딕" w:hAnsi="나눔고딕"/>
          <w:color w:val="555555"/>
        </w:rPr>
        <w:t>node01,</w:t>
      </w:r>
      <w:r>
        <w:rPr>
          <w:rStyle w:val="HTML0"/>
          <w:rFonts w:ascii="나눔고딕" w:eastAsia="나눔고딕" w:hAnsi="나눔고딕"/>
          <w:color w:val="555555"/>
        </w:rPr>
        <w:t xml:space="preserve"> </w:t>
      </w:r>
      <w:r w:rsidRPr="001E3A53">
        <w:rPr>
          <w:rStyle w:val="HTML0"/>
          <w:rFonts w:ascii="나눔고딕" w:eastAsia="나눔고딕" w:hAnsi="나눔고딕"/>
          <w:color w:val="555555"/>
        </w:rPr>
        <w:t>node02</w:t>
      </w:r>
      <w:r w:rsidRPr="001E3A53">
        <w:rPr>
          <w:rStyle w:val="HTML0"/>
          <w:rFonts w:ascii="나눔고딕" w:eastAsia="나눔고딕" w:hAnsi="나눔고딕" w:hint="eastAsia"/>
          <w:color w:val="555555"/>
        </w:rPr>
        <w:t>도 정상적으로 등록</w:t>
      </w:r>
      <w:r w:rsidRPr="001E3A53">
        <w:rPr>
          <w:rStyle w:val="HTML0"/>
          <w:rFonts w:ascii="나눔고딕" w:eastAsia="나눔고딕" w:hAnsi="나눔고딕"/>
          <w:color w:val="555555"/>
        </w:rPr>
        <w:t>되었습니다</w:t>
      </w:r>
      <w:r w:rsidRPr="001E3A53">
        <w:rPr>
          <w:rStyle w:val="HTML0"/>
          <w:rFonts w:ascii="나눔고딕" w:eastAsia="나눔고딕" w:hAnsi="나눔고딕" w:hint="eastAsia"/>
          <w:color w:val="555555"/>
        </w:rPr>
        <w:t>.</w:t>
      </w:r>
    </w:p>
    <w:p w14:paraId="60E74A37" w14:textId="77777777" w:rsidR="006075AF" w:rsidRDefault="006075AF" w:rsidP="00A83CB7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</w:p>
    <w:p w14:paraId="429F7CE9" w14:textId="63BEA65D" w:rsidR="006075AF" w:rsidRDefault="006075AF" w:rsidP="006075AF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1E3A53">
        <w:rPr>
          <w:rStyle w:val="HTML0"/>
          <w:rFonts w:ascii="Consolas" w:hAnsi="Consolas"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vagrant all m -ping -k </w:t>
      </w:r>
    </w:p>
    <w:p w14:paraId="5B724A16" w14:textId="35DBC70A" w:rsidR="006075AF" w:rsidRDefault="006075AF" w:rsidP="006075AF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noProof/>
        </w:rPr>
        <w:drawing>
          <wp:inline distT="0" distB="0" distL="0" distR="0" wp14:anchorId="4B6F993B" wp14:editId="379C2412">
            <wp:extent cx="6097270" cy="1301115"/>
            <wp:effectExtent l="0" t="0" r="0" b="0"/>
            <wp:docPr id="231" name="그림 2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그림 231" descr="텍스트이(가) 표시된 사진&#10;&#10;자동 생성된 설명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6725" w14:textId="044E3677" w:rsidR="006075AF" w:rsidRPr="0010619B" w:rsidRDefault="006075AF" w:rsidP="006075AF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10619B">
        <w:rPr>
          <w:rStyle w:val="HTML0"/>
          <w:rFonts w:ascii="나눔고딕" w:eastAsia="나눔고딕" w:hAnsi="나눔고딕" w:hint="eastAsia"/>
          <w:color w:val="555555"/>
        </w:rPr>
        <w:t xml:space="preserve">하지만 </w:t>
      </w:r>
      <w:r w:rsidR="0010619B" w:rsidRPr="0010619B">
        <w:rPr>
          <w:rStyle w:val="HTML0"/>
          <w:rFonts w:ascii="나눔고딕" w:eastAsia="나눔고딕" w:hAnsi="나눔고딕" w:hint="eastAsia"/>
          <w:color w:val="555555"/>
        </w:rPr>
        <w:t>각 노드들 간의 통신이 되지 않습니다.</w:t>
      </w:r>
    </w:p>
    <w:p w14:paraId="67C11365" w14:textId="5FFBD2AC" w:rsidR="0010619B" w:rsidRPr="0010619B" w:rsidRDefault="0010619B" w:rsidP="006075AF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>
        <w:rPr>
          <w:rStyle w:val="HTML0"/>
          <w:rFonts w:ascii="Consolas" w:hAnsi="Consolas" w:hint="eastAsia"/>
          <w:color w:val="555555"/>
        </w:rPr>
        <w:t>s</w:t>
      </w:r>
      <w:r>
        <w:rPr>
          <w:rStyle w:val="HTML0"/>
          <w:rFonts w:ascii="Consolas" w:hAnsi="Consolas"/>
          <w:color w:val="555555"/>
        </w:rPr>
        <w:t>sh</w:t>
      </w:r>
      <w:r w:rsidRPr="0010619B">
        <w:rPr>
          <w:rStyle w:val="HTML0"/>
          <w:rFonts w:ascii="나눔고딕" w:eastAsia="나눔고딕" w:hAnsi="나눔고딕" w:hint="eastAsia"/>
          <w:color w:val="555555"/>
        </w:rPr>
        <w:t>통신을 할 때 비밀번호를 이용한 통신이 안되게 설정이 되어 있기 때문입니다.</w:t>
      </w:r>
    </w:p>
    <w:p w14:paraId="479BE4A6" w14:textId="77777777" w:rsidR="006075AF" w:rsidRPr="001E3A53" w:rsidRDefault="006075AF" w:rsidP="00A83CB7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</w:p>
    <w:p w14:paraId="1C207E05" w14:textId="77777777" w:rsidR="00500DED" w:rsidRDefault="00500DED" w:rsidP="00902BAE">
      <w:pPr>
        <w:rPr>
          <w:rStyle w:val="HTML0"/>
          <w:rFonts w:ascii="나눔고딕" w:eastAsia="나눔고딕" w:hAnsi="나눔고딕"/>
          <w:color w:val="auto"/>
        </w:rPr>
      </w:pPr>
    </w:p>
    <w:bookmarkStart w:id="11" w:name="_Toc116636647"/>
    <w:p w14:paraId="1D1ACD06" w14:textId="3CD1ADBA" w:rsidR="00B24FC1" w:rsidRPr="00D23B11" w:rsidRDefault="00FD0178" w:rsidP="00D23B11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>
        <w:rPr>
          <w:rFonts w:ascii="나눔고딕" w:hAnsi="나눔고딕" w:hint="eastAsia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676792E" wp14:editId="53029614">
                <wp:simplePos x="0" y="0"/>
                <wp:positionH relativeFrom="margin">
                  <wp:align>right</wp:align>
                </wp:positionH>
                <wp:positionV relativeFrom="paragraph">
                  <wp:posOffset>387985</wp:posOffset>
                </wp:positionV>
                <wp:extent cx="6080760" cy="2354580"/>
                <wp:effectExtent l="0" t="0" r="15240" b="26670"/>
                <wp:wrapNone/>
                <wp:docPr id="295" name="직사각형 2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3545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87DCC4" id="직사각형 295" o:spid="_x0000_s1026" style="position:absolute;left:0;text-align:left;margin-left:427.6pt;margin-top:30.55pt;width:478.8pt;height:185.4pt;z-index:2518497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B24FC1" w:rsidRPr="00D23B1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2</w:t>
      </w:r>
      <w:r w:rsidR="00B24FC1" w:rsidRPr="00D23B11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-8. </w:t>
      </w:r>
      <w:r w:rsidR="00B24FC1" w:rsidRPr="00D23B11">
        <w:rPr>
          <w:rStyle w:val="HTML0"/>
          <w:rFonts w:asciiTheme="minorHAnsi" w:eastAsia="나눔고딕" w:hAnsiTheme="minorHAnsi" w:cs="Times New Roman"/>
          <w:sz w:val="32"/>
          <w:szCs w:val="22"/>
        </w:rPr>
        <w:t>앤서블</w:t>
      </w:r>
      <w:r w:rsidR="00B24FC1" w:rsidRPr="00D23B1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B24FC1" w:rsidRPr="00D23B11">
        <w:rPr>
          <w:rStyle w:val="HTML0"/>
          <w:rFonts w:asciiTheme="minorHAnsi" w:eastAsia="나눔고딕" w:hAnsiTheme="minorHAnsi" w:cs="Times New Roman"/>
          <w:sz w:val="32"/>
          <w:szCs w:val="22"/>
        </w:rPr>
        <w:t>서버와</w:t>
      </w:r>
      <w:r w:rsidR="00B24FC1" w:rsidRPr="00D23B1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B24FC1" w:rsidRPr="00D23B11">
        <w:rPr>
          <w:rStyle w:val="HTML0"/>
          <w:rFonts w:asciiTheme="minorHAnsi" w:eastAsia="나눔고딕" w:hAnsiTheme="minorHAnsi" w:cs="Times New Roman"/>
          <w:sz w:val="32"/>
          <w:szCs w:val="22"/>
        </w:rPr>
        <w:t>노드의</w:t>
      </w:r>
      <w:r w:rsidR="00B24FC1" w:rsidRPr="00D23B1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B24FC1" w:rsidRPr="00D23B11">
        <w:rPr>
          <w:rStyle w:val="HTML0"/>
          <w:rFonts w:asciiTheme="minorHAnsi" w:eastAsia="나눔고딕" w:hAnsiTheme="minorHAnsi" w:cs="Times New Roman"/>
          <w:sz w:val="32"/>
          <w:szCs w:val="22"/>
        </w:rPr>
        <w:t>통신</w:t>
      </w:r>
      <w:bookmarkEnd w:id="11"/>
    </w:p>
    <w:p w14:paraId="23022C4D" w14:textId="43AF72BE" w:rsidR="00500DED" w:rsidRDefault="00A90268" w:rsidP="00902BAE">
      <w:pPr>
        <w:rPr>
          <w:rStyle w:val="HTML0"/>
          <w:rFonts w:ascii="나눔고딕" w:eastAsia="나눔고딕" w:hAnsi="나눔고딕"/>
          <w:color w:val="auto"/>
        </w:rPr>
      </w:pPr>
      <w:r w:rsidRPr="00A90268">
        <w:rPr>
          <w:rStyle w:val="HTML0"/>
          <w:rFonts w:ascii="나눔고딕" w:eastAsia="나눔고딕" w:hAnsi="나눔고딕"/>
          <w:noProof/>
          <w:color w:val="auto"/>
        </w:rPr>
        <w:drawing>
          <wp:inline distT="0" distB="0" distL="0" distR="0" wp14:anchorId="3CF96650" wp14:editId="6CF0DEDB">
            <wp:extent cx="6097270" cy="2337435"/>
            <wp:effectExtent l="0" t="0" r="0" b="5715"/>
            <wp:docPr id="233" name="그림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CF49" w14:textId="2562E585" w:rsidR="00A90268" w:rsidRDefault="000C756F" w:rsidP="00902BAE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외부에서 서버</w:t>
      </w:r>
      <w:r>
        <w:rPr>
          <w:rStyle w:val="HTML0"/>
          <w:rFonts w:ascii="나눔고딕" w:eastAsia="나눔고딕" w:hAnsi="나눔고딕"/>
          <w:color w:val="auto"/>
        </w:rPr>
        <w:t xml:space="preserve">, 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노드에 접속하면 </w:t>
      </w:r>
      <w:r>
        <w:rPr>
          <w:rStyle w:val="HTML0"/>
          <w:rFonts w:ascii="나눔고딕" w:eastAsia="나눔고딕" w:hAnsi="나눔고딕"/>
          <w:color w:val="auto"/>
        </w:rPr>
        <w:t>sshd_config</w:t>
      </w:r>
      <w:r>
        <w:rPr>
          <w:rStyle w:val="HTML0"/>
          <w:rFonts w:ascii="나눔고딕" w:eastAsia="나눔고딕" w:hAnsi="나눔고딕" w:hint="eastAsia"/>
          <w:color w:val="auto"/>
        </w:rPr>
        <w:t>에서 설정과 방법 등을 읽어서 적용을 시킵니다.</w:t>
      </w:r>
    </w:p>
    <w:p w14:paraId="1F490668" w14:textId="4DA1DD0A" w:rsidR="00500DED" w:rsidRDefault="0082160B" w:rsidP="00902BAE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s</w:t>
      </w:r>
      <w:r>
        <w:rPr>
          <w:rStyle w:val="HTML0"/>
          <w:rFonts w:ascii="나눔고딕" w:eastAsia="나눔고딕" w:hAnsi="나눔고딕"/>
          <w:color w:val="auto"/>
        </w:rPr>
        <w:t>shd_config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의 내용중 </w:t>
      </w:r>
      <w:r>
        <w:rPr>
          <w:rStyle w:val="HTML0"/>
          <w:rFonts w:ascii="나눔고딕" w:eastAsia="나눔고딕" w:hAnsi="나눔고딕"/>
          <w:color w:val="auto"/>
        </w:rPr>
        <w:t>PasswordAuthentication</w:t>
      </w:r>
      <w:r w:rsidR="009B6A15">
        <w:rPr>
          <w:rStyle w:val="HTML0"/>
          <w:rFonts w:ascii="나눔고딕" w:eastAsia="나눔고딕" w:hAnsi="나눔고딕"/>
          <w:color w:val="auto"/>
        </w:rPr>
        <w:t xml:space="preserve"> no -&gt; yes</w:t>
      </w:r>
      <w:r w:rsidR="009B6A15">
        <w:rPr>
          <w:rStyle w:val="HTML0"/>
          <w:rFonts w:ascii="나눔고딕" w:eastAsia="나눔고딕" w:hAnsi="나눔고딕" w:hint="eastAsia"/>
          <w:color w:val="auto"/>
        </w:rPr>
        <w:t>로 내용을 바꾸어 주어야 하는데,</w:t>
      </w:r>
    </w:p>
    <w:p w14:paraId="662160C4" w14:textId="685AD341" w:rsidR="009B6A15" w:rsidRDefault="009B6A15" w:rsidP="00902BAE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크게 </w:t>
      </w:r>
      <w:r>
        <w:rPr>
          <w:rStyle w:val="HTML0"/>
          <w:rFonts w:ascii="나눔고딕" w:eastAsia="나눔고딕" w:hAnsi="나눔고딕"/>
          <w:color w:val="auto"/>
        </w:rPr>
        <w:t>2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가지의 방법을 </w:t>
      </w:r>
      <w:r w:rsidR="00CE0F2B">
        <w:rPr>
          <w:rStyle w:val="HTML0"/>
          <w:rFonts w:ascii="나눔고딕" w:eastAsia="나눔고딕" w:hAnsi="나눔고딕" w:hint="eastAsia"/>
          <w:color w:val="auto"/>
        </w:rPr>
        <w:t>소개</w:t>
      </w:r>
      <w:r w:rsidR="00CE0F2B">
        <w:rPr>
          <w:rStyle w:val="HTML0"/>
          <w:rFonts w:ascii="나눔고딕" w:eastAsia="나눔고딕" w:hAnsi="나눔고딕"/>
          <w:color w:val="auto"/>
        </w:rPr>
        <w:t>하겠습니다</w:t>
      </w:r>
      <w:r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1A3E7010" w14:textId="49232D1F" w:rsidR="00CE0F2B" w:rsidRDefault="00CE0F2B" w:rsidP="00E74B64">
      <w:pPr>
        <w:pStyle w:val="4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lastRenderedPageBreak/>
        <w:t>2</w:t>
      </w:r>
      <w:r>
        <w:rPr>
          <w:rStyle w:val="HTML0"/>
          <w:rFonts w:ascii="나눔고딕" w:eastAsia="나눔고딕" w:hAnsi="나눔고딕"/>
          <w:color w:val="auto"/>
        </w:rPr>
        <w:t>-8-1. Ansible Replace Module</w:t>
      </w:r>
      <w:r w:rsidR="00052A39">
        <w:rPr>
          <w:rStyle w:val="HTML0"/>
          <w:rFonts w:ascii="나눔고딕" w:eastAsia="나눔고딕" w:hAnsi="나눔고딕" w:hint="eastAsia"/>
          <w:color w:val="auto"/>
        </w:rPr>
        <w:t>을 이용하는 방법</w:t>
      </w:r>
    </w:p>
    <w:p w14:paraId="1664E2C9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Ansible_ssh_conf_4_CentOS.yml</w:t>
      </w:r>
    </w:p>
    <w:p w14:paraId="375CEA19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028D99F3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0D57C317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Ansible_ssh_conf_4_CentOS</w:t>
      </w:r>
    </w:p>
    <w:p w14:paraId="7AE40B97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localhost</w:t>
      </w:r>
    </w:p>
    <w:p w14:paraId="199DA692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500BEA02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</w:t>
      </w:r>
    </w:p>
    <w:p w14:paraId="741D26B1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1D623795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PasswordAuthentication change from no to yes</w:t>
      </w:r>
    </w:p>
    <w:p w14:paraId="5BFB1C87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replace:</w:t>
      </w:r>
    </w:p>
    <w:p w14:paraId="4B82593C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/etc/ssh/sshd_config</w:t>
      </w:r>
    </w:p>
    <w:p w14:paraId="62A625BE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regexp: 'PasswordAuthentication no'</w:t>
      </w:r>
    </w:p>
    <w:p w14:paraId="1B02C6CA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replace: 'PasswordAuthentication yes'</w:t>
      </w:r>
    </w:p>
    <w:p w14:paraId="5490E1EA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backup: yes</w:t>
      </w:r>
    </w:p>
    <w:p w14:paraId="5537A021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sshd restart to apply "PasswordAuthentication"</w:t>
      </w:r>
    </w:p>
    <w:p w14:paraId="5206EED3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service:</w:t>
      </w:r>
    </w:p>
    <w:p w14:paraId="6F04F083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sshd</w:t>
      </w:r>
    </w:p>
    <w:p w14:paraId="2B8BC5F4" w14:textId="77777777" w:rsidR="00A04B64" w:rsidRDefault="00A04B64" w:rsidP="00A04B64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state: restarted</w:t>
      </w:r>
    </w:p>
    <w:p w14:paraId="035095C6" w14:textId="4E49A4AD" w:rsidR="007E2A37" w:rsidRDefault="006F5301" w:rsidP="007E2A37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위와 같은 내용의</w:t>
      </w:r>
      <w:r>
        <w:rPr>
          <w:rStyle w:val="HTML0"/>
          <w:rFonts w:ascii="나눔고딕" w:eastAsia="나눔고딕" w:hAnsi="나눔고딕"/>
          <w:color w:val="auto"/>
        </w:rPr>
        <w:t xml:space="preserve"> yaml</w:t>
      </w:r>
      <w:r>
        <w:rPr>
          <w:rStyle w:val="HTML0"/>
          <w:rFonts w:ascii="나눔고딕" w:eastAsia="나눔고딕" w:hAnsi="나눔고딕" w:hint="eastAsia"/>
          <w:color w:val="auto"/>
        </w:rPr>
        <w:t>파일을 작성합니다.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그리고 </w:t>
      </w:r>
      <w:r>
        <w:rPr>
          <w:rStyle w:val="HTML0"/>
          <w:rFonts w:ascii="나눔고딕" w:eastAsia="나눔고딕" w:hAnsi="나눔고딕"/>
          <w:color w:val="auto"/>
        </w:rPr>
        <w:t>Vagrantfile</w:t>
      </w:r>
      <w:r>
        <w:rPr>
          <w:rStyle w:val="HTML0"/>
          <w:rFonts w:ascii="나눔고딕" w:eastAsia="나눔고딕" w:hAnsi="나눔고딕" w:hint="eastAsia"/>
          <w:color w:val="auto"/>
        </w:rPr>
        <w:t>에 해당 내용을 불러오는 구문을 추가합니다.</w:t>
      </w:r>
    </w:p>
    <w:p w14:paraId="65F5E36F" w14:textId="7B776035" w:rsidR="00055754" w:rsidRPr="00001916" w:rsidRDefault="00055754" w:rsidP="00055754">
      <w:pPr>
        <w:pStyle w:val="HTML"/>
        <w:shd w:val="clear" w:color="auto" w:fill="F6F7F8"/>
        <w:tabs>
          <w:tab w:val="clear" w:pos="916"/>
        </w:tabs>
        <w:spacing w:line="300" w:lineRule="atLeast"/>
        <w:rPr>
          <w:rStyle w:val="HTML0"/>
          <w:rFonts w:ascii="Consolas" w:hAnsi="Consolas"/>
          <w:color w:val="555555"/>
          <w:sz w:val="14"/>
          <w:szCs w:val="14"/>
        </w:rPr>
      </w:pPr>
      <w:r w:rsidRPr="00001916">
        <w:rPr>
          <w:rStyle w:val="HTML0"/>
          <w:rFonts w:ascii="Consolas" w:hAnsi="Consolas"/>
          <w:color w:val="555555"/>
          <w:sz w:val="14"/>
          <w:szCs w:val="14"/>
        </w:rPr>
        <w:t>cfg.vm.provision "file", source: "Ansible_ssh_conf_4_CentOS.yml", destination: "Ansible_ssh_conf_4_CentOS.yml"</w:t>
      </w:r>
    </w:p>
    <w:p w14:paraId="2522FF14" w14:textId="3FC9CADF" w:rsidR="00055754" w:rsidRDefault="00055754" w:rsidP="00055754">
      <w:pPr>
        <w:pStyle w:val="HTML"/>
        <w:shd w:val="clear" w:color="auto" w:fill="F6F7F8"/>
        <w:tabs>
          <w:tab w:val="clear" w:pos="916"/>
        </w:tabs>
        <w:spacing w:line="300" w:lineRule="atLeast"/>
        <w:rPr>
          <w:rStyle w:val="HTML0"/>
          <w:rFonts w:ascii="Consolas" w:hAnsi="Consolas"/>
          <w:color w:val="555555"/>
          <w:sz w:val="14"/>
          <w:szCs w:val="14"/>
        </w:rPr>
      </w:pPr>
      <w:r w:rsidRPr="00001916">
        <w:rPr>
          <w:rStyle w:val="HTML0"/>
          <w:rFonts w:ascii="Consolas" w:hAnsi="Consolas"/>
          <w:color w:val="555555"/>
          <w:sz w:val="14"/>
          <w:szCs w:val="14"/>
        </w:rPr>
        <w:t>cfg.vm.provision "shell", inline: "ansible-playbook Ansible_ssh_conf_4_CentOS.yml"</w:t>
      </w:r>
    </w:p>
    <w:p w14:paraId="45D5BA48" w14:textId="335996BA" w:rsidR="00001916" w:rsidRPr="00001916" w:rsidRDefault="00001916" w:rsidP="00055754">
      <w:pPr>
        <w:pStyle w:val="HTML"/>
        <w:shd w:val="clear" w:color="auto" w:fill="F6F7F8"/>
        <w:tabs>
          <w:tab w:val="clear" w:pos="916"/>
        </w:tabs>
        <w:spacing w:line="300" w:lineRule="atLeast"/>
        <w:rPr>
          <w:rFonts w:ascii="Consolas" w:hAnsi="Consolas"/>
          <w:color w:val="555555"/>
          <w:sz w:val="10"/>
          <w:szCs w:val="10"/>
        </w:rPr>
      </w:pPr>
      <w:r w:rsidRPr="00001916">
        <w:rPr>
          <w:rFonts w:ascii="Consolas" w:hAnsi="Consolas"/>
          <w:noProof/>
          <w:color w:val="555555"/>
          <w:sz w:val="10"/>
          <w:szCs w:val="10"/>
        </w:rPr>
        <w:drawing>
          <wp:inline distT="0" distB="0" distL="0" distR="0" wp14:anchorId="0EF81F96" wp14:editId="75194314">
            <wp:extent cx="6097270" cy="1762760"/>
            <wp:effectExtent l="0" t="0" r="0" b="8890"/>
            <wp:docPr id="235" name="그림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6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2BDB" w14:textId="77777777" w:rsidR="007E2A37" w:rsidRPr="00055754" w:rsidRDefault="007E2A37" w:rsidP="007E2A37">
      <w:pPr>
        <w:rPr>
          <w:rStyle w:val="HTML0"/>
          <w:rFonts w:ascii="나눔고딕" w:eastAsia="나눔고딕" w:hAnsi="나눔고딕"/>
          <w:color w:val="auto"/>
        </w:rPr>
      </w:pPr>
    </w:p>
    <w:p w14:paraId="277D8BF7" w14:textId="36C7554A" w:rsidR="00CE0F2B" w:rsidRDefault="00CE0F2B" w:rsidP="00E74B64">
      <w:pPr>
        <w:pStyle w:val="4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2</w:t>
      </w:r>
      <w:r>
        <w:rPr>
          <w:rStyle w:val="HTML0"/>
          <w:rFonts w:ascii="나눔고딕" w:eastAsia="나눔고딕" w:hAnsi="나눔고딕"/>
          <w:color w:val="auto"/>
        </w:rPr>
        <w:t>-8-2.</w:t>
      </w:r>
      <w:r w:rsidR="00052A39">
        <w:rPr>
          <w:rStyle w:val="HTML0"/>
          <w:rFonts w:ascii="나눔고딕" w:eastAsia="나눔고딕" w:hAnsi="나눔고딕"/>
          <w:color w:val="auto"/>
        </w:rPr>
        <w:t xml:space="preserve"> Bash Shell</w:t>
      </w:r>
      <w:r w:rsidR="00052A39">
        <w:rPr>
          <w:rStyle w:val="HTML0"/>
          <w:rFonts w:ascii="나눔고딕" w:eastAsia="나눔고딕" w:hAnsi="나눔고딕" w:hint="eastAsia"/>
          <w:color w:val="auto"/>
        </w:rPr>
        <w:t>을 이용하는 방법</w:t>
      </w:r>
    </w:p>
    <w:p w14:paraId="4F4ECF09" w14:textId="40BFC18B" w:rsidR="007E2A37" w:rsidRDefault="007666C9" w:rsidP="007E2A37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앤서블이 설치되어 있지 않은 노드에서 사용하는 방법입니다.</w:t>
      </w:r>
    </w:p>
    <w:p w14:paraId="5D18B535" w14:textId="275E1867" w:rsidR="007666C9" w:rsidRDefault="007666C9" w:rsidP="007E2A37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코드는 다음과 같습니다.</w:t>
      </w:r>
      <w:r w:rsidR="00452A6D">
        <w:rPr>
          <w:rStyle w:val="HTML0"/>
          <w:rFonts w:ascii="나눔고딕" w:eastAsia="나눔고딕" w:hAnsi="나눔고딕"/>
          <w:color w:val="auto"/>
        </w:rPr>
        <w:t xml:space="preserve"> </w:t>
      </w:r>
      <w:r w:rsidR="00452A6D">
        <w:rPr>
          <w:rStyle w:val="HTML0"/>
          <w:rFonts w:ascii="나눔고딕" w:eastAsia="나눔고딕" w:hAnsi="나눔고딕" w:hint="eastAsia"/>
          <w:color w:val="auto"/>
        </w:rPr>
        <w:t>해당 스크립트를 폴더에 추가해줍니다.</w:t>
      </w:r>
    </w:p>
    <w:p w14:paraId="5FCA39B3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bash_ssh_conf_4_CentOS.sh</w:t>
      </w:r>
    </w:p>
    <w:p w14:paraId="6C1460BD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4D03542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#! /usr/bin/env bash</w:t>
      </w:r>
    </w:p>
    <w:p w14:paraId="229815E5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3F8CC1C4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now=$(date +"%m_%d_%Y")</w:t>
      </w:r>
    </w:p>
    <w:p w14:paraId="15F2524C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cp /etc/ssh/sshd_config /etc/ssh/sshd_config_$now.backup</w:t>
      </w:r>
    </w:p>
    <w:p w14:paraId="0C4BFC23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lastRenderedPageBreak/>
        <w:t>sed -i -e 's/PasswordAuthentication no/PasswordAuthentication yes/g' /etc/ssh/sshd_config</w:t>
      </w:r>
    </w:p>
    <w:p w14:paraId="5A148BFA" w14:textId="77777777" w:rsidR="00452A6D" w:rsidRDefault="00452A6D" w:rsidP="00452A6D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>systemctl restart sshd</w:t>
      </w:r>
    </w:p>
    <w:p w14:paraId="6E3480B7" w14:textId="2F47E694" w:rsidR="007E2A37" w:rsidRDefault="00962CFC" w:rsidP="007E2A37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코드를 잘 작성하였다면 </w:t>
      </w:r>
      <w:r>
        <w:rPr>
          <w:rStyle w:val="HTML0"/>
          <w:rFonts w:ascii="나눔고딕" w:eastAsia="나눔고딕" w:hAnsi="나눔고딕"/>
          <w:color w:val="auto"/>
        </w:rPr>
        <w:t>Vagrantfile</w:t>
      </w:r>
      <w:r>
        <w:rPr>
          <w:rStyle w:val="HTML0"/>
          <w:rFonts w:ascii="나눔고딕" w:eastAsia="나눔고딕" w:hAnsi="나눔고딕" w:hint="eastAsia"/>
          <w:color w:val="auto"/>
        </w:rPr>
        <w:t>의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>
        <w:rPr>
          <w:rStyle w:val="HTML0"/>
          <w:rFonts w:ascii="나눔고딕" w:eastAsia="나눔고딕" w:hAnsi="나눔고딕" w:hint="eastAsia"/>
          <w:color w:val="auto"/>
        </w:rPr>
        <w:t>각 노드</w:t>
      </w:r>
      <w:r w:rsidR="00B710F6">
        <w:rPr>
          <w:rStyle w:val="HTML0"/>
          <w:rFonts w:ascii="나눔고딕" w:eastAsia="나눔고딕" w:hAnsi="나눔고딕" w:hint="eastAsia"/>
          <w:color w:val="auto"/>
        </w:rPr>
        <w:t>(</w:t>
      </w:r>
      <w:r w:rsidR="00B710F6">
        <w:rPr>
          <w:rStyle w:val="HTML0"/>
          <w:rFonts w:ascii="나눔고딕" w:eastAsia="나눔고딕" w:hAnsi="나눔고딕"/>
          <w:color w:val="auto"/>
        </w:rPr>
        <w:t xml:space="preserve">node01, node02 </w:t>
      </w:r>
      <w:r w:rsidR="00B710F6">
        <w:rPr>
          <w:rStyle w:val="HTML0"/>
          <w:rFonts w:ascii="나눔고딕" w:eastAsia="나눔고딕" w:hAnsi="나눔고딕" w:hint="eastAsia"/>
          <w:color w:val="auto"/>
        </w:rPr>
        <w:t>둘다</w:t>
      </w:r>
      <w:r w:rsidR="00B710F6">
        <w:rPr>
          <w:rStyle w:val="HTML0"/>
          <w:rFonts w:ascii="나눔고딕" w:eastAsia="나눔고딕" w:hAnsi="나눔고딕"/>
          <w:color w:val="auto"/>
        </w:rPr>
        <w:t>)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 설정하는 부분의 가장 하단에 작성한 스크립트를 불러오는 라인을 추가해줍니다.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</w:p>
    <w:p w14:paraId="7776AC51" w14:textId="77777777" w:rsidR="0032275C" w:rsidRDefault="0032275C" w:rsidP="0032275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cfg.vm.provision "shell", path: "bash_ssh_conf_4_CentOS.sh"</w:t>
      </w:r>
    </w:p>
    <w:p w14:paraId="0E369FED" w14:textId="31D10F7E" w:rsidR="00792AF3" w:rsidRDefault="00792AF3" w:rsidP="0032275C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 w:rsidRPr="00792AF3">
        <w:rPr>
          <w:rFonts w:ascii="Consolas" w:hAnsi="Consolas"/>
          <w:noProof/>
          <w:color w:val="555555"/>
          <w:sz w:val="21"/>
          <w:szCs w:val="21"/>
        </w:rPr>
        <w:drawing>
          <wp:inline distT="0" distB="0" distL="0" distR="0" wp14:anchorId="3C4C3129" wp14:editId="3CC4226C">
            <wp:extent cx="6097270" cy="1760220"/>
            <wp:effectExtent l="0" t="0" r="0" b="0"/>
            <wp:docPr id="234" name="그림 2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그림 234" descr="텍스트이(가) 표시된 사진&#10;&#10;자동 생성된 설명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2040B" w14:textId="1534124B" w:rsidR="0032275C" w:rsidRDefault="0032275C" w:rsidP="007E2A37">
      <w:pPr>
        <w:rPr>
          <w:rStyle w:val="HTML0"/>
          <w:rFonts w:ascii="나눔고딕" w:eastAsia="나눔고딕" w:hAnsi="나눔고딕"/>
          <w:color w:val="auto"/>
        </w:rPr>
      </w:pPr>
    </w:p>
    <w:p w14:paraId="43A18657" w14:textId="3BC4C24E" w:rsidR="00F17861" w:rsidRDefault="00F17861" w:rsidP="007E2A37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모든 내용의 수정이 끝났다면</w:t>
      </w:r>
    </w:p>
    <w:p w14:paraId="02A0CD05" w14:textId="2B7E3DDF" w:rsidR="00F17861" w:rsidRDefault="00F17861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F17861">
        <w:rPr>
          <w:rStyle w:val="HTML0"/>
          <w:rFonts w:ascii="Consolas" w:hAnsi="Consolas"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a</w:t>
      </w:r>
      <w:r>
        <w:rPr>
          <w:rStyle w:val="HTML0"/>
          <w:rFonts w:ascii="Consolas" w:hAnsi="Consolas"/>
          <w:color w:val="555555"/>
        </w:rPr>
        <w:t>nsible all -m ping -k</w:t>
      </w:r>
    </w:p>
    <w:p w14:paraId="0FFD5AF9" w14:textId="22F285FA" w:rsidR="00F17861" w:rsidRDefault="00F17861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noProof/>
        </w:rPr>
        <w:drawing>
          <wp:inline distT="0" distB="0" distL="0" distR="0" wp14:anchorId="4D0A8DBA" wp14:editId="28EC0478">
            <wp:extent cx="5657143" cy="3085714"/>
            <wp:effectExtent l="0" t="0" r="1270" b="635"/>
            <wp:docPr id="237" name="그림 23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그림 237" descr="텍스트이(가) 표시된 사진&#10;&#10;자동 생성된 설명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57143" cy="3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15F7" w14:textId="3BF86D7D" w:rsidR="00F17861" w:rsidRDefault="00F17861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 w:hint="eastAsia"/>
          <w:color w:val="555555"/>
        </w:rPr>
        <w:t>정상적으로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노드</w:t>
      </w:r>
      <w:r w:rsidR="00EE1B78"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간의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통신이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되는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것을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확인할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수</w:t>
      </w:r>
      <w:r>
        <w:rPr>
          <w:rStyle w:val="HTML0"/>
          <w:rFonts w:ascii="Consolas" w:hAnsi="Consolas" w:hint="eastAsia"/>
          <w:color w:val="555555"/>
        </w:rPr>
        <w:t xml:space="preserve"> </w:t>
      </w:r>
      <w:r>
        <w:rPr>
          <w:rStyle w:val="HTML0"/>
          <w:rFonts w:ascii="Consolas" w:hAnsi="Consolas" w:hint="eastAsia"/>
          <w:color w:val="555555"/>
        </w:rPr>
        <w:t>있습니다</w:t>
      </w:r>
      <w:r>
        <w:rPr>
          <w:rStyle w:val="HTML0"/>
          <w:rFonts w:ascii="Consolas" w:hAnsi="Consolas" w:hint="eastAsia"/>
          <w:color w:val="555555"/>
        </w:rPr>
        <w:t>.</w:t>
      </w:r>
    </w:p>
    <w:p w14:paraId="7FC7486A" w14:textId="77777777" w:rsidR="005A06AE" w:rsidRDefault="005A06AE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787543F" w14:textId="73B64042" w:rsidR="005A06AE" w:rsidRDefault="005A06AE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v</w:t>
      </w:r>
      <w:r>
        <w:rPr>
          <w:rStyle w:val="HTML0"/>
          <w:rFonts w:ascii="Consolas" w:hAnsi="Consolas"/>
          <w:color w:val="555555"/>
        </w:rPr>
        <w:t>i /etc/ssh/sshd_config</w:t>
      </w:r>
      <w:r w:rsidR="00533430">
        <w:rPr>
          <w:rStyle w:val="HTML0"/>
          <w:rFonts w:ascii="Consolas" w:hAnsi="Consolas"/>
          <w:color w:val="555555"/>
        </w:rPr>
        <w:t xml:space="preserve"> (</w:t>
      </w:r>
      <w:r w:rsidR="00533430">
        <w:rPr>
          <w:rStyle w:val="HTML0"/>
          <w:rFonts w:ascii="Consolas" w:hAnsi="Consolas" w:hint="eastAsia"/>
          <w:color w:val="555555"/>
        </w:rPr>
        <w:t>서버</w:t>
      </w:r>
      <w:r w:rsidR="00533430">
        <w:rPr>
          <w:rStyle w:val="HTML0"/>
          <w:rFonts w:ascii="Consolas" w:hAnsi="Consolas" w:hint="eastAsia"/>
          <w:color w:val="555555"/>
        </w:rPr>
        <w:t>,</w:t>
      </w:r>
      <w:r w:rsidR="00DF3254">
        <w:rPr>
          <w:rStyle w:val="HTML0"/>
          <w:rFonts w:ascii="Consolas" w:hAnsi="Consolas"/>
          <w:color w:val="555555"/>
        </w:rPr>
        <w:t xml:space="preserve"> </w:t>
      </w:r>
      <w:r w:rsidR="00533430">
        <w:rPr>
          <w:rStyle w:val="HTML0"/>
          <w:rFonts w:ascii="Consolas" w:hAnsi="Consolas" w:hint="eastAsia"/>
          <w:color w:val="555555"/>
        </w:rPr>
        <w:t>노드</w:t>
      </w:r>
      <w:r w:rsidR="00533430">
        <w:rPr>
          <w:rStyle w:val="HTML0"/>
          <w:rFonts w:ascii="Consolas" w:hAnsi="Consolas" w:hint="eastAsia"/>
          <w:color w:val="555555"/>
        </w:rPr>
        <w:t xml:space="preserve"> </w:t>
      </w:r>
      <w:r w:rsidR="00533430">
        <w:rPr>
          <w:rStyle w:val="HTML0"/>
          <w:rFonts w:ascii="Consolas" w:hAnsi="Consolas" w:hint="eastAsia"/>
          <w:color w:val="555555"/>
        </w:rPr>
        <w:t>둘</w:t>
      </w:r>
      <w:r w:rsidR="00DF3254">
        <w:rPr>
          <w:rStyle w:val="HTML0"/>
          <w:rFonts w:ascii="Consolas" w:hAnsi="Consolas" w:hint="eastAsia"/>
          <w:color w:val="555555"/>
        </w:rPr>
        <w:t xml:space="preserve"> </w:t>
      </w:r>
      <w:r w:rsidR="00533430">
        <w:rPr>
          <w:rStyle w:val="HTML0"/>
          <w:rFonts w:ascii="Consolas" w:hAnsi="Consolas" w:hint="eastAsia"/>
          <w:color w:val="555555"/>
        </w:rPr>
        <w:t>다</w:t>
      </w:r>
      <w:r w:rsidR="00533430">
        <w:rPr>
          <w:rStyle w:val="HTML0"/>
          <w:rFonts w:ascii="Consolas" w:hAnsi="Consolas" w:hint="eastAsia"/>
          <w:color w:val="555555"/>
        </w:rPr>
        <w:t xml:space="preserve"> </w:t>
      </w:r>
      <w:r w:rsidR="00533430">
        <w:rPr>
          <w:rStyle w:val="HTML0"/>
          <w:rFonts w:ascii="Consolas" w:hAnsi="Consolas" w:hint="eastAsia"/>
          <w:color w:val="555555"/>
        </w:rPr>
        <w:t>확인해</w:t>
      </w:r>
      <w:r w:rsidR="00DF3254">
        <w:rPr>
          <w:rStyle w:val="HTML0"/>
          <w:rFonts w:ascii="Consolas" w:hAnsi="Consolas" w:hint="eastAsia"/>
          <w:color w:val="555555"/>
        </w:rPr>
        <w:t xml:space="preserve"> </w:t>
      </w:r>
      <w:r w:rsidR="00533430">
        <w:rPr>
          <w:rStyle w:val="HTML0"/>
          <w:rFonts w:ascii="Consolas" w:hAnsi="Consolas" w:hint="eastAsia"/>
          <w:color w:val="555555"/>
        </w:rPr>
        <w:t>보세요</w:t>
      </w:r>
      <w:r w:rsidR="00533430">
        <w:rPr>
          <w:rStyle w:val="HTML0"/>
          <w:rFonts w:ascii="Consolas" w:hAnsi="Consolas"/>
          <w:color w:val="555555"/>
        </w:rPr>
        <w:t>)</w:t>
      </w:r>
    </w:p>
    <w:p w14:paraId="0BAD5098" w14:textId="62A3D64E" w:rsidR="00592E3D" w:rsidRDefault="00592E3D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Pass </w:t>
      </w:r>
      <w:r>
        <w:rPr>
          <w:rStyle w:val="HTML0"/>
          <w:rFonts w:ascii="Consolas" w:hAnsi="Consolas" w:hint="eastAsia"/>
          <w:color w:val="555555"/>
        </w:rPr>
        <w:t>검색</w:t>
      </w:r>
    </w:p>
    <w:p w14:paraId="2C25B4F9" w14:textId="10D5BF7D" w:rsidR="00592E3D" w:rsidRPr="005A06AE" w:rsidRDefault="00592E3D" w:rsidP="00F1786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592E3D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731FD4F5" wp14:editId="27399DD6">
            <wp:extent cx="2667372" cy="314369"/>
            <wp:effectExtent l="0" t="0" r="0" b="9525"/>
            <wp:docPr id="238" name="그림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9451" w14:textId="27F2053F" w:rsidR="00F17861" w:rsidRPr="00F17861" w:rsidRDefault="00F17861" w:rsidP="007E2A37">
      <w:pPr>
        <w:rPr>
          <w:rStyle w:val="HTML0"/>
          <w:rFonts w:ascii="나눔고딕" w:eastAsia="나눔고딕" w:hAnsi="나눔고딕"/>
          <w:color w:val="auto"/>
        </w:rPr>
      </w:pPr>
    </w:p>
    <w:p w14:paraId="5893B256" w14:textId="77777777" w:rsidR="007E2A37" w:rsidRPr="0032275C" w:rsidRDefault="007E2A37" w:rsidP="00902BAE">
      <w:pPr>
        <w:rPr>
          <w:rStyle w:val="HTML0"/>
          <w:rFonts w:ascii="나눔고딕" w:eastAsia="나눔고딕" w:hAnsi="나눔고딕"/>
          <w:color w:val="auto"/>
        </w:rPr>
      </w:pPr>
    </w:p>
    <w:p w14:paraId="77568096" w14:textId="07364FCB" w:rsidR="002C6775" w:rsidRDefault="002C6775" w:rsidP="002C6775">
      <w:pPr>
        <w:pStyle w:val="2"/>
      </w:pPr>
      <w:bookmarkStart w:id="12" w:name="_Toc116636648"/>
      <w:r>
        <w:rPr>
          <w:rFonts w:hint="eastAsia"/>
        </w:rPr>
        <w:lastRenderedPageBreak/>
        <w:t>3</w:t>
      </w:r>
      <w:r>
        <w:t xml:space="preserve">. </w:t>
      </w:r>
      <w:r>
        <w:rPr>
          <w:rFonts w:hint="eastAsia"/>
        </w:rPr>
        <w:t>앤서블</w:t>
      </w:r>
      <w:r>
        <w:rPr>
          <w:rFonts w:hint="eastAsia"/>
        </w:rPr>
        <w:t xml:space="preserve"> </w:t>
      </w:r>
      <w:r>
        <w:rPr>
          <w:rFonts w:hint="eastAsia"/>
        </w:rPr>
        <w:t>기본내용</w:t>
      </w:r>
      <w:bookmarkEnd w:id="12"/>
    </w:p>
    <w:p w14:paraId="08E1F18A" w14:textId="77777777" w:rsidR="00684F02" w:rsidRDefault="00684F02" w:rsidP="002C6775">
      <w:pPr>
        <w:pStyle w:val="2"/>
      </w:pPr>
    </w:p>
    <w:p w14:paraId="487208EE" w14:textId="07470171" w:rsidR="002C6775" w:rsidRPr="008B6721" w:rsidRDefault="00D8139F" w:rsidP="0057385D">
      <w:pPr>
        <w:pStyle w:val="3"/>
        <w:rPr>
          <w:rFonts w:ascii="나눔고딕" w:hAnsi="나눔고딕"/>
        </w:rPr>
      </w:pPr>
      <w:bookmarkStart w:id="13" w:name="_Toc116636649"/>
      <w:r w:rsidRPr="008B6721">
        <w:rPr>
          <w:rFonts w:ascii="나눔고딕" w:hAnsi="나눔고딕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3F26957E" wp14:editId="4A0F073E">
                <wp:simplePos x="0" y="0"/>
                <wp:positionH relativeFrom="margin">
                  <wp:align>right</wp:align>
                </wp:positionH>
                <wp:positionV relativeFrom="paragraph">
                  <wp:posOffset>415290</wp:posOffset>
                </wp:positionV>
                <wp:extent cx="6080760" cy="1404620"/>
                <wp:effectExtent l="0" t="0" r="15240" b="13970"/>
                <wp:wrapSquare wrapText="bothSides"/>
                <wp:docPr id="5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7AA97F" w14:textId="6A2585E9" w:rsidR="0057385D" w:rsidRDefault="0057385D" w:rsidP="0057385D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>
                              <w:rPr>
                                <w:rFonts w:ascii="나눔고딕" w:hAnsi="나눔고딕"/>
                              </w:rPr>
                              <w:t>/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e</w:t>
                            </w:r>
                            <w:r>
                              <w:rPr>
                                <w:rFonts w:ascii="나눔고딕" w:hAnsi="나눔고딕"/>
                              </w:rPr>
                              <w:t>tc/ansible/ansible.cfg</w:t>
                            </w:r>
                          </w:p>
                          <w:p w14:paraId="28C58399" w14:textId="7367A45C" w:rsidR="0057385D" w:rsidRDefault="00450AC1" w:rsidP="0057385D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앤서블의 실행정보를 가지고 있는 기본 </w:t>
                            </w:r>
                            <w:r w:rsidR="003E44A2">
                              <w:rPr>
                                <w:rFonts w:ascii="나눔고딕" w:hAnsi="나눔고딕" w:hint="eastAsia"/>
                              </w:rPr>
                              <w:t xml:space="preserve">환경설정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파일 </w:t>
                            </w:r>
                          </w:p>
                          <w:p w14:paraId="33915D13" w14:textId="77777777" w:rsidR="00B864E9" w:rsidRDefault="00B864E9" w:rsidP="0057385D">
                            <w:pPr>
                              <w:rPr>
                                <w:rFonts w:ascii="나눔고딕" w:hAnsi="나눔고딕"/>
                              </w:rPr>
                            </w:pPr>
                          </w:p>
                          <w:p w14:paraId="68C55BE1" w14:textId="5254A7BF" w:rsidR="0057385D" w:rsidRDefault="0057385D" w:rsidP="0057385D">
                            <w:pPr>
                              <w:rPr>
                                <w:rFonts w:ascii="나눔고딕" w:hAnsi="나눔고딕" w:hint="eastAsia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▶</w:t>
                            </w:r>
                            <w:r w:rsidR="003E44A2">
                              <w:rPr>
                                <w:rFonts w:ascii="나눔고딕" w:hAnsi="나눔고딕" w:hint="eastAsia"/>
                              </w:rPr>
                              <w:t>/</w:t>
                            </w:r>
                            <w:r w:rsidR="003E44A2">
                              <w:rPr>
                                <w:rFonts w:ascii="나눔고딕" w:hAnsi="나눔고딕"/>
                              </w:rPr>
                              <w:t>etc/ansible/hosts</w:t>
                            </w:r>
                          </w:p>
                          <w:p w14:paraId="3E7E664F" w14:textId="218F602E" w:rsidR="0057385D" w:rsidRDefault="00703F34" w:rsidP="0057385D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앤서블이 접속하는 호스트들에 대한 정보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26957E" id="_x0000_s1035" type="#_x0000_t202" style="position:absolute;margin-left:427.6pt;margin-top:32.7pt;width:478.8pt;height:110.6pt;z-index:25177804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">
                <v:textbox style="mso-fit-shape-to-text:t">
                  <w:txbxContent>
                    <w:p w14:paraId="5C7AA97F" w14:textId="6A2585E9" w:rsidR="0057385D" w:rsidRDefault="0057385D" w:rsidP="0057385D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>
                        <w:rPr>
                          <w:rFonts w:ascii="나눔고딕" w:hAnsi="나눔고딕"/>
                        </w:rPr>
                        <w:t>/</w:t>
                      </w:r>
                      <w:r>
                        <w:rPr>
                          <w:rFonts w:ascii="나눔고딕" w:hAnsi="나눔고딕" w:hint="eastAsia"/>
                        </w:rPr>
                        <w:t>e</w:t>
                      </w:r>
                      <w:r>
                        <w:rPr>
                          <w:rFonts w:ascii="나눔고딕" w:hAnsi="나눔고딕"/>
                        </w:rPr>
                        <w:t>tc/ansible/ansible.cfg</w:t>
                      </w:r>
                    </w:p>
                    <w:p w14:paraId="28C58399" w14:textId="7367A45C" w:rsidR="0057385D" w:rsidRDefault="00450AC1" w:rsidP="0057385D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앤서블의 실행정보를 가지고 있는 기본 </w:t>
                      </w:r>
                      <w:r w:rsidR="003E44A2">
                        <w:rPr>
                          <w:rFonts w:ascii="나눔고딕" w:hAnsi="나눔고딕" w:hint="eastAsia"/>
                        </w:rPr>
                        <w:t xml:space="preserve">환경설정 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파일 </w:t>
                      </w:r>
                    </w:p>
                    <w:p w14:paraId="33915D13" w14:textId="77777777" w:rsidR="00B864E9" w:rsidRDefault="00B864E9" w:rsidP="0057385D">
                      <w:pPr>
                        <w:rPr>
                          <w:rFonts w:ascii="나눔고딕" w:hAnsi="나눔고딕"/>
                        </w:rPr>
                      </w:pPr>
                    </w:p>
                    <w:p w14:paraId="68C55BE1" w14:textId="5254A7BF" w:rsidR="0057385D" w:rsidRDefault="0057385D" w:rsidP="0057385D">
                      <w:pPr>
                        <w:rPr>
                          <w:rFonts w:ascii="나눔고딕" w:hAnsi="나눔고딕" w:hint="eastAsia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▶</w:t>
                      </w:r>
                      <w:r w:rsidR="003E44A2">
                        <w:rPr>
                          <w:rFonts w:ascii="나눔고딕" w:hAnsi="나눔고딕" w:hint="eastAsia"/>
                        </w:rPr>
                        <w:t>/</w:t>
                      </w:r>
                      <w:r w:rsidR="003E44A2">
                        <w:rPr>
                          <w:rFonts w:ascii="나눔고딕" w:hAnsi="나눔고딕"/>
                        </w:rPr>
                        <w:t>etc/ansible/hosts</w:t>
                      </w:r>
                    </w:p>
                    <w:p w14:paraId="3E7E664F" w14:textId="218F602E" w:rsidR="0057385D" w:rsidRDefault="00703F34" w:rsidP="0057385D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앤서블이 접속하는 호스트들에 대한 정보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C6775" w:rsidRPr="008B6721">
        <w:rPr>
          <w:rFonts w:ascii="나눔고딕" w:hAnsi="나눔고딕" w:hint="eastAsia"/>
        </w:rPr>
        <w:t>3</w:t>
      </w:r>
      <w:r w:rsidR="002C6775" w:rsidRPr="008B6721">
        <w:rPr>
          <w:rFonts w:ascii="나눔고딕" w:hAnsi="나눔고딕"/>
        </w:rPr>
        <w:t xml:space="preserve">-1. </w:t>
      </w:r>
      <w:r w:rsidR="0019054D" w:rsidRPr="008B6721">
        <w:rPr>
          <w:rFonts w:ascii="나눔고딕" w:hAnsi="나눔고딕"/>
        </w:rPr>
        <w:t>앤서블의</w:t>
      </w:r>
      <w:r w:rsidR="0019054D" w:rsidRPr="008B6721">
        <w:rPr>
          <w:rFonts w:ascii="나눔고딕" w:hAnsi="나눔고딕" w:hint="eastAsia"/>
        </w:rPr>
        <w:t xml:space="preserve"> </w:t>
      </w:r>
      <w:r w:rsidR="0057385D" w:rsidRPr="008B6721">
        <w:rPr>
          <w:rFonts w:ascii="나눔고딕" w:hAnsi="나눔고딕"/>
        </w:rPr>
        <w:t>구성파일들</w:t>
      </w:r>
      <w:bookmarkEnd w:id="13"/>
      <w:r w:rsidR="0057385D" w:rsidRPr="008B6721">
        <w:rPr>
          <w:rFonts w:ascii="나눔고딕" w:hAnsi="나눔고딕" w:hint="eastAsia"/>
        </w:rPr>
        <w:t xml:space="preserve"> </w:t>
      </w:r>
    </w:p>
    <w:p w14:paraId="14A0F740" w14:textId="4F0B8054" w:rsidR="002C6775" w:rsidRDefault="002C6775" w:rsidP="00D5400C">
      <w:pPr>
        <w:rPr>
          <w:rFonts w:ascii="나눔고딕" w:hAnsi="나눔고딕"/>
          <w:color w:val="auto"/>
        </w:rPr>
      </w:pPr>
    </w:p>
    <w:p w14:paraId="15648671" w14:textId="77777777" w:rsidR="002C6775" w:rsidRDefault="002C6775" w:rsidP="00D5400C">
      <w:pPr>
        <w:rPr>
          <w:rFonts w:ascii="나눔고딕" w:hAnsi="나눔고딕"/>
          <w:color w:val="auto"/>
        </w:rPr>
      </w:pPr>
    </w:p>
    <w:p w14:paraId="6CCBFA92" w14:textId="1386A75D" w:rsidR="008B6721" w:rsidRPr="001064BA" w:rsidRDefault="008B6721" w:rsidP="00D5400C">
      <w:pPr>
        <w:rPr>
          <w:rStyle w:val="3Char"/>
        </w:rPr>
      </w:pPr>
      <w:r w:rsidRPr="001064BA">
        <w:rPr>
          <w:rStyle w:val="3Char"/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26902D75" wp14:editId="522F535E">
                <wp:simplePos x="0" y="0"/>
                <wp:positionH relativeFrom="margin">
                  <wp:align>right</wp:align>
                </wp:positionH>
                <wp:positionV relativeFrom="paragraph">
                  <wp:posOffset>388620</wp:posOffset>
                </wp:positionV>
                <wp:extent cx="6080760" cy="1404620"/>
                <wp:effectExtent l="0" t="0" r="15240" b="12065"/>
                <wp:wrapSquare wrapText="bothSides"/>
                <wp:docPr id="60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807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A45756" w14:textId="1DDCF48F" w:rsidR="008B6721" w:rsidRDefault="008B6721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▶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-</w:t>
                            </w:r>
                            <w:r w:rsidR="002B4036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i</w:t>
                            </w:r>
                            <w:r w:rsidR="002B4036"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 xml:space="preserve"> </w:t>
                            </w:r>
                            <w:r w:rsidR="002B4036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(</w:t>
                            </w:r>
                            <w:r w:rsidR="002B4036"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-</w:t>
                            </w:r>
                            <w:r w:rsidR="002B4036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-inventory-file) :</w:t>
                            </w:r>
                            <w:r w:rsidR="002B4036"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 w:rsidR="002B4036">
                              <w:rPr>
                                <w:rFonts w:ascii="나눔고딕" w:hAnsi="나눔고딕" w:hint="eastAsia"/>
                              </w:rPr>
                              <w:t>적용될 호스트들에 대한 파일</w:t>
                            </w:r>
                            <w:r w:rsidR="008049E6">
                              <w:rPr>
                                <w:rFonts w:ascii="나눔고딕" w:hAnsi="나눔고딕"/>
                              </w:rPr>
                              <w:t xml:space="preserve">, </w:t>
                            </w:r>
                            <w:r w:rsidR="008049E6">
                              <w:rPr>
                                <w:rFonts w:ascii="나눔고딕" w:hAnsi="나눔고딕" w:hint="eastAsia"/>
                              </w:rPr>
                              <w:t>특정 호스트에만 명령을 실행할 때</w:t>
                            </w:r>
                          </w:p>
                          <w:p w14:paraId="219EC0F9" w14:textId="25840207" w:rsidR="0024044F" w:rsidRDefault="0024044F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예를 들어 </w:t>
                            </w:r>
                            <w:r w:rsidR="002C7D1F">
                              <w:rPr>
                                <w:rFonts w:ascii="나눔고딕" w:hAnsi="나눔고딕"/>
                              </w:rPr>
                              <w:t>test</w:t>
                            </w:r>
                            <w:r w:rsidR="002C7D1F">
                              <w:rPr>
                                <w:rFonts w:ascii="나눔고딕" w:hAnsi="나눔고딕" w:hint="eastAsia"/>
                              </w:rPr>
                              <w:t xml:space="preserve">라는 파일에 </w:t>
                            </w:r>
                            <w:r w:rsidR="002C7D1F">
                              <w:rPr>
                                <w:rFonts w:ascii="나눔고딕" w:hAnsi="나눔고딕"/>
                              </w:rPr>
                              <w:t>Node01</w:t>
                            </w:r>
                            <w:r w:rsidR="002C7D1F">
                              <w:rPr>
                                <w:rFonts w:ascii="나눔고딕" w:hAnsi="나눔고딕" w:hint="eastAsia"/>
                              </w:rPr>
                              <w:t xml:space="preserve">의 </w:t>
                            </w:r>
                            <w:r w:rsidR="002C7D1F">
                              <w:rPr>
                                <w:rFonts w:ascii="나눔고딕" w:hAnsi="나눔고딕"/>
                              </w:rPr>
                              <w:t>IP</w:t>
                            </w:r>
                            <w:r w:rsidR="002C7D1F">
                              <w:rPr>
                                <w:rFonts w:ascii="나눔고딕" w:hAnsi="나눔고딕" w:hint="eastAsia"/>
                              </w:rPr>
                              <w:t>주소만 적어 놓았다면</w:t>
                            </w:r>
                          </w:p>
                          <w:p w14:paraId="61FF3FBC" w14:textId="24CC2CDC" w:rsidR="002C7D1F" w:rsidRDefault="002C7D1F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/>
                              </w:rPr>
                              <w:t xml:space="preserve">ansible </w:t>
                            </w:r>
                            <w:r w:rsidR="002A310E">
                              <w:rPr>
                                <w:rFonts w:ascii="나눔고딕" w:hAnsi="나눔고딕"/>
                              </w:rPr>
                              <w:t xml:space="preserve">all -i ./test </w:t>
                            </w:r>
                            <w:r w:rsidR="005D54A4">
                              <w:rPr>
                                <w:rFonts w:ascii="나눔고딕" w:hAnsi="나눔고딕"/>
                              </w:rPr>
                              <w:t>-m ping -k</w:t>
                            </w:r>
                            <w:r w:rsidR="005D54A4">
                              <w:rPr>
                                <w:rFonts w:ascii="나눔고딕" w:hAnsi="나눔고딕" w:hint="eastAsia"/>
                              </w:rPr>
                              <w:t xml:space="preserve">를 입력한다면 </w:t>
                            </w:r>
                            <w:r w:rsidR="003217F5">
                              <w:rPr>
                                <w:rFonts w:ascii="나눔고딕" w:hAnsi="나눔고딕"/>
                              </w:rPr>
                              <w:t>(</w:t>
                            </w:r>
                            <w:r w:rsidR="003217F5">
                              <w:rPr>
                                <w:rFonts w:ascii="나눔고딕" w:hAnsi="나눔고딕" w:hint="eastAsia"/>
                              </w:rPr>
                              <w:t>a</w:t>
                            </w:r>
                            <w:r w:rsidR="003217F5">
                              <w:rPr>
                                <w:rFonts w:ascii="나눔고딕" w:hAnsi="나눔고딕"/>
                              </w:rPr>
                              <w:t xml:space="preserve">ll </w:t>
                            </w:r>
                            <w:r w:rsidR="003217F5">
                              <w:rPr>
                                <w:rFonts w:ascii="나눔고딕" w:hAnsi="나눔고딕" w:hint="eastAsia"/>
                              </w:rPr>
                              <w:t xml:space="preserve">대신 </w:t>
                            </w:r>
                            <w:r w:rsidR="003217F5">
                              <w:rPr>
                                <w:rFonts w:ascii="나눔고딕" w:hAnsi="나눔고딕"/>
                              </w:rPr>
                              <w:t>hosts</w:t>
                            </w:r>
                            <w:r w:rsidR="003217F5">
                              <w:rPr>
                                <w:rFonts w:ascii="나눔고딕" w:hAnsi="나눔고딕" w:hint="eastAsia"/>
                              </w:rPr>
                              <w:t>파일에 설정한 그룹명을 적어도 가능하다</w:t>
                            </w:r>
                            <w:r w:rsidR="003217F5">
                              <w:rPr>
                                <w:rFonts w:ascii="나눔고딕" w:hAnsi="나눔고딕"/>
                              </w:rPr>
                              <w:t>)</w:t>
                            </w:r>
                          </w:p>
                          <w:p w14:paraId="4E44DB24" w14:textId="41B84287" w:rsidR="005D54A4" w:rsidRDefault="005D54A4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>N</w:t>
                            </w:r>
                            <w:r>
                              <w:rPr>
                                <w:rFonts w:ascii="나눔고딕" w:hAnsi="나눔고딕"/>
                              </w:rPr>
                              <w:t>od</w:t>
                            </w:r>
                            <w:r w:rsidR="006773A5">
                              <w:rPr>
                                <w:rFonts w:ascii="나눔고딕" w:hAnsi="나눔고딕" w:hint="eastAsia"/>
                              </w:rPr>
                              <w:t>e</w:t>
                            </w:r>
                            <w:r>
                              <w:rPr>
                                <w:rFonts w:ascii="나눔고딕" w:hAnsi="나눔고딕"/>
                              </w:rPr>
                              <w:t>01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의 핑 정보만 출력이 된다.</w:t>
                            </w:r>
                          </w:p>
                          <w:p w14:paraId="42C5C058" w14:textId="6083FC32" w:rsidR="005D54A4" w:rsidRPr="002C7D1F" w:rsidRDefault="005D54A4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26EF3E3" wp14:editId="358F309E">
                                  <wp:extent cx="5095238" cy="1495238"/>
                                  <wp:effectExtent l="0" t="0" r="0" b="0"/>
                                  <wp:docPr id="61" name="그림 61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1" name="그림 61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7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095238" cy="149523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2B7632C" w14:textId="151AFBEB" w:rsidR="008B6721" w:rsidRDefault="008B6721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▶</w:t>
                            </w:r>
                            <w:r w:rsidR="008A411B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-</w:t>
                            </w:r>
                            <w:r w:rsidR="008A411B"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m</w:t>
                            </w:r>
                            <w:r w:rsidR="003D6A19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 xml:space="preserve"> (--module-name)</w:t>
                            </w:r>
                            <w:r w:rsidR="008A411B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 xml:space="preserve"> :</w:t>
                            </w:r>
                            <w:r w:rsidR="008A411B"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 w:rsidR="008A411B">
                              <w:rPr>
                                <w:rFonts w:ascii="나눔고딕" w:hAnsi="나눔고딕" w:hint="eastAsia"/>
                              </w:rPr>
                              <w:t xml:space="preserve">모듈을 선택하는 옵션 </w:t>
                            </w:r>
                          </w:p>
                          <w:p w14:paraId="152E40E3" w14:textId="681C794E" w:rsidR="008A411B" w:rsidRDefault="008A411B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앤서블의 모듈이란 간단히 기능 정도로 생각 하면 </w:t>
                            </w:r>
                            <w:r w:rsidR="0049164D">
                              <w:rPr>
                                <w:rFonts w:ascii="나눔고딕" w:hAnsi="나눔고딕" w:hint="eastAsia"/>
                              </w:rPr>
                              <w:t>된다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.</w:t>
                            </w:r>
                          </w:p>
                          <w:p w14:paraId="40645C29" w14:textId="1487B091" w:rsidR="008B6721" w:rsidRDefault="003D6A19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▶-k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 xml:space="preserve"> (--ask-key) :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비밀번호를 물어 </w:t>
                            </w:r>
                            <w:r w:rsidR="001C78F5">
                              <w:rPr>
                                <w:rFonts w:ascii="나눔고딕" w:hAnsi="나눔고딕" w:hint="eastAsia"/>
                              </w:rPr>
                              <w:t>보도록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 xml:space="preserve"> 설정</w:t>
                            </w:r>
                          </w:p>
                          <w:p w14:paraId="3058D936" w14:textId="70E64B11" w:rsidR="001C78F5" w:rsidRDefault="001C78F5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rFonts w:ascii="나눔고딕" w:hAnsi="나눔고딕" w:hint="eastAsia"/>
                              </w:rPr>
                              <w:t xml:space="preserve">위의 명령어 중 </w:t>
                            </w:r>
                            <w:r>
                              <w:rPr>
                                <w:rFonts w:ascii="나눔고딕" w:hAnsi="나눔고딕"/>
                              </w:rPr>
                              <w:t>-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k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라는 명령어가 보일 텐데 이는 명령어 실행이 비밀번호를 입력하도록 하는 옵션이다.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 w:rsidR="004B1CFA">
                              <w:rPr>
                                <w:rFonts w:ascii="나눔고딕" w:hAnsi="나눔고딕" w:hint="eastAsia"/>
                              </w:rPr>
                              <w:t xml:space="preserve">위 명령어에서 </w:t>
                            </w:r>
                            <w:r w:rsidR="004B1CFA">
                              <w:rPr>
                                <w:rFonts w:ascii="나눔고딕" w:hAnsi="나눔고딕"/>
                              </w:rPr>
                              <w:t>-k</w:t>
                            </w:r>
                            <w:r w:rsidR="004B1CFA">
                              <w:rPr>
                                <w:rFonts w:ascii="나눔고딕" w:hAnsi="나눔고딕" w:hint="eastAsia"/>
                              </w:rPr>
                              <w:t>옵션을 빼면 오류가 발생하는데 호스트 간의 인증키 교환이 되어 있지 않기 때문이다.</w:t>
                            </w:r>
                            <w:r w:rsidR="004B1CFA"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</w:p>
                          <w:p w14:paraId="5B63DEB6" w14:textId="1089D2B5" w:rsidR="0049164D" w:rsidRDefault="002B6351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▶-K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 xml:space="preserve"> (</w:t>
                            </w:r>
                            <w:r w:rsidR="00971193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--ask-become-pass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)</w:t>
                            </w:r>
                            <w:r w:rsidR="00971193"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 xml:space="preserve"> :</w:t>
                            </w:r>
                            <w:r w:rsidR="00971193"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 w:rsidR="00971193">
                              <w:rPr>
                                <w:rFonts w:ascii="나눔고딕" w:hAnsi="나눔고딕" w:hint="eastAsia"/>
                              </w:rPr>
                              <w:t>명령어 실행 시 관리자 비밀번호를 입력하게 한다.</w:t>
                            </w:r>
                            <w:r w:rsidR="00971193"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 w:rsidR="00D173D5">
                              <w:rPr>
                                <w:rFonts w:ascii="나눔고딕" w:hAnsi="나눔고딕" w:hint="eastAsia"/>
                              </w:rPr>
                              <w:t>관리자의 권한이 필요한 경우 사용한다.</w:t>
                            </w:r>
                          </w:p>
                          <w:p w14:paraId="48661AEB" w14:textId="2A5D30FF" w:rsidR="00643A21" w:rsidRDefault="00643A21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42D6CFE" wp14:editId="6DBB3B9D">
                                  <wp:extent cx="4714286" cy="666667"/>
                                  <wp:effectExtent l="0" t="0" r="0" b="635"/>
                                  <wp:docPr id="62" name="그림 62" descr="텍스트, 텔레비전, 화면, 시청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그림 62" descr="텍스트, 텔레비전, 화면, 시청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7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714286" cy="6666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959577E" w14:textId="5B8EF858" w:rsidR="00A00C35" w:rsidRDefault="00A00C35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▶-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-</w:t>
                            </w:r>
                            <w:r w:rsidRPr="000F2D8C">
                              <w:rPr>
                                <w:rFonts w:ascii="나눔고딕" w:hAnsi="나눔고딕" w:hint="eastAsia"/>
                                <w:b/>
                                <w:bCs/>
                              </w:rPr>
                              <w:t>l</w:t>
                            </w:r>
                            <w:r w:rsidRPr="000F2D8C">
                              <w:rPr>
                                <w:rFonts w:ascii="나눔고딕" w:hAnsi="나눔고딕"/>
                                <w:b/>
                                <w:bCs/>
                              </w:rPr>
                              <w:t>ist-hosts :</w:t>
                            </w:r>
                            <w:r>
                              <w:rPr>
                                <w:rFonts w:ascii="나눔고딕" w:hAnsi="나눔고딕"/>
                              </w:rPr>
                              <w:t xml:space="preserve"> </w:t>
                            </w:r>
                            <w:r>
                              <w:rPr>
                                <w:rFonts w:ascii="나눔고딕" w:hAnsi="나눔고딕" w:hint="eastAsia"/>
                              </w:rPr>
                              <w:t>특정 명령어 실행 시 영향을 받게 되는 호스트들을 보여준다.</w:t>
                            </w:r>
                          </w:p>
                          <w:p w14:paraId="4B46DD3D" w14:textId="245BEE30" w:rsidR="00A00C35" w:rsidRPr="001C78F5" w:rsidRDefault="00190C47" w:rsidP="008B6721">
                            <w:pPr>
                              <w:rPr>
                                <w:rFonts w:ascii="나눔고딕" w:hAnsi="나눔고딕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5CD755C" wp14:editId="661C4707">
                                  <wp:extent cx="5380952" cy="961905"/>
                                  <wp:effectExtent l="0" t="0" r="0" b="0"/>
                                  <wp:docPr id="192" name="그림 192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2" name="그림 192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8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380952" cy="9619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902D75" id="_x0000_s1036" type="#_x0000_t202" style="position:absolute;margin-left:427.6pt;margin-top:30.6pt;width:478.8pt;height:110.6pt;z-index:251782144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">
                <v:textbox style="mso-fit-shape-to-text:t">
                  <w:txbxContent>
                    <w:p w14:paraId="63A45756" w14:textId="1DDCF48F" w:rsidR="008B6721" w:rsidRDefault="008B6721" w:rsidP="008B6721">
                      <w:pPr>
                        <w:rPr>
                          <w:rFonts w:ascii="나눔고딕" w:hAnsi="나눔고딕"/>
                        </w:rPr>
                      </w:pP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▶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>-</w:t>
                      </w:r>
                      <w:r w:rsidR="002B4036" w:rsidRPr="000F2D8C">
                        <w:rPr>
                          <w:rFonts w:ascii="나눔고딕" w:hAnsi="나눔고딕"/>
                          <w:b/>
                          <w:bCs/>
                        </w:rPr>
                        <w:t>i</w:t>
                      </w:r>
                      <w:r w:rsidR="002B4036"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 xml:space="preserve"> </w:t>
                      </w:r>
                      <w:r w:rsidR="002B4036" w:rsidRPr="000F2D8C">
                        <w:rPr>
                          <w:rFonts w:ascii="나눔고딕" w:hAnsi="나눔고딕"/>
                          <w:b/>
                          <w:bCs/>
                        </w:rPr>
                        <w:t>(</w:t>
                      </w:r>
                      <w:r w:rsidR="002B4036"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-</w:t>
                      </w:r>
                      <w:r w:rsidR="002B4036" w:rsidRPr="000F2D8C">
                        <w:rPr>
                          <w:rFonts w:ascii="나눔고딕" w:hAnsi="나눔고딕"/>
                          <w:b/>
                          <w:bCs/>
                        </w:rPr>
                        <w:t>-inventory-file) :</w:t>
                      </w:r>
                      <w:r w:rsidR="002B4036">
                        <w:rPr>
                          <w:rFonts w:ascii="나눔고딕" w:hAnsi="나눔고딕"/>
                        </w:rPr>
                        <w:t xml:space="preserve"> </w:t>
                      </w:r>
                      <w:r w:rsidR="002B4036">
                        <w:rPr>
                          <w:rFonts w:ascii="나눔고딕" w:hAnsi="나눔고딕" w:hint="eastAsia"/>
                        </w:rPr>
                        <w:t>적용될 호스트들에 대한 파일</w:t>
                      </w:r>
                      <w:r w:rsidR="008049E6">
                        <w:rPr>
                          <w:rFonts w:ascii="나눔고딕" w:hAnsi="나눔고딕"/>
                        </w:rPr>
                        <w:t xml:space="preserve">, </w:t>
                      </w:r>
                      <w:r w:rsidR="008049E6">
                        <w:rPr>
                          <w:rFonts w:ascii="나눔고딕" w:hAnsi="나눔고딕" w:hint="eastAsia"/>
                        </w:rPr>
                        <w:t>특정 호스트에만 명령을 실행할 때</w:t>
                      </w:r>
                    </w:p>
                    <w:p w14:paraId="219EC0F9" w14:textId="25840207" w:rsidR="0024044F" w:rsidRDefault="0024044F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예를 들어 </w:t>
                      </w:r>
                      <w:r w:rsidR="002C7D1F">
                        <w:rPr>
                          <w:rFonts w:ascii="나눔고딕" w:hAnsi="나눔고딕"/>
                        </w:rPr>
                        <w:t>test</w:t>
                      </w:r>
                      <w:r w:rsidR="002C7D1F">
                        <w:rPr>
                          <w:rFonts w:ascii="나눔고딕" w:hAnsi="나눔고딕" w:hint="eastAsia"/>
                        </w:rPr>
                        <w:t xml:space="preserve">라는 파일에 </w:t>
                      </w:r>
                      <w:r w:rsidR="002C7D1F">
                        <w:rPr>
                          <w:rFonts w:ascii="나눔고딕" w:hAnsi="나눔고딕"/>
                        </w:rPr>
                        <w:t>Node01</w:t>
                      </w:r>
                      <w:r w:rsidR="002C7D1F">
                        <w:rPr>
                          <w:rFonts w:ascii="나눔고딕" w:hAnsi="나눔고딕" w:hint="eastAsia"/>
                        </w:rPr>
                        <w:t xml:space="preserve">의 </w:t>
                      </w:r>
                      <w:r w:rsidR="002C7D1F">
                        <w:rPr>
                          <w:rFonts w:ascii="나눔고딕" w:hAnsi="나눔고딕"/>
                        </w:rPr>
                        <w:t>IP</w:t>
                      </w:r>
                      <w:r w:rsidR="002C7D1F">
                        <w:rPr>
                          <w:rFonts w:ascii="나눔고딕" w:hAnsi="나눔고딕" w:hint="eastAsia"/>
                        </w:rPr>
                        <w:t>주소만 적어 놓았다면</w:t>
                      </w:r>
                    </w:p>
                    <w:p w14:paraId="61FF3FBC" w14:textId="24CC2CDC" w:rsidR="002C7D1F" w:rsidRDefault="002C7D1F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/>
                        </w:rPr>
                        <w:t xml:space="preserve">ansible </w:t>
                      </w:r>
                      <w:r w:rsidR="002A310E">
                        <w:rPr>
                          <w:rFonts w:ascii="나눔고딕" w:hAnsi="나눔고딕"/>
                        </w:rPr>
                        <w:t xml:space="preserve">all -i ./test </w:t>
                      </w:r>
                      <w:r w:rsidR="005D54A4">
                        <w:rPr>
                          <w:rFonts w:ascii="나눔고딕" w:hAnsi="나눔고딕"/>
                        </w:rPr>
                        <w:t>-m ping -k</w:t>
                      </w:r>
                      <w:r w:rsidR="005D54A4">
                        <w:rPr>
                          <w:rFonts w:ascii="나눔고딕" w:hAnsi="나눔고딕" w:hint="eastAsia"/>
                        </w:rPr>
                        <w:t xml:space="preserve">를 입력한다면 </w:t>
                      </w:r>
                      <w:r w:rsidR="003217F5">
                        <w:rPr>
                          <w:rFonts w:ascii="나눔고딕" w:hAnsi="나눔고딕"/>
                        </w:rPr>
                        <w:t>(</w:t>
                      </w:r>
                      <w:r w:rsidR="003217F5">
                        <w:rPr>
                          <w:rFonts w:ascii="나눔고딕" w:hAnsi="나눔고딕" w:hint="eastAsia"/>
                        </w:rPr>
                        <w:t>a</w:t>
                      </w:r>
                      <w:r w:rsidR="003217F5">
                        <w:rPr>
                          <w:rFonts w:ascii="나눔고딕" w:hAnsi="나눔고딕"/>
                        </w:rPr>
                        <w:t xml:space="preserve">ll </w:t>
                      </w:r>
                      <w:r w:rsidR="003217F5">
                        <w:rPr>
                          <w:rFonts w:ascii="나눔고딕" w:hAnsi="나눔고딕" w:hint="eastAsia"/>
                        </w:rPr>
                        <w:t xml:space="preserve">대신 </w:t>
                      </w:r>
                      <w:r w:rsidR="003217F5">
                        <w:rPr>
                          <w:rFonts w:ascii="나눔고딕" w:hAnsi="나눔고딕"/>
                        </w:rPr>
                        <w:t>hosts</w:t>
                      </w:r>
                      <w:r w:rsidR="003217F5">
                        <w:rPr>
                          <w:rFonts w:ascii="나눔고딕" w:hAnsi="나눔고딕" w:hint="eastAsia"/>
                        </w:rPr>
                        <w:t>파일에 설정한 그룹명을 적어도 가능하다</w:t>
                      </w:r>
                      <w:r w:rsidR="003217F5">
                        <w:rPr>
                          <w:rFonts w:ascii="나눔고딕" w:hAnsi="나눔고딕"/>
                        </w:rPr>
                        <w:t>)</w:t>
                      </w:r>
                    </w:p>
                    <w:p w14:paraId="4E44DB24" w14:textId="41B84287" w:rsidR="005D54A4" w:rsidRDefault="005D54A4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>N</w:t>
                      </w:r>
                      <w:r>
                        <w:rPr>
                          <w:rFonts w:ascii="나눔고딕" w:hAnsi="나눔고딕"/>
                        </w:rPr>
                        <w:t>od</w:t>
                      </w:r>
                      <w:r w:rsidR="006773A5">
                        <w:rPr>
                          <w:rFonts w:ascii="나눔고딕" w:hAnsi="나눔고딕" w:hint="eastAsia"/>
                        </w:rPr>
                        <w:t>e</w:t>
                      </w:r>
                      <w:r>
                        <w:rPr>
                          <w:rFonts w:ascii="나눔고딕" w:hAnsi="나눔고딕"/>
                        </w:rPr>
                        <w:t>01</w:t>
                      </w:r>
                      <w:r>
                        <w:rPr>
                          <w:rFonts w:ascii="나눔고딕" w:hAnsi="나눔고딕" w:hint="eastAsia"/>
                        </w:rPr>
                        <w:t>의 핑 정보만 출력이 된다.</w:t>
                      </w:r>
                    </w:p>
                    <w:p w14:paraId="42C5C058" w14:textId="6083FC32" w:rsidR="005D54A4" w:rsidRPr="002C7D1F" w:rsidRDefault="005D54A4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26EF3E3" wp14:editId="358F309E">
                            <wp:extent cx="5095238" cy="1495238"/>
                            <wp:effectExtent l="0" t="0" r="0" b="0"/>
                            <wp:docPr id="61" name="그림 61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1" name="그림 61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7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095238" cy="149523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2B7632C" w14:textId="151AFBEB" w:rsidR="008B6721" w:rsidRDefault="008B6721" w:rsidP="008B6721">
                      <w:pPr>
                        <w:rPr>
                          <w:rFonts w:ascii="나눔고딕" w:hAnsi="나눔고딕"/>
                        </w:rPr>
                      </w:pP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▶</w:t>
                      </w:r>
                      <w:r w:rsidR="008A411B" w:rsidRPr="000F2D8C">
                        <w:rPr>
                          <w:rFonts w:ascii="나눔고딕" w:hAnsi="나눔고딕"/>
                          <w:b/>
                          <w:bCs/>
                        </w:rPr>
                        <w:t>-</w:t>
                      </w:r>
                      <w:r w:rsidR="008A411B"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m</w:t>
                      </w:r>
                      <w:r w:rsidR="003D6A19" w:rsidRPr="000F2D8C">
                        <w:rPr>
                          <w:rFonts w:ascii="나눔고딕" w:hAnsi="나눔고딕"/>
                          <w:b/>
                          <w:bCs/>
                        </w:rPr>
                        <w:t xml:space="preserve"> (--module-name)</w:t>
                      </w:r>
                      <w:r w:rsidR="008A411B" w:rsidRPr="000F2D8C">
                        <w:rPr>
                          <w:rFonts w:ascii="나눔고딕" w:hAnsi="나눔고딕"/>
                          <w:b/>
                          <w:bCs/>
                        </w:rPr>
                        <w:t xml:space="preserve"> :</w:t>
                      </w:r>
                      <w:r w:rsidR="008A411B">
                        <w:rPr>
                          <w:rFonts w:ascii="나눔고딕" w:hAnsi="나눔고딕"/>
                        </w:rPr>
                        <w:t xml:space="preserve"> </w:t>
                      </w:r>
                      <w:r w:rsidR="008A411B">
                        <w:rPr>
                          <w:rFonts w:ascii="나눔고딕" w:hAnsi="나눔고딕" w:hint="eastAsia"/>
                        </w:rPr>
                        <w:t xml:space="preserve">모듈을 선택하는 옵션 </w:t>
                      </w:r>
                    </w:p>
                    <w:p w14:paraId="152E40E3" w14:textId="681C794E" w:rsidR="008A411B" w:rsidRDefault="008A411B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앤서블의 모듈이란 간단히 기능 정도로 생각 하면 </w:t>
                      </w:r>
                      <w:r w:rsidR="0049164D">
                        <w:rPr>
                          <w:rFonts w:ascii="나눔고딕" w:hAnsi="나눔고딕" w:hint="eastAsia"/>
                        </w:rPr>
                        <w:t>된다</w:t>
                      </w:r>
                      <w:r>
                        <w:rPr>
                          <w:rFonts w:ascii="나눔고딕" w:hAnsi="나눔고딕" w:hint="eastAsia"/>
                        </w:rPr>
                        <w:t>.</w:t>
                      </w:r>
                    </w:p>
                    <w:p w14:paraId="40645C29" w14:textId="1487B091" w:rsidR="008B6721" w:rsidRDefault="003D6A19" w:rsidP="008B6721">
                      <w:pPr>
                        <w:rPr>
                          <w:rFonts w:ascii="나눔고딕" w:hAnsi="나눔고딕"/>
                        </w:rPr>
                      </w:pP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▶-k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 xml:space="preserve"> (--ask-key) :</w:t>
                      </w:r>
                      <w:r>
                        <w:rPr>
                          <w:rFonts w:ascii="나눔고딕" w:hAnsi="나눔고딕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비밀번호를 물어 </w:t>
                      </w:r>
                      <w:r w:rsidR="001C78F5">
                        <w:rPr>
                          <w:rFonts w:ascii="나눔고딕" w:hAnsi="나눔고딕" w:hint="eastAsia"/>
                        </w:rPr>
                        <w:t>보도록</w:t>
                      </w:r>
                      <w:r>
                        <w:rPr>
                          <w:rFonts w:ascii="나눔고딕" w:hAnsi="나눔고딕" w:hint="eastAsia"/>
                        </w:rPr>
                        <w:t xml:space="preserve"> 설정</w:t>
                      </w:r>
                    </w:p>
                    <w:p w14:paraId="3058D936" w14:textId="70E64B11" w:rsidR="001C78F5" w:rsidRDefault="001C78F5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rFonts w:ascii="나눔고딕" w:hAnsi="나눔고딕" w:hint="eastAsia"/>
                        </w:rPr>
                        <w:t xml:space="preserve">위의 명령어 중 </w:t>
                      </w:r>
                      <w:r>
                        <w:rPr>
                          <w:rFonts w:ascii="나눔고딕" w:hAnsi="나눔고딕"/>
                        </w:rPr>
                        <w:t>-</w:t>
                      </w:r>
                      <w:r>
                        <w:rPr>
                          <w:rFonts w:ascii="나눔고딕" w:hAnsi="나눔고딕" w:hint="eastAsia"/>
                        </w:rPr>
                        <w:t>k</w:t>
                      </w:r>
                      <w:r>
                        <w:rPr>
                          <w:rFonts w:ascii="나눔고딕" w:hAnsi="나눔고딕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>라는 명령어가 보일 텐데 이는 명령어 실행이 비밀번호를 입력하도록 하는 옵션이다.</w:t>
                      </w:r>
                      <w:r>
                        <w:rPr>
                          <w:rFonts w:ascii="나눔고딕" w:hAnsi="나눔고딕"/>
                        </w:rPr>
                        <w:t xml:space="preserve"> </w:t>
                      </w:r>
                      <w:r w:rsidR="004B1CFA">
                        <w:rPr>
                          <w:rFonts w:ascii="나눔고딕" w:hAnsi="나눔고딕" w:hint="eastAsia"/>
                        </w:rPr>
                        <w:t xml:space="preserve">위 명령어에서 </w:t>
                      </w:r>
                      <w:r w:rsidR="004B1CFA">
                        <w:rPr>
                          <w:rFonts w:ascii="나눔고딕" w:hAnsi="나눔고딕"/>
                        </w:rPr>
                        <w:t>-k</w:t>
                      </w:r>
                      <w:r w:rsidR="004B1CFA">
                        <w:rPr>
                          <w:rFonts w:ascii="나눔고딕" w:hAnsi="나눔고딕" w:hint="eastAsia"/>
                        </w:rPr>
                        <w:t>옵션을 빼면 오류가 발생하는데 호스트 간의 인증키 교환이 되어 있지 않기 때문이다.</w:t>
                      </w:r>
                      <w:r w:rsidR="004B1CFA">
                        <w:rPr>
                          <w:rFonts w:ascii="나눔고딕" w:hAnsi="나눔고딕"/>
                        </w:rPr>
                        <w:t xml:space="preserve"> </w:t>
                      </w:r>
                    </w:p>
                    <w:p w14:paraId="5B63DEB6" w14:textId="1089D2B5" w:rsidR="0049164D" w:rsidRDefault="002B6351" w:rsidP="008B6721">
                      <w:pPr>
                        <w:rPr>
                          <w:rFonts w:ascii="나눔고딕" w:hAnsi="나눔고딕"/>
                        </w:rPr>
                      </w:pP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▶-K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 xml:space="preserve"> (</w:t>
                      </w:r>
                      <w:r w:rsidR="00971193" w:rsidRPr="000F2D8C">
                        <w:rPr>
                          <w:rFonts w:ascii="나눔고딕" w:hAnsi="나눔고딕"/>
                          <w:b/>
                          <w:bCs/>
                        </w:rPr>
                        <w:t>--ask-become-pass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>)</w:t>
                      </w:r>
                      <w:r w:rsidR="00971193" w:rsidRPr="000F2D8C">
                        <w:rPr>
                          <w:rFonts w:ascii="나눔고딕" w:hAnsi="나눔고딕"/>
                          <w:b/>
                          <w:bCs/>
                        </w:rPr>
                        <w:t xml:space="preserve"> :</w:t>
                      </w:r>
                      <w:r w:rsidR="00971193">
                        <w:rPr>
                          <w:rFonts w:ascii="나눔고딕" w:hAnsi="나눔고딕"/>
                        </w:rPr>
                        <w:t xml:space="preserve"> </w:t>
                      </w:r>
                      <w:r w:rsidR="00971193">
                        <w:rPr>
                          <w:rFonts w:ascii="나눔고딕" w:hAnsi="나눔고딕" w:hint="eastAsia"/>
                        </w:rPr>
                        <w:t>명령어 실행 시 관리자 비밀번호를 입력하게 한다.</w:t>
                      </w:r>
                      <w:r w:rsidR="00971193">
                        <w:rPr>
                          <w:rFonts w:ascii="나눔고딕" w:hAnsi="나눔고딕"/>
                        </w:rPr>
                        <w:t xml:space="preserve"> </w:t>
                      </w:r>
                      <w:r w:rsidR="00D173D5">
                        <w:rPr>
                          <w:rFonts w:ascii="나눔고딕" w:hAnsi="나눔고딕" w:hint="eastAsia"/>
                        </w:rPr>
                        <w:t>관리자의 권한이 필요한 경우 사용한다.</w:t>
                      </w:r>
                    </w:p>
                    <w:p w14:paraId="48661AEB" w14:textId="2A5D30FF" w:rsidR="00643A21" w:rsidRDefault="00643A21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42D6CFE" wp14:editId="6DBB3B9D">
                            <wp:extent cx="4714286" cy="666667"/>
                            <wp:effectExtent l="0" t="0" r="0" b="635"/>
                            <wp:docPr id="62" name="그림 62" descr="텍스트, 텔레비전, 화면, 시청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그림 62" descr="텍스트, 텔레비전, 화면, 시청이(가) 표시된 사진&#10;&#10;자동 생성된 설명"/>
                                    <pic:cNvPicPr/>
                                  </pic:nvPicPr>
                                  <pic:blipFill>
                                    <a:blip r:embed="rId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714286" cy="6666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959577E" w14:textId="5B8EF858" w:rsidR="00A00C35" w:rsidRDefault="00A00C35" w:rsidP="008B6721">
                      <w:pPr>
                        <w:rPr>
                          <w:rFonts w:ascii="나눔고딕" w:hAnsi="나눔고딕"/>
                        </w:rPr>
                      </w:pP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▶-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>-</w:t>
                      </w:r>
                      <w:r w:rsidRPr="000F2D8C">
                        <w:rPr>
                          <w:rFonts w:ascii="나눔고딕" w:hAnsi="나눔고딕" w:hint="eastAsia"/>
                          <w:b/>
                          <w:bCs/>
                        </w:rPr>
                        <w:t>l</w:t>
                      </w:r>
                      <w:r w:rsidRPr="000F2D8C">
                        <w:rPr>
                          <w:rFonts w:ascii="나눔고딕" w:hAnsi="나눔고딕"/>
                          <w:b/>
                          <w:bCs/>
                        </w:rPr>
                        <w:t>ist-hosts :</w:t>
                      </w:r>
                      <w:r>
                        <w:rPr>
                          <w:rFonts w:ascii="나눔고딕" w:hAnsi="나눔고딕"/>
                        </w:rPr>
                        <w:t xml:space="preserve"> </w:t>
                      </w:r>
                      <w:r>
                        <w:rPr>
                          <w:rFonts w:ascii="나눔고딕" w:hAnsi="나눔고딕" w:hint="eastAsia"/>
                        </w:rPr>
                        <w:t>특정 명령어 실행 시 영향을 받게 되는 호스트들을 보여준다.</w:t>
                      </w:r>
                    </w:p>
                    <w:p w14:paraId="4B46DD3D" w14:textId="245BEE30" w:rsidR="00A00C35" w:rsidRPr="001C78F5" w:rsidRDefault="00190C47" w:rsidP="008B6721">
                      <w:pPr>
                        <w:rPr>
                          <w:rFonts w:ascii="나눔고딕" w:hAnsi="나눔고딕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5CD755C" wp14:editId="661C4707">
                            <wp:extent cx="5380952" cy="961905"/>
                            <wp:effectExtent l="0" t="0" r="0" b="0"/>
                            <wp:docPr id="192" name="그림 192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2" name="그림 192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380952" cy="9619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Start w:id="14" w:name="_Toc116636650"/>
      <w:r w:rsidRPr="001064BA">
        <w:rPr>
          <w:rStyle w:val="3Char"/>
          <w:rFonts w:hint="eastAsia"/>
        </w:rPr>
        <w:t>3</w:t>
      </w:r>
      <w:r w:rsidRPr="001064BA">
        <w:rPr>
          <w:rStyle w:val="3Char"/>
        </w:rPr>
        <w:t xml:space="preserve">-2. </w:t>
      </w:r>
      <w:r w:rsidRPr="001064BA">
        <w:rPr>
          <w:rStyle w:val="3Char"/>
        </w:rPr>
        <w:t>앤서블</w:t>
      </w:r>
      <w:r w:rsidRPr="001064BA">
        <w:rPr>
          <w:rStyle w:val="3Char"/>
          <w:rFonts w:hint="eastAsia"/>
        </w:rPr>
        <w:t xml:space="preserve"> </w:t>
      </w:r>
      <w:r w:rsidRPr="001064BA">
        <w:rPr>
          <w:rStyle w:val="3Char"/>
        </w:rPr>
        <w:t>명령어</w:t>
      </w:r>
      <w:r w:rsidRPr="001064BA">
        <w:rPr>
          <w:rStyle w:val="3Char"/>
          <w:rFonts w:hint="eastAsia"/>
        </w:rPr>
        <w:t xml:space="preserve"> </w:t>
      </w:r>
      <w:r w:rsidRPr="001064BA">
        <w:rPr>
          <w:rStyle w:val="3Char"/>
        </w:rPr>
        <w:t>실행</w:t>
      </w:r>
      <w:r w:rsidRPr="001064BA">
        <w:rPr>
          <w:rStyle w:val="3Char"/>
          <w:rFonts w:hint="eastAsia"/>
        </w:rPr>
        <w:t xml:space="preserve"> </w:t>
      </w:r>
      <w:r w:rsidRPr="001064BA">
        <w:rPr>
          <w:rStyle w:val="3Char"/>
        </w:rPr>
        <w:t>시</w:t>
      </w:r>
      <w:r w:rsidRPr="001064BA">
        <w:rPr>
          <w:rStyle w:val="3Char"/>
          <w:rFonts w:hint="eastAsia"/>
        </w:rPr>
        <w:t xml:space="preserve"> </w:t>
      </w:r>
      <w:r w:rsidRPr="001064BA">
        <w:rPr>
          <w:rStyle w:val="3Char"/>
        </w:rPr>
        <w:t>옵션</w:t>
      </w:r>
      <w:r w:rsidRPr="001064BA">
        <w:rPr>
          <w:rStyle w:val="3Char"/>
          <w:rFonts w:hint="eastAsia"/>
        </w:rPr>
        <w:t xml:space="preserve"> </w:t>
      </w:r>
      <w:r w:rsidRPr="001064BA">
        <w:rPr>
          <w:rStyle w:val="3Char"/>
        </w:rPr>
        <w:t>값</w:t>
      </w:r>
      <w:bookmarkEnd w:id="14"/>
    </w:p>
    <w:p w14:paraId="2912DAA0" w14:textId="5427BCE6" w:rsidR="008B6721" w:rsidRDefault="008B6721" w:rsidP="00D5400C">
      <w:pPr>
        <w:rPr>
          <w:rFonts w:ascii="나눔고딕" w:hAnsi="나눔고딕"/>
          <w:color w:val="auto"/>
        </w:rPr>
      </w:pPr>
    </w:p>
    <w:p w14:paraId="012F14D9" w14:textId="77777777" w:rsidR="00B01BFD" w:rsidRDefault="00B01BFD" w:rsidP="00D5400C">
      <w:pPr>
        <w:rPr>
          <w:rFonts w:ascii="나눔고딕" w:hAnsi="나눔고딕"/>
          <w:color w:val="auto"/>
        </w:rPr>
      </w:pPr>
    </w:p>
    <w:p w14:paraId="49F5D260" w14:textId="056E2E5C" w:rsidR="00B01BFD" w:rsidRDefault="00B01BFD" w:rsidP="00B01BFD">
      <w:pPr>
        <w:pStyle w:val="3"/>
      </w:pPr>
      <w:bookmarkStart w:id="15" w:name="_Toc116636651"/>
      <w:r>
        <w:rPr>
          <w:rFonts w:hint="eastAsia"/>
        </w:rPr>
        <w:lastRenderedPageBreak/>
        <w:t>3</w:t>
      </w:r>
      <w:r>
        <w:t xml:space="preserve">-3. </w:t>
      </w:r>
      <w:r w:rsidR="00517538">
        <w:rPr>
          <w:rFonts w:hint="eastAsia"/>
        </w:rPr>
        <w:t>한번의</w:t>
      </w:r>
      <w:r w:rsidR="00517538">
        <w:rPr>
          <w:rFonts w:hint="eastAsia"/>
        </w:rPr>
        <w:t xml:space="preserve"> </w:t>
      </w:r>
      <w:r w:rsidR="00517538">
        <w:rPr>
          <w:rFonts w:hint="eastAsia"/>
        </w:rPr>
        <w:t>명령어로</w:t>
      </w:r>
      <w:r w:rsidR="00517538">
        <w:rPr>
          <w:rFonts w:hint="eastAsia"/>
        </w:rPr>
        <w:t xml:space="preserve"> </w:t>
      </w:r>
      <w:r w:rsidR="00517538">
        <w:rPr>
          <w:rFonts w:hint="eastAsia"/>
        </w:rPr>
        <w:t>다수의</w:t>
      </w:r>
      <w:r w:rsidR="00517538">
        <w:rPr>
          <w:rFonts w:hint="eastAsia"/>
        </w:rPr>
        <w:t xml:space="preserve"> </w:t>
      </w:r>
      <w:r w:rsidR="00517538">
        <w:rPr>
          <w:rFonts w:hint="eastAsia"/>
        </w:rPr>
        <w:t>시스템에</w:t>
      </w:r>
      <w:r w:rsidR="00517538">
        <w:rPr>
          <w:rFonts w:hint="eastAsia"/>
        </w:rPr>
        <w:t xml:space="preserve"> </w:t>
      </w:r>
      <w:r w:rsidR="00517538">
        <w:rPr>
          <w:rFonts w:hint="eastAsia"/>
        </w:rPr>
        <w:t>작업하기</w:t>
      </w:r>
      <w:bookmarkEnd w:id="15"/>
    </w:p>
    <w:p w14:paraId="3C35C048" w14:textId="32E7828E" w:rsidR="00B01BFD" w:rsidRDefault="00460A47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963F6DF" wp14:editId="7688629D">
                <wp:simplePos x="0" y="0"/>
                <wp:positionH relativeFrom="margin">
                  <wp:align>right</wp:align>
                </wp:positionH>
                <wp:positionV relativeFrom="paragraph">
                  <wp:posOffset>288290</wp:posOffset>
                </wp:positionV>
                <wp:extent cx="6080760" cy="2933700"/>
                <wp:effectExtent l="0" t="0" r="15240" b="19050"/>
                <wp:wrapNone/>
                <wp:docPr id="296" name="직사각형 2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29337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ED68DF" id="직사각형 296" o:spid="_x0000_s1026" style="position:absolute;left:0;text-align:left;margin-left:427.6pt;margin-top:22.7pt;width:478.8pt;height:231pt;z-index:25185177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825CDE">
        <w:rPr>
          <w:rFonts w:ascii="나눔고딕" w:hAnsi="나눔고딕" w:hint="eastAsia"/>
          <w:color w:val="auto"/>
        </w:rPr>
        <w:t xml:space="preserve">다음은 </w:t>
      </w:r>
      <w:r w:rsidR="003D10E6">
        <w:rPr>
          <w:rFonts w:ascii="나눔고딕" w:hAnsi="나눔고딕" w:hint="eastAsia"/>
          <w:color w:val="auto"/>
        </w:rPr>
        <w:t>앤서블을 활용하는 가장 기본적인 형태의 예시</w:t>
      </w:r>
      <w:r w:rsidR="00825CDE">
        <w:rPr>
          <w:rFonts w:ascii="나눔고딕" w:hAnsi="나눔고딕" w:hint="eastAsia"/>
          <w:color w:val="auto"/>
        </w:rPr>
        <w:t>들</w:t>
      </w:r>
      <w:r w:rsidR="003D10E6">
        <w:rPr>
          <w:rFonts w:ascii="나눔고딕" w:hAnsi="나눔고딕" w:hint="eastAsia"/>
          <w:color w:val="auto"/>
        </w:rPr>
        <w:t>입니다.</w:t>
      </w:r>
    </w:p>
    <w:p w14:paraId="6B56FC83" w14:textId="5E566181" w:rsidR="003D10E6" w:rsidRPr="00825CDE" w:rsidRDefault="003D10E6" w:rsidP="003D10E6">
      <w:pPr>
        <w:rPr>
          <w:rFonts w:ascii="나눔고딕" w:hAnsi="나눔고딕"/>
          <w:b/>
          <w:bCs/>
          <w:color w:val="auto"/>
        </w:rPr>
      </w:pPr>
      <w:r w:rsidRPr="00825CDE">
        <w:rPr>
          <w:rFonts w:ascii="나눔고딕" w:hAnsi="나눔고딕" w:hint="eastAsia"/>
          <w:b/>
          <w:bCs/>
          <w:color w:val="auto"/>
        </w:rPr>
        <w:t>-</w:t>
      </w:r>
      <w:r w:rsidRPr="00825CDE">
        <w:rPr>
          <w:rFonts w:ascii="나눔고딕" w:hAnsi="나눔고딕"/>
          <w:b/>
          <w:bCs/>
          <w:color w:val="auto"/>
        </w:rPr>
        <w:t xml:space="preserve"> uptime </w:t>
      </w:r>
      <w:r w:rsidRPr="00825CDE">
        <w:rPr>
          <w:rFonts w:ascii="나눔고딕" w:hAnsi="나눔고딕" w:hint="eastAsia"/>
          <w:b/>
          <w:bCs/>
          <w:color w:val="auto"/>
        </w:rPr>
        <w:t xml:space="preserve">확인하기 </w:t>
      </w:r>
    </w:p>
    <w:p w14:paraId="29FA7ECB" w14:textId="5B744747" w:rsidR="00B01BFD" w:rsidRDefault="004B175F" w:rsidP="00D5400C">
      <w:pPr>
        <w:rPr>
          <w:rFonts w:ascii="나눔고딕" w:hAnsi="나눔고딕"/>
          <w:color w:val="auto"/>
        </w:rPr>
      </w:pPr>
      <w:r w:rsidRPr="004B175F">
        <w:rPr>
          <w:rFonts w:ascii="나눔고딕" w:hAnsi="나눔고딕"/>
          <w:noProof/>
          <w:color w:val="auto"/>
        </w:rPr>
        <w:drawing>
          <wp:inline distT="0" distB="0" distL="0" distR="0" wp14:anchorId="16DF49D5" wp14:editId="0F203E75">
            <wp:extent cx="5430008" cy="1114581"/>
            <wp:effectExtent l="0" t="0" r="0" b="9525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5201" w14:textId="5D562E4B" w:rsidR="00517538" w:rsidRDefault="004B175F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s</w:t>
      </w:r>
      <w:r>
        <w:rPr>
          <w:rFonts w:ascii="나눔고딕" w:hAnsi="나눔고딕"/>
          <w:color w:val="auto"/>
        </w:rPr>
        <w:t xml:space="preserve">hell </w:t>
      </w:r>
      <w:r>
        <w:rPr>
          <w:rFonts w:ascii="나눔고딕" w:hAnsi="나눔고딕" w:hint="eastAsia"/>
          <w:color w:val="auto"/>
        </w:rPr>
        <w:t xml:space="preserve">명령어를 사용하기 위해 </w:t>
      </w:r>
      <w:r w:rsidR="00215B19">
        <w:rPr>
          <w:rFonts w:ascii="나눔고딕" w:hAnsi="나눔고딕" w:hint="eastAsia"/>
          <w:color w:val="auto"/>
        </w:rPr>
        <w:t>s</w:t>
      </w:r>
      <w:r w:rsidR="00215B19">
        <w:rPr>
          <w:rFonts w:ascii="나눔고딕" w:hAnsi="나눔고딕"/>
          <w:color w:val="auto"/>
        </w:rPr>
        <w:t xml:space="preserve">hell </w:t>
      </w:r>
      <w:r w:rsidR="00215B19">
        <w:rPr>
          <w:rFonts w:ascii="나눔고딕" w:hAnsi="나눔고딕" w:hint="eastAsia"/>
          <w:color w:val="auto"/>
        </w:rPr>
        <w:t xml:space="preserve">모듈을 이용했고 변수 값을 입력하기 위해 </w:t>
      </w:r>
      <w:r w:rsidR="00215B19">
        <w:rPr>
          <w:rFonts w:ascii="나눔고딕" w:hAnsi="나눔고딕"/>
          <w:color w:val="auto"/>
        </w:rPr>
        <w:t xml:space="preserve">a </w:t>
      </w:r>
      <w:r w:rsidR="00215B19">
        <w:rPr>
          <w:rFonts w:ascii="나눔고딕" w:hAnsi="나눔고딕" w:hint="eastAsia"/>
          <w:color w:val="auto"/>
        </w:rPr>
        <w:t>옵션을 이용했습니다.</w:t>
      </w:r>
      <w:r w:rsidR="00215B19">
        <w:rPr>
          <w:rFonts w:ascii="나눔고딕" w:hAnsi="나눔고딕"/>
          <w:color w:val="auto"/>
        </w:rPr>
        <w:t xml:space="preserve"> </w:t>
      </w:r>
      <w:r w:rsidR="00215B19">
        <w:rPr>
          <w:rFonts w:ascii="나눔고딕" w:hAnsi="나눔고딕" w:hint="eastAsia"/>
          <w:color w:val="auto"/>
        </w:rPr>
        <w:t xml:space="preserve">그리고 </w:t>
      </w:r>
      <w:r w:rsidR="00920D81">
        <w:rPr>
          <w:rFonts w:ascii="나눔고딕" w:hAnsi="나눔고딕"/>
          <w:color w:val="auto"/>
        </w:rPr>
        <w:t xml:space="preserve">‘ ’ </w:t>
      </w:r>
      <w:r w:rsidR="00920D81">
        <w:rPr>
          <w:rFonts w:ascii="나눔고딕" w:hAnsi="나눔고딕" w:hint="eastAsia"/>
          <w:color w:val="auto"/>
        </w:rPr>
        <w:t>안에 사용할 명령어를 입력합니다.</w:t>
      </w:r>
    </w:p>
    <w:p w14:paraId="454FC352" w14:textId="666E8186" w:rsidR="00920D81" w:rsidRDefault="00920D81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사진과 같이 </w:t>
      </w:r>
      <w:r w:rsidR="00825CDE">
        <w:rPr>
          <w:rFonts w:ascii="나눔고딕" w:hAnsi="나눔고딕" w:hint="eastAsia"/>
          <w:color w:val="auto"/>
        </w:rPr>
        <w:t xml:space="preserve">각 호스트들의 </w:t>
      </w:r>
      <w:r w:rsidR="00825CDE">
        <w:rPr>
          <w:rFonts w:ascii="나눔고딕" w:hAnsi="나눔고딕"/>
          <w:color w:val="auto"/>
        </w:rPr>
        <w:t>uptime</w:t>
      </w:r>
      <w:r w:rsidR="00825CDE">
        <w:rPr>
          <w:rFonts w:ascii="나눔고딕" w:hAnsi="나눔고딕" w:hint="eastAsia"/>
          <w:color w:val="auto"/>
        </w:rPr>
        <w:t>을 출력해줍니다.</w:t>
      </w:r>
      <w:r w:rsidR="00825CDE">
        <w:rPr>
          <w:rFonts w:ascii="나눔고딕" w:hAnsi="나눔고딕"/>
          <w:color w:val="auto"/>
        </w:rPr>
        <w:t xml:space="preserve"> </w:t>
      </w:r>
    </w:p>
    <w:p w14:paraId="336F2656" w14:textId="617630FC" w:rsidR="00452122" w:rsidRDefault="00460A47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41E841C" wp14:editId="4172C126">
                <wp:simplePos x="0" y="0"/>
                <wp:positionH relativeFrom="margin">
                  <wp:align>right</wp:align>
                </wp:positionH>
                <wp:positionV relativeFrom="paragraph">
                  <wp:posOffset>497205</wp:posOffset>
                </wp:positionV>
                <wp:extent cx="6080760" cy="3924300"/>
                <wp:effectExtent l="0" t="0" r="15240" b="19050"/>
                <wp:wrapNone/>
                <wp:docPr id="297" name="직사각형 2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9243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7285E8" id="직사각형 297" o:spid="_x0000_s1026" style="position:absolute;left:0;text-align:left;margin-left:427.6pt;margin-top:39.15pt;width:478.8pt;height:309pt;z-index:2518538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452122">
        <w:rPr>
          <w:rFonts w:ascii="나눔고딕" w:hAnsi="나눔고딕"/>
          <w:color w:val="auto"/>
        </w:rPr>
        <w:t xml:space="preserve">uptime </w:t>
      </w:r>
      <w:r w:rsidR="00452122">
        <w:rPr>
          <w:rFonts w:ascii="나눔고딕" w:hAnsi="나눔고딕" w:hint="eastAsia"/>
          <w:color w:val="auto"/>
        </w:rPr>
        <w:t xml:space="preserve">외에도 </w:t>
      </w:r>
      <w:r w:rsidR="00740FD8">
        <w:rPr>
          <w:rFonts w:ascii="나눔고딕" w:hAnsi="나눔고딕"/>
          <w:color w:val="auto"/>
        </w:rPr>
        <w:t>‘</w:t>
      </w:r>
      <w:r w:rsidR="00452122">
        <w:rPr>
          <w:rFonts w:ascii="나눔고딕" w:hAnsi="나눔고딕" w:hint="eastAsia"/>
          <w:color w:val="auto"/>
        </w:rPr>
        <w:t>d</w:t>
      </w:r>
      <w:r w:rsidR="00452122">
        <w:rPr>
          <w:rFonts w:ascii="나눔고딕" w:hAnsi="나눔고딕"/>
          <w:color w:val="auto"/>
        </w:rPr>
        <w:t>f -h</w:t>
      </w:r>
      <w:r w:rsidR="00740FD8">
        <w:rPr>
          <w:rFonts w:ascii="나눔고딕" w:hAnsi="나눔고딕"/>
          <w:color w:val="auto"/>
        </w:rPr>
        <w:t>’</w:t>
      </w:r>
      <w:r w:rsidR="00452122">
        <w:rPr>
          <w:rFonts w:ascii="나눔고딕" w:hAnsi="나눔고딕"/>
          <w:color w:val="auto"/>
        </w:rPr>
        <w:t xml:space="preserve"> </w:t>
      </w:r>
      <w:r w:rsidR="00452122">
        <w:rPr>
          <w:rFonts w:ascii="나눔고딕" w:hAnsi="나눔고딕" w:hint="eastAsia"/>
          <w:color w:val="auto"/>
        </w:rPr>
        <w:t xml:space="preserve">같은 명령어로 디스크 정보를 </w:t>
      </w:r>
      <w:r w:rsidR="00740FD8">
        <w:rPr>
          <w:rFonts w:ascii="나눔고딕" w:hAnsi="나눔고딕" w:hint="eastAsia"/>
          <w:color w:val="auto"/>
        </w:rPr>
        <w:t>확인</w:t>
      </w:r>
      <w:r w:rsidR="00740FD8">
        <w:rPr>
          <w:rFonts w:ascii="나눔고딕" w:hAnsi="나눔고딕"/>
          <w:color w:val="auto"/>
        </w:rPr>
        <w:t>한다든가</w:t>
      </w:r>
      <w:r w:rsidR="00452122">
        <w:rPr>
          <w:rFonts w:ascii="나눔고딕" w:hAnsi="나눔고딕" w:hint="eastAsia"/>
          <w:color w:val="auto"/>
        </w:rPr>
        <w:t>,</w:t>
      </w:r>
      <w:r w:rsidR="00452122">
        <w:rPr>
          <w:rFonts w:ascii="나눔고딕" w:hAnsi="나눔고딕"/>
          <w:color w:val="auto"/>
        </w:rPr>
        <w:t xml:space="preserve"> </w:t>
      </w:r>
      <w:r w:rsidR="00740FD8">
        <w:rPr>
          <w:rFonts w:ascii="나눔고딕" w:hAnsi="나눔고딕"/>
          <w:color w:val="auto"/>
        </w:rPr>
        <w:t xml:space="preserve">‘free -h’ </w:t>
      </w:r>
      <w:r w:rsidR="00740FD8">
        <w:rPr>
          <w:rFonts w:ascii="나눔고딕" w:hAnsi="나눔고딕" w:hint="eastAsia"/>
          <w:color w:val="auto"/>
        </w:rPr>
        <w:t>명령어로 메모리 정보를 확인할 수도 있습니다.</w:t>
      </w:r>
      <w:r w:rsidR="00452122">
        <w:rPr>
          <w:rFonts w:ascii="나눔고딕" w:hAnsi="나눔고딕"/>
          <w:color w:val="auto"/>
        </w:rPr>
        <w:t xml:space="preserve"> </w:t>
      </w:r>
    </w:p>
    <w:p w14:paraId="518854B4" w14:textId="149634D9" w:rsidR="00740FD8" w:rsidRPr="007B4BE2" w:rsidRDefault="00925AC9" w:rsidP="00D5400C">
      <w:pPr>
        <w:rPr>
          <w:rFonts w:ascii="나눔고딕" w:hAnsi="나눔고딕"/>
          <w:b/>
          <w:bCs/>
          <w:color w:val="auto"/>
        </w:rPr>
      </w:pPr>
      <w:r w:rsidRPr="007B4BE2">
        <w:rPr>
          <w:rFonts w:ascii="나눔고딕" w:hAnsi="나눔고딕" w:hint="eastAsia"/>
          <w:b/>
          <w:bCs/>
          <w:color w:val="auto"/>
        </w:rPr>
        <w:t>-</w:t>
      </w:r>
      <w:r w:rsidRPr="007B4BE2">
        <w:rPr>
          <w:rFonts w:ascii="나눔고딕" w:hAnsi="나눔고딕"/>
          <w:b/>
          <w:bCs/>
          <w:color w:val="auto"/>
        </w:rPr>
        <w:t xml:space="preserve"> </w:t>
      </w:r>
      <w:r w:rsidRPr="007B4BE2">
        <w:rPr>
          <w:rFonts w:ascii="나눔고딕" w:hAnsi="나눔고딕" w:hint="eastAsia"/>
          <w:b/>
          <w:bCs/>
          <w:color w:val="auto"/>
        </w:rPr>
        <w:t>U</w:t>
      </w:r>
      <w:r w:rsidRPr="007B4BE2">
        <w:rPr>
          <w:rFonts w:ascii="나눔고딕" w:hAnsi="나눔고딕"/>
          <w:b/>
          <w:bCs/>
          <w:color w:val="auto"/>
        </w:rPr>
        <w:t xml:space="preserve">ser </w:t>
      </w:r>
      <w:r w:rsidRPr="007B4BE2">
        <w:rPr>
          <w:rFonts w:ascii="나눔고딕" w:hAnsi="나눔고딕" w:hint="eastAsia"/>
          <w:b/>
          <w:bCs/>
          <w:color w:val="auto"/>
        </w:rPr>
        <w:t xml:space="preserve">생성 </w:t>
      </w:r>
    </w:p>
    <w:p w14:paraId="64661FF9" w14:textId="4958FF9B" w:rsidR="00F272B8" w:rsidRDefault="00BB480D" w:rsidP="00D5400C">
      <w:pPr>
        <w:rPr>
          <w:rFonts w:ascii="나눔고딕" w:hAnsi="나눔고딕"/>
          <w:color w:val="auto"/>
        </w:rPr>
      </w:pPr>
      <w:r w:rsidRPr="00BB480D">
        <w:rPr>
          <w:rFonts w:ascii="나눔고딕" w:hAnsi="나눔고딕"/>
          <w:noProof/>
          <w:color w:val="auto"/>
        </w:rPr>
        <w:drawing>
          <wp:inline distT="0" distB="0" distL="0" distR="0" wp14:anchorId="7652B6D8" wp14:editId="4B55952D">
            <wp:extent cx="6097270" cy="3104515"/>
            <wp:effectExtent l="0" t="0" r="0" b="635"/>
            <wp:docPr id="195" name="그림 1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그림 195" descr="텍스트이(가) 표시된 사진&#10;&#10;자동 생성된 설명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E141" w14:textId="545233D8" w:rsidR="007B4BE2" w:rsidRDefault="00BB480D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-m</w:t>
      </w:r>
      <w:r>
        <w:rPr>
          <w:rFonts w:ascii="나눔고딕" w:hAnsi="나눔고딕"/>
          <w:color w:val="auto"/>
        </w:rPr>
        <w:t xml:space="preserve"> user </w:t>
      </w:r>
      <w:r>
        <w:rPr>
          <w:rFonts w:ascii="나눔고딕" w:hAnsi="나눔고딕" w:hint="eastAsia"/>
          <w:color w:val="auto"/>
        </w:rPr>
        <w:t>모듈을 이용하여 각 호스트들에게 유저를 생성할 수 있습니다.</w:t>
      </w:r>
    </w:p>
    <w:p w14:paraId="756E54E1" w14:textId="77777777" w:rsidR="00AF4BDE" w:rsidRDefault="00AF4BDE" w:rsidP="00D5400C">
      <w:pPr>
        <w:rPr>
          <w:rFonts w:ascii="나눔고딕" w:hAnsi="나눔고딕"/>
          <w:color w:val="auto"/>
        </w:rPr>
      </w:pPr>
    </w:p>
    <w:p w14:paraId="3A68275F" w14:textId="77777777" w:rsidR="00AF4BDE" w:rsidRDefault="00AF4BDE" w:rsidP="00D5400C">
      <w:pPr>
        <w:rPr>
          <w:rFonts w:ascii="나눔고딕" w:hAnsi="나눔고딕"/>
          <w:color w:val="auto"/>
        </w:rPr>
      </w:pPr>
    </w:p>
    <w:p w14:paraId="4F5A32D0" w14:textId="77777777" w:rsidR="00AF4BDE" w:rsidRDefault="00AF4BDE" w:rsidP="00D5400C">
      <w:pPr>
        <w:rPr>
          <w:rFonts w:ascii="나눔고딕" w:hAnsi="나눔고딕"/>
          <w:color w:val="auto"/>
        </w:rPr>
      </w:pPr>
    </w:p>
    <w:p w14:paraId="34264484" w14:textId="77777777" w:rsidR="00AF4BDE" w:rsidRDefault="00AF4BDE" w:rsidP="00D5400C">
      <w:pPr>
        <w:rPr>
          <w:rFonts w:ascii="나눔고딕" w:hAnsi="나눔고딕"/>
          <w:color w:val="auto"/>
        </w:rPr>
      </w:pPr>
    </w:p>
    <w:p w14:paraId="3A0BD6DC" w14:textId="77777777" w:rsidR="00AF4BDE" w:rsidRDefault="00AF4BDE" w:rsidP="00D5400C">
      <w:pPr>
        <w:rPr>
          <w:rFonts w:ascii="나눔고딕" w:hAnsi="나눔고딕"/>
          <w:color w:val="auto"/>
        </w:rPr>
      </w:pPr>
    </w:p>
    <w:p w14:paraId="1F331605" w14:textId="61DB65EC" w:rsidR="007B4BE2" w:rsidRPr="00491B09" w:rsidRDefault="00460A47" w:rsidP="00D5400C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99C7053" wp14:editId="0991492E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6080760" cy="6736080"/>
                <wp:effectExtent l="0" t="0" r="15240" b="26670"/>
                <wp:wrapNone/>
                <wp:docPr id="298" name="직사각형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67360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1609FC" id="직사각형 298" o:spid="_x0000_s1026" style="position:absolute;left:0;text-align:left;margin-left:427.6pt;margin-top:.2pt;width:478.8pt;height:530.4pt;z-index:25185587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" filled="f" strokecolor="#161718 [3213]">
                <w10:wrap anchorx="margin"/>
              </v:rect>
            </w:pict>
          </mc:Fallback>
        </mc:AlternateContent>
      </w:r>
      <w:r w:rsidR="00491B09" w:rsidRPr="00491B09">
        <w:rPr>
          <w:rFonts w:ascii="나눔고딕" w:hAnsi="나눔고딕"/>
          <w:b/>
          <w:bCs/>
          <w:color w:val="auto"/>
        </w:rPr>
        <w:t>-</w:t>
      </w:r>
      <w:r w:rsidR="00491B09" w:rsidRPr="00491B09">
        <w:rPr>
          <w:rFonts w:ascii="나눔고딕" w:hAnsi="나눔고딕" w:hint="eastAsia"/>
          <w:b/>
          <w:bCs/>
          <w:color w:val="auto"/>
        </w:rPr>
        <w:t>파일 복사</w:t>
      </w:r>
    </w:p>
    <w:p w14:paraId="4B57F842" w14:textId="3F2ACD9F" w:rsidR="00491B09" w:rsidRPr="00E25825" w:rsidRDefault="00AF4BDE" w:rsidP="00D5400C">
      <w:pPr>
        <w:rPr>
          <w:rFonts w:ascii="나눔고딕" w:hAnsi="나눔고딕"/>
          <w:color w:val="auto"/>
        </w:rPr>
      </w:pPr>
      <w:r w:rsidRPr="00AF4BDE">
        <w:rPr>
          <w:rFonts w:ascii="나눔고딕" w:hAnsi="나눔고딕"/>
          <w:noProof/>
          <w:color w:val="auto"/>
        </w:rPr>
        <w:drawing>
          <wp:inline distT="0" distB="0" distL="0" distR="0" wp14:anchorId="681F1AC3" wp14:editId="2345DC20">
            <wp:extent cx="6097270" cy="4955540"/>
            <wp:effectExtent l="0" t="0" r="0" b="0"/>
            <wp:docPr id="196" name="그림 1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그림 196" descr="텍스트이(가) 표시된 사진&#10;&#10;자동 생성된 설명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95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D057" w14:textId="316216B8" w:rsidR="007B4BE2" w:rsidRPr="007C0EE2" w:rsidRDefault="00AF4BDE" w:rsidP="00D5400C">
      <w:pPr>
        <w:rPr>
          <w:rFonts w:ascii="나눔고딕" w:hAnsi="나눔고딕"/>
          <w:b/>
          <w:bCs/>
          <w:color w:val="auto"/>
        </w:rPr>
      </w:pPr>
      <w:r w:rsidRPr="007C0EE2">
        <w:rPr>
          <w:rFonts w:ascii="나눔고딕" w:hAnsi="나눔고딕" w:hint="eastAsia"/>
          <w:b/>
          <w:bCs/>
          <w:color w:val="auto"/>
        </w:rPr>
        <w:t>-m</w:t>
      </w:r>
      <w:r w:rsidRPr="007C0EE2">
        <w:rPr>
          <w:rFonts w:ascii="나눔고딕" w:hAnsi="나눔고딕"/>
          <w:b/>
          <w:bCs/>
          <w:color w:val="auto"/>
        </w:rPr>
        <w:t xml:space="preserve"> copy -a “src=</w:t>
      </w:r>
      <w:r w:rsidRPr="007C0EE2">
        <w:rPr>
          <w:rFonts w:ascii="나눔고딕" w:hAnsi="나눔고딕" w:hint="eastAsia"/>
          <w:b/>
          <w:bCs/>
          <w:color w:val="auto"/>
        </w:rPr>
        <w:t xml:space="preserve">대상파일 </w:t>
      </w:r>
      <w:r w:rsidRPr="007C0EE2">
        <w:rPr>
          <w:rFonts w:ascii="나눔고딕" w:hAnsi="나눔고딕"/>
          <w:b/>
          <w:bCs/>
          <w:color w:val="auto"/>
        </w:rPr>
        <w:t>dest=</w:t>
      </w:r>
      <w:r w:rsidRPr="007C0EE2">
        <w:rPr>
          <w:rFonts w:ascii="나눔고딕" w:hAnsi="나눔고딕" w:hint="eastAsia"/>
          <w:b/>
          <w:bCs/>
          <w:color w:val="auto"/>
        </w:rPr>
        <w:t>복사할 위치</w:t>
      </w:r>
      <w:r w:rsidRPr="007C0EE2">
        <w:rPr>
          <w:rFonts w:ascii="나눔고딕" w:hAnsi="나눔고딕"/>
          <w:b/>
          <w:bCs/>
          <w:color w:val="auto"/>
        </w:rPr>
        <w:t xml:space="preserve">” </w:t>
      </w:r>
    </w:p>
    <w:p w14:paraId="11762064" w14:textId="1589A5DB" w:rsidR="00AF4BDE" w:rsidRDefault="00AF4BDE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카피 옵션을 이용하면 </w:t>
      </w:r>
      <w:r w:rsidR="00910A2B">
        <w:rPr>
          <w:rFonts w:ascii="나눔고딕" w:hAnsi="나눔고딕" w:hint="eastAsia"/>
          <w:color w:val="auto"/>
        </w:rPr>
        <w:t>특정 파일을 각 호스트들에게 복사할 수 있습니다.</w:t>
      </w:r>
      <w:r w:rsidR="00910A2B">
        <w:rPr>
          <w:rFonts w:ascii="나눔고딕" w:hAnsi="나눔고딕"/>
          <w:color w:val="auto"/>
        </w:rPr>
        <w:t xml:space="preserve"> </w:t>
      </w:r>
    </w:p>
    <w:p w14:paraId="541C9541" w14:textId="51A72114" w:rsidR="00AA48C8" w:rsidRDefault="00AA48C8" w:rsidP="00F748DE">
      <w:pPr>
        <w:jc w:val="center"/>
        <w:rPr>
          <w:rFonts w:ascii="나눔고딕" w:hAnsi="나눔고딕"/>
          <w:color w:val="auto"/>
        </w:rPr>
      </w:pPr>
      <w:r w:rsidRPr="00AA48C8">
        <w:rPr>
          <w:rFonts w:ascii="나눔고딕" w:hAnsi="나눔고딕"/>
          <w:noProof/>
          <w:color w:val="auto"/>
        </w:rPr>
        <w:drawing>
          <wp:inline distT="0" distB="0" distL="0" distR="0" wp14:anchorId="13ACE23F" wp14:editId="6A704687">
            <wp:extent cx="2962688" cy="581106"/>
            <wp:effectExtent l="0" t="0" r="9525" b="9525"/>
            <wp:docPr id="197" name="그림 197" descr="텍스트, 오렌지, 어두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그림 197" descr="텍스트, 오렌지, 어두운이(가) 표시된 사진&#10;&#10;자동 생성된 설명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8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1F36" w14:textId="77777777" w:rsidR="007F58EA" w:rsidRDefault="007F58EA" w:rsidP="00D5400C">
      <w:pPr>
        <w:rPr>
          <w:rFonts w:ascii="나눔고딕" w:hAnsi="나눔고딕"/>
          <w:color w:val="auto"/>
        </w:rPr>
      </w:pPr>
    </w:p>
    <w:p w14:paraId="50CE4DC0" w14:textId="19CAF53B" w:rsidR="00BF42D0" w:rsidRDefault="00592AE9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-</w:t>
      </w:r>
    </w:p>
    <w:p w14:paraId="12688E50" w14:textId="77777777" w:rsidR="00BF42D0" w:rsidRDefault="00BF42D0" w:rsidP="00D5400C">
      <w:pPr>
        <w:rPr>
          <w:rFonts w:ascii="나눔고딕" w:hAnsi="나눔고딕"/>
          <w:color w:val="auto"/>
        </w:rPr>
      </w:pPr>
    </w:p>
    <w:p w14:paraId="370C8C70" w14:textId="77777777" w:rsidR="00BF42D0" w:rsidRDefault="00BF42D0" w:rsidP="00D5400C">
      <w:pPr>
        <w:rPr>
          <w:rFonts w:ascii="나눔고딕" w:hAnsi="나눔고딕"/>
          <w:color w:val="auto"/>
        </w:rPr>
      </w:pPr>
    </w:p>
    <w:p w14:paraId="4CB9409C" w14:textId="77777777" w:rsidR="00BF42D0" w:rsidRDefault="00BF42D0" w:rsidP="00D5400C">
      <w:pPr>
        <w:rPr>
          <w:rFonts w:ascii="나눔고딕" w:hAnsi="나눔고딕"/>
          <w:color w:val="auto"/>
        </w:rPr>
      </w:pPr>
    </w:p>
    <w:p w14:paraId="1953C85E" w14:textId="77777777" w:rsidR="00BF42D0" w:rsidRDefault="00BF42D0" w:rsidP="00D5400C">
      <w:pPr>
        <w:rPr>
          <w:rFonts w:ascii="나눔고딕" w:hAnsi="나눔고딕"/>
          <w:color w:val="auto"/>
        </w:rPr>
      </w:pPr>
    </w:p>
    <w:p w14:paraId="666D3308" w14:textId="77777777" w:rsidR="00BF42D0" w:rsidRDefault="00BF42D0" w:rsidP="00D5400C">
      <w:pPr>
        <w:rPr>
          <w:rFonts w:ascii="나눔고딕" w:hAnsi="나눔고딕"/>
          <w:color w:val="auto"/>
        </w:rPr>
      </w:pPr>
    </w:p>
    <w:p w14:paraId="3F633B6C" w14:textId="39F26E72" w:rsidR="007F58EA" w:rsidRPr="00BF42D0" w:rsidRDefault="00460A47" w:rsidP="00D5400C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151E7E9B" wp14:editId="2483ED1F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6080760" cy="4625340"/>
                <wp:effectExtent l="0" t="0" r="15240" b="22860"/>
                <wp:wrapNone/>
                <wp:docPr id="299" name="직사각형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46253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C6A550" id="직사각형 299" o:spid="_x0000_s1026" style="position:absolute;left:0;text-align:left;margin-left:427.6pt;margin-top:.2pt;width:478.8pt;height:364.2pt;z-index:25185792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592AE9" w:rsidRPr="00BF42D0">
        <w:rPr>
          <w:rFonts w:ascii="나눔고딕" w:hAnsi="나눔고딕" w:hint="eastAsia"/>
          <w:b/>
          <w:bCs/>
          <w:color w:val="auto"/>
        </w:rPr>
        <w:t>-</w:t>
      </w:r>
      <w:r w:rsidR="002B5F6C" w:rsidRPr="00BF42D0">
        <w:rPr>
          <w:rFonts w:ascii="나눔고딕" w:hAnsi="나눔고딕" w:hint="eastAsia"/>
          <w:b/>
          <w:bCs/>
          <w:color w:val="auto"/>
        </w:rPr>
        <w:t>서비스 설치</w:t>
      </w:r>
    </w:p>
    <w:p w14:paraId="38B95AD9" w14:textId="194DC328" w:rsidR="002B5F6C" w:rsidRDefault="002B5F6C" w:rsidP="00D5400C">
      <w:pPr>
        <w:rPr>
          <w:rFonts w:ascii="나눔고딕" w:hAnsi="나눔고딕"/>
          <w:color w:val="auto"/>
        </w:rPr>
      </w:pPr>
      <w:r w:rsidRPr="002B5F6C">
        <w:rPr>
          <w:rFonts w:ascii="나눔고딕" w:hAnsi="나눔고딕"/>
          <w:noProof/>
          <w:color w:val="auto"/>
        </w:rPr>
        <w:drawing>
          <wp:inline distT="0" distB="0" distL="0" distR="0" wp14:anchorId="574493CC" wp14:editId="7E23FC55">
            <wp:extent cx="6097270" cy="3635375"/>
            <wp:effectExtent l="0" t="0" r="0" b="3175"/>
            <wp:docPr id="198" name="그림 1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이(가) 표시된 사진&#10;&#10;자동 생성된 설명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6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89E67" w14:textId="62809B30" w:rsidR="007B4BE2" w:rsidRDefault="002B5F6C" w:rsidP="00D5400C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y</w:t>
      </w:r>
      <w:r>
        <w:rPr>
          <w:rFonts w:ascii="나눔고딕" w:hAnsi="나눔고딕"/>
          <w:color w:val="auto"/>
        </w:rPr>
        <w:t xml:space="preserve">um </w:t>
      </w:r>
      <w:r>
        <w:rPr>
          <w:rFonts w:ascii="나눔고딕" w:hAnsi="나눔고딕" w:hint="eastAsia"/>
          <w:color w:val="auto"/>
        </w:rPr>
        <w:t>모듈을 이용하면 각 호스트에게 필요한 프로그램을 설치할 수 있습니다.</w:t>
      </w:r>
      <w:r>
        <w:rPr>
          <w:rFonts w:ascii="나눔고딕" w:hAnsi="나눔고딕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>위의 예시는 아파치 데몬을 설치한 예시입니다.</w:t>
      </w:r>
    </w:p>
    <w:p w14:paraId="70553DA3" w14:textId="77777777" w:rsidR="005A3EE3" w:rsidRDefault="005A3EE3" w:rsidP="00D5400C">
      <w:pPr>
        <w:rPr>
          <w:rFonts w:ascii="나눔고딕" w:hAnsi="나눔고딕"/>
          <w:color w:val="auto"/>
        </w:rPr>
      </w:pPr>
    </w:p>
    <w:p w14:paraId="267D835A" w14:textId="77777777" w:rsidR="005A3EE3" w:rsidRDefault="005A3EE3" w:rsidP="00D5400C">
      <w:pPr>
        <w:rPr>
          <w:rFonts w:ascii="나눔고딕" w:hAnsi="나눔고딕"/>
          <w:color w:val="auto"/>
        </w:rPr>
      </w:pPr>
    </w:p>
    <w:p w14:paraId="0B844307" w14:textId="77777777" w:rsidR="009873EE" w:rsidRDefault="009873EE" w:rsidP="00D5400C">
      <w:pPr>
        <w:rPr>
          <w:rFonts w:ascii="나눔고딕" w:hAnsi="나눔고딕"/>
          <w:color w:val="auto"/>
        </w:rPr>
      </w:pPr>
    </w:p>
    <w:p w14:paraId="3876B836" w14:textId="77777777" w:rsidR="009873EE" w:rsidRDefault="009873EE" w:rsidP="00D5400C">
      <w:pPr>
        <w:rPr>
          <w:rFonts w:ascii="나눔고딕" w:hAnsi="나눔고딕"/>
          <w:color w:val="auto"/>
        </w:rPr>
      </w:pPr>
    </w:p>
    <w:p w14:paraId="0C42A309" w14:textId="77777777" w:rsidR="009873EE" w:rsidRDefault="009873EE" w:rsidP="00D5400C">
      <w:pPr>
        <w:rPr>
          <w:rFonts w:ascii="나눔고딕" w:hAnsi="나눔고딕"/>
          <w:color w:val="auto"/>
        </w:rPr>
      </w:pPr>
    </w:p>
    <w:p w14:paraId="742724F7" w14:textId="77777777" w:rsidR="009873EE" w:rsidRDefault="009873EE" w:rsidP="00D5400C">
      <w:pPr>
        <w:rPr>
          <w:rFonts w:ascii="나눔고딕" w:hAnsi="나눔고딕"/>
          <w:color w:val="auto"/>
        </w:rPr>
      </w:pPr>
    </w:p>
    <w:p w14:paraId="00E7D963" w14:textId="3663FC37" w:rsidR="005A3EE3" w:rsidRDefault="005A3EE3" w:rsidP="00F2373C">
      <w:pPr>
        <w:pStyle w:val="3"/>
      </w:pPr>
      <w:bookmarkStart w:id="16" w:name="_Toc116636652"/>
      <w:r>
        <w:rPr>
          <w:rFonts w:hint="eastAsia"/>
        </w:rPr>
        <w:t>3</w:t>
      </w:r>
      <w:r>
        <w:t xml:space="preserve">-3. </w:t>
      </w:r>
      <w:r>
        <w:rPr>
          <w:rFonts w:hint="eastAsia"/>
        </w:rPr>
        <w:t>앤서블</w:t>
      </w:r>
      <w:r>
        <w:rPr>
          <w:rFonts w:hint="eastAsia"/>
        </w:rPr>
        <w:t xml:space="preserve"> </w:t>
      </w:r>
      <w:r>
        <w:t>Play Book</w:t>
      </w:r>
      <w:bookmarkEnd w:id="16"/>
    </w:p>
    <w:p w14:paraId="51B0325D" w14:textId="38B9798F" w:rsidR="005A3EE3" w:rsidRPr="00F2373C" w:rsidRDefault="00460A47" w:rsidP="00D5400C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6D04F86D" wp14:editId="3E793CF0">
                <wp:simplePos x="0" y="0"/>
                <wp:positionH relativeFrom="margin">
                  <wp:align>right</wp:align>
                </wp:positionH>
                <wp:positionV relativeFrom="paragraph">
                  <wp:posOffset>275590</wp:posOffset>
                </wp:positionV>
                <wp:extent cx="6080760" cy="1371600"/>
                <wp:effectExtent l="0" t="0" r="15240" b="19050"/>
                <wp:wrapNone/>
                <wp:docPr id="300" name="직사각형 3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371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1C657A" id="직사각형 300" o:spid="_x0000_s1026" style="position:absolute;left:0;text-align:left;margin-left:427.6pt;margin-top:21.7pt;width:478.8pt;height:108pt;z-index:25185996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F2373C" w:rsidRPr="00F2373C">
        <w:rPr>
          <w:rFonts w:ascii="나눔고딕" w:hAnsi="나눔고딕" w:hint="eastAsia"/>
          <w:b/>
          <w:bCs/>
          <w:color w:val="auto"/>
        </w:rPr>
        <w:t>-</w:t>
      </w:r>
      <w:r w:rsidR="005867CC" w:rsidRPr="00F2373C">
        <w:rPr>
          <w:rFonts w:ascii="나눔고딕" w:hAnsi="나눔고딕" w:hint="eastAsia"/>
          <w:b/>
          <w:bCs/>
          <w:color w:val="auto"/>
        </w:rPr>
        <w:t xml:space="preserve">앤서블 </w:t>
      </w:r>
      <w:r w:rsidR="008E7097" w:rsidRPr="00F2373C">
        <w:rPr>
          <w:rFonts w:ascii="나눔고딕" w:hAnsi="나눔고딕" w:hint="eastAsia"/>
          <w:b/>
          <w:bCs/>
          <w:color w:val="auto"/>
        </w:rPr>
        <w:t>Playbook</w:t>
      </w:r>
      <w:r w:rsidR="005867CC" w:rsidRPr="00F2373C">
        <w:rPr>
          <w:rFonts w:ascii="나눔고딕" w:hAnsi="나눔고딕" w:hint="eastAsia"/>
          <w:b/>
          <w:bCs/>
          <w:color w:val="auto"/>
        </w:rPr>
        <w:t>이란</w:t>
      </w:r>
      <w:r w:rsidR="00F2373C" w:rsidRPr="00F2373C">
        <w:rPr>
          <w:rFonts w:ascii="나눔고딕" w:hAnsi="나눔고딕"/>
          <w:b/>
          <w:bCs/>
          <w:color w:val="auto"/>
        </w:rPr>
        <w:t>?</w:t>
      </w:r>
      <w:r w:rsidRPr="00460A47">
        <w:rPr>
          <w:rFonts w:ascii="나눔고딕" w:hAnsi="나눔고딕" w:hint="eastAsia"/>
          <w:b/>
          <w:bCs/>
          <w:noProof/>
          <w:color w:val="auto"/>
        </w:rPr>
        <w:t xml:space="preserve"> </w:t>
      </w:r>
    </w:p>
    <w:p w14:paraId="0DC915CA" w14:textId="33FE2AB7" w:rsidR="002F2057" w:rsidRPr="002F2057" w:rsidRDefault="008E7097" w:rsidP="002F2057">
      <w:pPr>
        <w:rPr>
          <w:rFonts w:ascii="나눔고딕" w:hAnsi="나눔고딕"/>
          <w:color w:val="auto"/>
        </w:rPr>
      </w:pPr>
      <w:r w:rsidRPr="002F2057">
        <w:rPr>
          <w:rFonts w:ascii="나눔고딕" w:hAnsi="나눔고딕" w:hint="eastAsia"/>
          <w:color w:val="auto"/>
        </w:rPr>
        <w:t>Playbook</w:t>
      </w:r>
      <w:r w:rsidR="002F2057">
        <w:rPr>
          <w:rFonts w:ascii="나눔고딕" w:hAnsi="나눔고딕" w:hint="eastAsia"/>
          <w:color w:val="auto"/>
        </w:rPr>
        <w:t xml:space="preserve">의 사전적 의미는 </w:t>
      </w:r>
      <w:r w:rsidR="002F2057" w:rsidRPr="002F2057">
        <w:rPr>
          <w:rFonts w:ascii="나눔고딕" w:hAnsi="나눔고딕" w:hint="eastAsia"/>
          <w:color w:val="auto"/>
        </w:rPr>
        <w:t>각본, 작전, 계획</w:t>
      </w:r>
      <w:r w:rsidR="002F2057">
        <w:rPr>
          <w:rFonts w:ascii="나눔고딕" w:hAnsi="나눔고딕" w:hint="eastAsia"/>
          <w:color w:val="auto"/>
        </w:rPr>
        <w:t>의 뜻을 가지고 있</w:t>
      </w:r>
      <w:r w:rsidR="00B14A4C">
        <w:rPr>
          <w:rFonts w:ascii="나눔고딕" w:hAnsi="나눔고딕" w:hint="eastAsia"/>
          <w:color w:val="auto"/>
        </w:rPr>
        <w:t>습니</w:t>
      </w:r>
      <w:r w:rsidR="002F2057">
        <w:rPr>
          <w:rFonts w:ascii="나눔고딕" w:hAnsi="나눔고딕" w:hint="eastAsia"/>
          <w:color w:val="auto"/>
        </w:rPr>
        <w:t>다.</w:t>
      </w:r>
    </w:p>
    <w:p w14:paraId="4FB3FF4C" w14:textId="4EE7D899" w:rsidR="002F2057" w:rsidRPr="002F2057" w:rsidRDefault="002F2057" w:rsidP="002F2057">
      <w:pPr>
        <w:rPr>
          <w:rFonts w:ascii="나눔고딕" w:hAnsi="나눔고딕"/>
          <w:color w:val="auto"/>
        </w:rPr>
      </w:pPr>
      <w:bookmarkStart w:id="17" w:name="_Hlk115694095"/>
      <w:r w:rsidRPr="002F2057">
        <w:rPr>
          <w:rFonts w:ascii="나눔고딕" w:hAnsi="나눔고딕" w:hint="eastAsia"/>
          <w:color w:val="auto"/>
        </w:rPr>
        <w:t>P</w:t>
      </w:r>
      <w:bookmarkEnd w:id="17"/>
      <w:r w:rsidRPr="002F2057">
        <w:rPr>
          <w:rFonts w:ascii="나눔고딕" w:hAnsi="나눔고딕" w:hint="eastAsia"/>
          <w:color w:val="auto"/>
        </w:rPr>
        <w:t>laybook은 오케스트레이터 언어로 호스트 서버에서 시행할 정책, 시스템 프로세스 단계의 설정 자동화를 위해 사용</w:t>
      </w:r>
      <w:r w:rsidR="00142F4A">
        <w:rPr>
          <w:rFonts w:ascii="나눔고딕" w:hAnsi="나눔고딕" w:hint="eastAsia"/>
          <w:color w:val="auto"/>
        </w:rPr>
        <w:t>됩니</w:t>
      </w:r>
      <w:r w:rsidRPr="002F2057">
        <w:rPr>
          <w:rFonts w:ascii="나눔고딕" w:hAnsi="나눔고딕" w:hint="eastAsia"/>
          <w:color w:val="auto"/>
        </w:rPr>
        <w:t>다.</w:t>
      </w:r>
    </w:p>
    <w:p w14:paraId="22423ACD" w14:textId="70513BD9" w:rsidR="005A3EE3" w:rsidRDefault="008E7097" w:rsidP="002F2057">
      <w:pPr>
        <w:rPr>
          <w:rFonts w:ascii="나눔고딕" w:hAnsi="나눔고딕"/>
          <w:color w:val="auto"/>
        </w:rPr>
      </w:pPr>
      <w:r w:rsidRPr="002F2057">
        <w:rPr>
          <w:rFonts w:ascii="나눔고딕" w:hAnsi="나눔고딕" w:hint="eastAsia"/>
          <w:color w:val="auto"/>
        </w:rPr>
        <w:t>P</w:t>
      </w:r>
      <w:r w:rsidR="002F2057" w:rsidRPr="002F2057">
        <w:rPr>
          <w:rFonts w:ascii="나눔고딕" w:hAnsi="나눔고딕" w:hint="eastAsia"/>
          <w:color w:val="auto"/>
        </w:rPr>
        <w:t>laybook은 반복, 재사용, 간단한 구성 관리 및 다중 시스템 배포, 복잡한 애플리케이션 배포 사용에 적합</w:t>
      </w:r>
      <w:r w:rsidR="00EF4CFD">
        <w:rPr>
          <w:rFonts w:ascii="나눔고딕" w:hAnsi="나눔고딕" w:hint="eastAsia"/>
          <w:color w:val="auto"/>
        </w:rPr>
        <w:t>합</w:t>
      </w:r>
      <w:r w:rsidR="00142F4A">
        <w:rPr>
          <w:rFonts w:ascii="나눔고딕" w:hAnsi="나눔고딕" w:hint="eastAsia"/>
          <w:color w:val="auto"/>
        </w:rPr>
        <w:t>니</w:t>
      </w:r>
      <w:r w:rsidR="002F2057" w:rsidRPr="002F2057">
        <w:rPr>
          <w:rFonts w:ascii="나눔고딕" w:hAnsi="나눔고딕" w:hint="eastAsia"/>
          <w:color w:val="auto"/>
        </w:rPr>
        <w:t>다.</w:t>
      </w:r>
    </w:p>
    <w:p w14:paraId="385323F2" w14:textId="53F395B9" w:rsidR="00F2373C" w:rsidRDefault="00F2373C" w:rsidP="002F2057">
      <w:pPr>
        <w:rPr>
          <w:rFonts w:ascii="나눔고딕" w:hAnsi="나눔고딕"/>
          <w:color w:val="auto"/>
        </w:rPr>
      </w:pPr>
    </w:p>
    <w:p w14:paraId="7DCE7D62" w14:textId="27ABE764" w:rsidR="00F2373C" w:rsidRPr="0058573A" w:rsidRDefault="004B63EF" w:rsidP="002F2057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305BC2C9" wp14:editId="6D567460">
                <wp:simplePos x="0" y="0"/>
                <wp:positionH relativeFrom="margin">
                  <wp:align>right</wp:align>
                </wp:positionH>
                <wp:positionV relativeFrom="paragraph">
                  <wp:posOffset>240030</wp:posOffset>
                </wp:positionV>
                <wp:extent cx="6080760" cy="8229600"/>
                <wp:effectExtent l="0" t="0" r="15240" b="19050"/>
                <wp:wrapNone/>
                <wp:docPr id="301" name="직사각형 3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8229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3DA6F2" id="직사각형 301" o:spid="_x0000_s1026" style="position:absolute;left:0;text-align:left;margin-left:427.6pt;margin-top:18.9pt;width:478.8pt;height:9in;z-index:2518620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F2373C" w:rsidRPr="0058573A">
        <w:rPr>
          <w:rFonts w:ascii="나눔고딕" w:hAnsi="나눔고딕" w:hint="eastAsia"/>
          <w:b/>
          <w:bCs/>
          <w:color w:val="auto"/>
        </w:rPr>
        <w:t>-Playbook의 특징 멱등성(</w:t>
      </w:r>
      <w:r w:rsidR="00776F8B" w:rsidRPr="0058573A">
        <w:rPr>
          <w:rFonts w:ascii="나눔고딕" w:hAnsi="나눔고딕" w:hint="eastAsia"/>
          <w:b/>
          <w:bCs/>
          <w:color w:val="auto"/>
        </w:rPr>
        <w:t>i</w:t>
      </w:r>
      <w:r w:rsidR="00776F8B" w:rsidRPr="0058573A">
        <w:rPr>
          <w:rFonts w:ascii="나눔고딕" w:hAnsi="나눔고딕"/>
          <w:b/>
          <w:bCs/>
          <w:color w:val="auto"/>
        </w:rPr>
        <w:t>dempotent</w:t>
      </w:r>
      <w:r w:rsidR="00F2373C" w:rsidRPr="0058573A">
        <w:rPr>
          <w:rFonts w:ascii="나눔고딕" w:hAnsi="나눔고딕"/>
          <w:b/>
          <w:bCs/>
          <w:color w:val="auto"/>
        </w:rPr>
        <w:t>)</w:t>
      </w:r>
    </w:p>
    <w:p w14:paraId="1A1542F6" w14:textId="0B85D0E7" w:rsidR="00776F8B" w:rsidRDefault="00776F8B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멱등성이란 연산을 여러 번 적용하더라도 결과가 달라지지 않는 성질</w:t>
      </w:r>
      <w:r w:rsidR="00843E7B">
        <w:rPr>
          <w:rFonts w:ascii="나눔고딕" w:hAnsi="나눔고딕" w:hint="eastAsia"/>
          <w:color w:val="auto"/>
        </w:rPr>
        <w:t>입니</w:t>
      </w:r>
      <w:r>
        <w:rPr>
          <w:rFonts w:ascii="나눔고딕" w:hAnsi="나눔고딕" w:hint="eastAsia"/>
          <w:color w:val="auto"/>
        </w:rPr>
        <w:t>다.</w:t>
      </w:r>
      <w:r>
        <w:rPr>
          <w:rFonts w:ascii="나눔고딕" w:hAnsi="나눔고딕"/>
          <w:color w:val="auto"/>
        </w:rPr>
        <w:t xml:space="preserve"> </w:t>
      </w:r>
    </w:p>
    <w:p w14:paraId="6EF8BFA2" w14:textId="5A8E552E" w:rsidR="00F95A57" w:rsidRDefault="00F95A57" w:rsidP="002F2057">
      <w:pPr>
        <w:rPr>
          <w:rFonts w:ascii="나눔고딕" w:hAnsi="나눔고딕"/>
          <w:color w:val="auto"/>
        </w:rPr>
      </w:pPr>
      <w:r>
        <w:rPr>
          <w:noProof/>
        </w:rPr>
        <w:drawing>
          <wp:inline distT="0" distB="0" distL="0" distR="0" wp14:anchorId="46AC1E50" wp14:editId="23A02AD6">
            <wp:extent cx="6097270" cy="1853565"/>
            <wp:effectExtent l="0" t="0" r="0" b="0"/>
            <wp:docPr id="199" name="그림 1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270" cy="1853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1ED7B" w14:textId="62E73342" w:rsidR="00557B3C" w:rsidRPr="00557B3C" w:rsidRDefault="00557B3C" w:rsidP="0058573A">
      <w:r w:rsidRPr="00557B3C">
        <w:t>이와</w:t>
      </w:r>
      <w:r w:rsidRPr="00557B3C">
        <w:t xml:space="preserve"> </w:t>
      </w:r>
      <w:r w:rsidRPr="00557B3C">
        <w:t>같이</w:t>
      </w:r>
      <w:r w:rsidRPr="00557B3C">
        <w:t xml:space="preserve"> echo </w:t>
      </w:r>
      <w:r w:rsidRPr="00557B3C">
        <w:t>명령어를</w:t>
      </w:r>
      <w:r w:rsidRPr="00557B3C">
        <w:t xml:space="preserve"> </w:t>
      </w:r>
      <w:r w:rsidRPr="00557B3C">
        <w:t>이용하여</w:t>
      </w:r>
      <w:r w:rsidRPr="00557B3C">
        <w:t xml:space="preserve"> </w:t>
      </w:r>
      <w:r w:rsidRPr="00557B3C">
        <w:t>내용을</w:t>
      </w:r>
      <w:r w:rsidRPr="00557B3C">
        <w:t xml:space="preserve"> </w:t>
      </w:r>
      <w:r w:rsidRPr="00557B3C">
        <w:t>추가하게</w:t>
      </w:r>
      <w:r w:rsidRPr="00557B3C">
        <w:t xml:space="preserve"> </w:t>
      </w:r>
      <w:r w:rsidRPr="00557B3C">
        <w:t>되면</w:t>
      </w:r>
      <w:r w:rsidRPr="00557B3C">
        <w:t xml:space="preserve"> </w:t>
      </w:r>
      <w:r w:rsidRPr="00557B3C">
        <w:t>똑같은</w:t>
      </w:r>
      <w:r w:rsidRPr="00557B3C">
        <w:t xml:space="preserve"> </w:t>
      </w:r>
      <w:r w:rsidRPr="00557B3C">
        <w:t>결과값이</w:t>
      </w:r>
      <w:r w:rsidRPr="00557B3C">
        <w:t xml:space="preserve"> 3</w:t>
      </w:r>
      <w:r w:rsidRPr="00557B3C">
        <w:t>번</w:t>
      </w:r>
      <w:r w:rsidRPr="00557B3C">
        <w:t xml:space="preserve"> </w:t>
      </w:r>
      <w:r w:rsidRPr="00557B3C">
        <w:t>중복되어</w:t>
      </w:r>
      <w:r w:rsidRPr="00557B3C">
        <w:t xml:space="preserve"> </w:t>
      </w:r>
      <w:r w:rsidRPr="00557B3C">
        <w:t>입력</w:t>
      </w:r>
      <w:r w:rsidR="00BF43E7">
        <w:rPr>
          <w:rFonts w:hint="eastAsia"/>
        </w:rPr>
        <w:t>됩니다</w:t>
      </w:r>
      <w:r w:rsidRPr="00557B3C">
        <w:t>.</w:t>
      </w:r>
    </w:p>
    <w:p w14:paraId="6F403144" w14:textId="3A1D54B3" w:rsidR="00557B3C" w:rsidRPr="00557B3C" w:rsidRDefault="00557B3C" w:rsidP="0058573A">
      <w:r w:rsidRPr="00557B3C">
        <w:t>따라서</w:t>
      </w:r>
      <w:r w:rsidRPr="00557B3C">
        <w:t xml:space="preserve"> </w:t>
      </w:r>
      <w:r w:rsidRPr="00557B3C">
        <w:t>멱등성을</w:t>
      </w:r>
      <w:r w:rsidRPr="00557B3C">
        <w:t xml:space="preserve"> </w:t>
      </w:r>
      <w:r w:rsidRPr="00557B3C">
        <w:t>위해</w:t>
      </w:r>
      <w:r w:rsidRPr="00557B3C">
        <w:t xml:space="preserve"> </w:t>
      </w:r>
      <w:r w:rsidRPr="00557B3C">
        <w:t>아래와</w:t>
      </w:r>
      <w:r w:rsidRPr="00557B3C">
        <w:t xml:space="preserve"> </w:t>
      </w:r>
      <w:r w:rsidRPr="00557B3C">
        <w:t>같이</w:t>
      </w:r>
      <w:r w:rsidRPr="00557B3C">
        <w:t xml:space="preserve"> Ansible Playbook</w:t>
      </w:r>
      <w:r w:rsidRPr="00557B3C">
        <w:t>을</w:t>
      </w:r>
      <w:r w:rsidRPr="00557B3C">
        <w:t xml:space="preserve"> </w:t>
      </w:r>
      <w:r w:rsidRPr="00557B3C">
        <w:t>작성하여</w:t>
      </w:r>
      <w:r w:rsidRPr="00557B3C">
        <w:t xml:space="preserve"> </w:t>
      </w:r>
      <w:r w:rsidRPr="00557B3C">
        <w:t>사용하게</w:t>
      </w:r>
      <w:r w:rsidRPr="00557B3C">
        <w:t xml:space="preserve"> </w:t>
      </w:r>
      <w:r w:rsidR="00F6589E">
        <w:rPr>
          <w:rFonts w:hint="eastAsia"/>
        </w:rPr>
        <w:t>됩니다</w:t>
      </w:r>
      <w:r w:rsidR="00F6589E">
        <w:rPr>
          <w:rFonts w:hint="eastAsia"/>
        </w:rPr>
        <w:t>.</w:t>
      </w:r>
    </w:p>
    <w:p w14:paraId="7A4B92F3" w14:textId="65AAFB59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>vi joon.yml</w:t>
      </w:r>
    </w:p>
    <w:p w14:paraId="40518078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11BA4FBE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>---</w:t>
      </w:r>
    </w:p>
    <w:p w14:paraId="3391DED3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>- name: Ansible_vim</w:t>
      </w:r>
    </w:p>
    <w:p w14:paraId="7E1E2455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hosts: localhost</w:t>
      </w:r>
    </w:p>
    <w:p w14:paraId="6564CF5B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</w:p>
    <w:p w14:paraId="6773C746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tasks:</w:t>
      </w:r>
    </w:p>
    <w:p w14:paraId="5FB0B3E0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- name: Add ansible hosts</w:t>
      </w:r>
    </w:p>
    <w:p w14:paraId="18F18459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  blockinfile:</w:t>
      </w:r>
    </w:p>
    <w:p w14:paraId="046F1A5C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      path: /etc/ansible/hosts</w:t>
      </w:r>
    </w:p>
    <w:p w14:paraId="3552EE99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      block: |</w:t>
      </w:r>
    </w:p>
    <w:p w14:paraId="49983FBE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         [joon]</w:t>
      </w:r>
    </w:p>
    <w:p w14:paraId="70D245E5" w14:textId="77777777" w:rsidR="00D96572" w:rsidRPr="00D96572" w:rsidRDefault="00D96572" w:rsidP="00D96572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 w:val="21"/>
          <w:szCs w:val="21"/>
        </w:rPr>
      </w:pPr>
      <w:r w:rsidRPr="00D96572">
        <w:rPr>
          <w:rFonts w:ascii="Consolas" w:eastAsia="굴림체" w:hAnsi="Consolas" w:cs="굴림체"/>
          <w:color w:val="555555"/>
          <w:szCs w:val="24"/>
        </w:rPr>
        <w:t xml:space="preserve">             172.16.0.200</w:t>
      </w:r>
    </w:p>
    <w:p w14:paraId="316A5233" w14:textId="351199F4" w:rsidR="00F95A57" w:rsidRDefault="00E073F9" w:rsidP="00F748DE">
      <w:pPr>
        <w:jc w:val="center"/>
        <w:rPr>
          <w:rFonts w:ascii="나눔고딕" w:hAnsi="나눔고딕"/>
          <w:color w:val="auto"/>
        </w:rPr>
      </w:pPr>
      <w:r>
        <w:rPr>
          <w:noProof/>
        </w:rPr>
        <w:drawing>
          <wp:inline distT="0" distB="0" distL="0" distR="0" wp14:anchorId="73BDB297" wp14:editId="5FFAD6DC">
            <wp:extent cx="4884420" cy="1303020"/>
            <wp:effectExtent l="0" t="0" r="0" b="0"/>
            <wp:docPr id="200" name="그림 200" descr="텍스트, 표지판, 닫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, 표지판, 닫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420" cy="130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F5960" w14:textId="77777777" w:rsidR="009B4C4D" w:rsidRPr="00A232AE" w:rsidRDefault="0058573A" w:rsidP="002F2057">
      <w:pPr>
        <w:rPr>
          <w:rFonts w:ascii="나눔고딕" w:hAnsi="나눔고딕"/>
          <w:b/>
          <w:bCs/>
          <w:color w:val="auto"/>
        </w:rPr>
      </w:pPr>
      <w:r w:rsidRPr="00A232AE">
        <w:rPr>
          <w:rFonts w:ascii="나눔고딕" w:hAnsi="나눔고딕" w:hint="eastAsia"/>
          <w:b/>
          <w:bCs/>
          <w:color w:val="auto"/>
        </w:rPr>
        <w:t>▶</w:t>
      </w:r>
      <w:r w:rsidR="00E073F9" w:rsidRPr="00A232AE">
        <w:rPr>
          <w:rFonts w:ascii="나눔고딕" w:hAnsi="나눔고딕" w:hint="eastAsia"/>
          <w:b/>
          <w:bCs/>
          <w:color w:val="auto"/>
        </w:rPr>
        <w:t>a</w:t>
      </w:r>
      <w:r w:rsidR="00E073F9" w:rsidRPr="00A232AE">
        <w:rPr>
          <w:rFonts w:ascii="나눔고딕" w:hAnsi="나눔고딕"/>
          <w:b/>
          <w:bCs/>
          <w:color w:val="auto"/>
        </w:rPr>
        <w:t xml:space="preserve">nsible-playbook file-name.yaml </w:t>
      </w:r>
    </w:p>
    <w:p w14:paraId="1EA6A51D" w14:textId="39CA5FEE" w:rsidR="00E073F9" w:rsidRDefault="009B4C4D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위의 </w:t>
      </w:r>
      <w:r w:rsidR="00E073F9">
        <w:rPr>
          <w:rFonts w:ascii="나눔고딕" w:hAnsi="나눔고딕" w:hint="eastAsia"/>
          <w:color w:val="auto"/>
        </w:rPr>
        <w:t>명령어로</w:t>
      </w:r>
      <w:r>
        <w:rPr>
          <w:rFonts w:ascii="나눔고딕" w:hAnsi="나눔고딕" w:hint="eastAsia"/>
          <w:color w:val="auto"/>
        </w:rPr>
        <w:t xml:space="preserve"> </w:t>
      </w:r>
      <w:r w:rsidR="00D3422A">
        <w:rPr>
          <w:rFonts w:ascii="나눔고딕" w:hAnsi="나눔고딕" w:hint="eastAsia"/>
          <w:color w:val="auto"/>
        </w:rPr>
        <w:t xml:space="preserve">작성한 </w:t>
      </w:r>
      <w:r w:rsidR="00D3422A">
        <w:rPr>
          <w:rFonts w:ascii="나눔고딕" w:hAnsi="나눔고딕"/>
          <w:color w:val="auto"/>
        </w:rPr>
        <w:t>yaml</w:t>
      </w:r>
      <w:r w:rsidR="00E073F9">
        <w:rPr>
          <w:rFonts w:ascii="나눔고딕" w:hAnsi="나눔고딕" w:hint="eastAsia"/>
          <w:color w:val="auto"/>
        </w:rPr>
        <w:t xml:space="preserve"> 코드를 실행하면 위와 같이 내용이 추가가 </w:t>
      </w:r>
      <w:r w:rsidR="000719A3">
        <w:rPr>
          <w:rFonts w:ascii="나눔고딕" w:hAnsi="나눔고딕" w:hint="eastAsia"/>
          <w:color w:val="auto"/>
        </w:rPr>
        <w:t>됩니</w:t>
      </w:r>
      <w:r w:rsidR="00E073F9">
        <w:rPr>
          <w:rFonts w:ascii="나눔고딕" w:hAnsi="나눔고딕" w:hint="eastAsia"/>
          <w:color w:val="auto"/>
        </w:rPr>
        <w:t>다.</w:t>
      </w:r>
      <w:r w:rsidR="00E073F9">
        <w:rPr>
          <w:rFonts w:ascii="나눔고딕" w:hAnsi="나눔고딕"/>
          <w:color w:val="auto"/>
        </w:rPr>
        <w:t xml:space="preserve"> </w:t>
      </w:r>
      <w:r w:rsidR="002B4010">
        <w:rPr>
          <w:rFonts w:ascii="나눔고딕" w:hAnsi="나눔고딕" w:hint="eastAsia"/>
          <w:color w:val="auto"/>
        </w:rPr>
        <w:t>이 코드를 여러 번 반복해도 똑 같은 내용이 여러 줄 추가가 되지 않</w:t>
      </w:r>
      <w:r w:rsidR="00F91DEC">
        <w:rPr>
          <w:rFonts w:ascii="나눔고딕" w:hAnsi="나눔고딕" w:hint="eastAsia"/>
          <w:color w:val="auto"/>
        </w:rPr>
        <w:t>습니다</w:t>
      </w:r>
      <w:r w:rsidR="002B4010">
        <w:rPr>
          <w:rFonts w:ascii="나눔고딕" w:hAnsi="나눔고딕" w:hint="eastAsia"/>
          <w:color w:val="auto"/>
        </w:rPr>
        <w:t>.</w:t>
      </w:r>
      <w:r w:rsidR="002B4010">
        <w:rPr>
          <w:rFonts w:ascii="나눔고딕" w:hAnsi="나눔고딕"/>
          <w:color w:val="auto"/>
        </w:rPr>
        <w:t xml:space="preserve"> </w:t>
      </w:r>
      <w:r w:rsidR="00E073F9">
        <w:rPr>
          <w:rFonts w:ascii="나눔고딕" w:hAnsi="나눔고딕"/>
          <w:color w:val="auto"/>
        </w:rPr>
        <w:t xml:space="preserve"> </w:t>
      </w:r>
    </w:p>
    <w:p w14:paraId="36E57203" w14:textId="77777777" w:rsidR="00645562" w:rsidRPr="00880B64" w:rsidRDefault="00645562" w:rsidP="002F2057">
      <w:pPr>
        <w:rPr>
          <w:rFonts w:ascii="나눔고딕" w:hAnsi="나눔고딕"/>
          <w:color w:val="auto"/>
        </w:rPr>
      </w:pPr>
    </w:p>
    <w:p w14:paraId="428D5E3D" w14:textId="77777777" w:rsidR="0048217D" w:rsidRDefault="0048217D" w:rsidP="002F2057">
      <w:pPr>
        <w:rPr>
          <w:rFonts w:ascii="나눔고딕" w:hAnsi="나눔고딕"/>
          <w:color w:val="auto"/>
        </w:rPr>
      </w:pPr>
    </w:p>
    <w:p w14:paraId="741AC896" w14:textId="77777777" w:rsidR="0048217D" w:rsidRDefault="0048217D" w:rsidP="002F2057">
      <w:pPr>
        <w:rPr>
          <w:rFonts w:ascii="나눔고딕" w:hAnsi="나눔고딕"/>
          <w:color w:val="auto"/>
        </w:rPr>
      </w:pPr>
    </w:p>
    <w:p w14:paraId="7272FE9A" w14:textId="0449E6C8" w:rsidR="00645562" w:rsidRPr="0048217D" w:rsidRDefault="0078761A" w:rsidP="002F2057">
      <w:pPr>
        <w:rPr>
          <w:rFonts w:ascii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1B2A42F7" wp14:editId="33A41E50">
                <wp:simplePos x="0" y="0"/>
                <wp:positionH relativeFrom="margin">
                  <wp:align>right</wp:align>
                </wp:positionH>
                <wp:positionV relativeFrom="paragraph">
                  <wp:posOffset>251460</wp:posOffset>
                </wp:positionV>
                <wp:extent cx="6080760" cy="8572500"/>
                <wp:effectExtent l="0" t="0" r="15240" b="19050"/>
                <wp:wrapNone/>
                <wp:docPr id="302" name="직사각형 3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8572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A611B02" id="직사각형 302" o:spid="_x0000_s1026" style="position:absolute;left:0;text-align:left;margin-left:427.6pt;margin-top:19.8pt;width:478.8pt;height:675pt;z-index:2518640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" filled="f" strokecolor="#161718 [3213]">
                <w10:wrap anchorx="margin"/>
              </v:rect>
            </w:pict>
          </mc:Fallback>
        </mc:AlternateContent>
      </w:r>
      <w:r w:rsidR="00645562" w:rsidRPr="0048217D">
        <w:rPr>
          <w:rFonts w:ascii="나눔고딕" w:hAnsi="나눔고딕" w:hint="eastAsia"/>
          <w:b/>
          <w:bCs/>
          <w:color w:val="auto"/>
        </w:rPr>
        <w:t>-</w:t>
      </w:r>
      <w:r w:rsidR="00645562" w:rsidRPr="0048217D">
        <w:rPr>
          <w:rFonts w:ascii="나눔고딕" w:hAnsi="나눔고딕"/>
          <w:b/>
          <w:bCs/>
          <w:color w:val="auto"/>
        </w:rPr>
        <w:t xml:space="preserve"> </w:t>
      </w:r>
      <w:r w:rsidR="00645562" w:rsidRPr="0048217D">
        <w:rPr>
          <w:rFonts w:ascii="나눔고딕" w:hAnsi="나눔고딕" w:hint="eastAsia"/>
          <w:b/>
          <w:bCs/>
          <w:color w:val="auto"/>
        </w:rPr>
        <w:t>앤서블 P</w:t>
      </w:r>
      <w:r w:rsidR="00645562" w:rsidRPr="0048217D">
        <w:rPr>
          <w:rFonts w:ascii="나눔고딕" w:hAnsi="나눔고딕"/>
          <w:b/>
          <w:bCs/>
          <w:color w:val="auto"/>
        </w:rPr>
        <w:t>lay Book</w:t>
      </w:r>
      <w:r w:rsidR="00645562" w:rsidRPr="0048217D">
        <w:rPr>
          <w:rFonts w:ascii="나눔고딕" w:hAnsi="나눔고딕" w:hint="eastAsia"/>
          <w:b/>
          <w:bCs/>
          <w:color w:val="auto"/>
        </w:rPr>
        <w:t>을 이용하여 각 노드들에 웹서비스 설치 후 가동</w:t>
      </w:r>
    </w:p>
    <w:p w14:paraId="25F1833D" w14:textId="74E6A2BE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>---</w:t>
      </w:r>
    </w:p>
    <w:p w14:paraId="3D447F1F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>- hosts: nginx</w:t>
      </w:r>
    </w:p>
    <w:p w14:paraId="07CD9870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remote_user: root</w:t>
      </w:r>
    </w:p>
    <w:p w14:paraId="755DC1CC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tasks:</w:t>
      </w:r>
    </w:p>
    <w:p w14:paraId="28E0A965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- name: install epel-release</w:t>
      </w:r>
    </w:p>
    <w:p w14:paraId="4DCF4BF3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  yum: name=epel-release state=latest</w:t>
      </w:r>
    </w:p>
    <w:p w14:paraId="24A19553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- name: install nginx web server</w:t>
      </w:r>
    </w:p>
    <w:p w14:paraId="65EA6824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  yum: name=nginx state=present</w:t>
      </w:r>
    </w:p>
    <w:p w14:paraId="6CAA28DB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- name: Upload default index.html for web server</w:t>
      </w:r>
    </w:p>
    <w:p w14:paraId="56EE5C75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  copy: src=index.html dest=/usr/share/nginx/html/ mode=0644</w:t>
      </w:r>
    </w:p>
    <w:p w14:paraId="115DDAEF" w14:textId="77777777" w:rsidR="00AD24B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- name: Start nginx web server</w:t>
      </w:r>
    </w:p>
    <w:p w14:paraId="61CA58ED" w14:textId="58A4C1EA" w:rsidR="0048217D" w:rsidRPr="00AD24BD" w:rsidRDefault="00AD24BD" w:rsidP="00AD24BD">
      <w:pPr>
        <w:shd w:val="clear" w:color="auto" w:fill="F6F7F8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after="0" w:line="300" w:lineRule="atLeast"/>
        <w:rPr>
          <w:rFonts w:ascii="Consolas" w:eastAsia="굴림체" w:hAnsi="Consolas" w:cs="굴림체"/>
          <w:color w:val="555555"/>
          <w:szCs w:val="24"/>
        </w:rPr>
      </w:pPr>
      <w:r w:rsidRPr="00AD24BD">
        <w:rPr>
          <w:rFonts w:ascii="Consolas" w:eastAsia="굴림체" w:hAnsi="Consolas" w:cs="굴림체"/>
          <w:color w:val="555555"/>
          <w:szCs w:val="24"/>
        </w:rPr>
        <w:t xml:space="preserve">      service: name=nginx state=started</w:t>
      </w:r>
    </w:p>
    <w:p w14:paraId="09573F2F" w14:textId="71B13421" w:rsidR="00842B92" w:rsidRPr="00461435" w:rsidRDefault="00AD24BD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우선 해당내용으로 야믈파일을 하나 작성합니다.</w:t>
      </w:r>
      <w:r>
        <w:rPr>
          <w:rFonts w:ascii="나눔고딕" w:hAnsi="나눔고딕"/>
          <w:color w:val="auto"/>
        </w:rPr>
        <w:t xml:space="preserve"> </w:t>
      </w:r>
      <w:r w:rsidR="00B47E0B">
        <w:rPr>
          <w:rFonts w:ascii="나눔고딕" w:hAnsi="나눔고딕" w:hint="eastAsia"/>
          <w:color w:val="auto"/>
        </w:rPr>
        <w:t xml:space="preserve">그리고 </w:t>
      </w:r>
      <w:r w:rsidR="00461435">
        <w:rPr>
          <w:rFonts w:ascii="나눔고딕" w:hAnsi="나눔고딕" w:hint="eastAsia"/>
          <w:color w:val="auto"/>
        </w:rPr>
        <w:t>아래의 명령어로 각 노드들의 방화벽을 해제합니다.</w:t>
      </w:r>
      <w:r w:rsidR="00461435">
        <w:rPr>
          <w:rFonts w:ascii="나눔고딕" w:hAnsi="나눔고딕"/>
          <w:color w:val="auto"/>
        </w:rPr>
        <w:t xml:space="preserve"> </w:t>
      </w:r>
    </w:p>
    <w:p w14:paraId="20D8A0A3" w14:textId="31974CAE" w:rsidR="00842B92" w:rsidRPr="004E0238" w:rsidRDefault="00842B92" w:rsidP="002F2057">
      <w:pPr>
        <w:rPr>
          <w:rFonts w:ascii="나눔고딕" w:hAnsi="나눔고딕"/>
          <w:b/>
          <w:bCs/>
          <w:color w:val="auto"/>
        </w:rPr>
      </w:pPr>
      <w:r w:rsidRPr="004E0238">
        <w:rPr>
          <w:rFonts w:ascii="나눔고딕" w:hAnsi="나눔고딕" w:hint="eastAsia"/>
          <w:b/>
          <w:bCs/>
          <w:color w:val="auto"/>
        </w:rPr>
        <w:t>▶</w:t>
      </w:r>
      <w:r w:rsidR="00B47E0B" w:rsidRPr="004E0238">
        <w:rPr>
          <w:rFonts w:ascii="나눔고딕" w:hAnsi="나눔고딕" w:hint="eastAsia"/>
          <w:b/>
          <w:bCs/>
          <w:color w:val="auto"/>
        </w:rPr>
        <w:t>a</w:t>
      </w:r>
      <w:r w:rsidR="00B47E0B" w:rsidRPr="004E0238">
        <w:rPr>
          <w:rFonts w:ascii="나눔고딕" w:hAnsi="나눔고딕"/>
          <w:b/>
          <w:bCs/>
          <w:color w:val="auto"/>
        </w:rPr>
        <w:t xml:space="preserve">nsible nginx -m shell -a ‘systemctl stop firewalld’ -k </w:t>
      </w:r>
    </w:p>
    <w:p w14:paraId="4B5BF356" w14:textId="0EA051A5" w:rsidR="00B47E0B" w:rsidRDefault="00510504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그리고 인덱스 페이지의 소스코드를 가져와야 하므로</w:t>
      </w:r>
      <w:r w:rsidR="00880B64">
        <w:rPr>
          <w:rFonts w:ascii="나눔고딕" w:hAnsi="나눔고딕" w:hint="eastAsia"/>
          <w:color w:val="auto"/>
        </w:rPr>
        <w:t xml:space="preserve"> 아래의 명령어로 다운로드 받습니다.</w:t>
      </w:r>
      <w:r>
        <w:rPr>
          <w:rFonts w:ascii="나눔고딕" w:hAnsi="나눔고딕" w:hint="eastAsia"/>
          <w:color w:val="auto"/>
        </w:rPr>
        <w:t xml:space="preserve"> </w:t>
      </w:r>
    </w:p>
    <w:p w14:paraId="65AD0887" w14:textId="65FB8751" w:rsidR="00510504" w:rsidRDefault="00842B92" w:rsidP="002F2057">
      <w:pPr>
        <w:rPr>
          <w:rFonts w:ascii="나눔고딕" w:hAnsi="나눔고딕"/>
          <w:b/>
          <w:bCs/>
          <w:color w:val="auto"/>
        </w:rPr>
      </w:pPr>
      <w:r w:rsidRPr="004E0238">
        <w:rPr>
          <w:rFonts w:ascii="나눔고딕" w:hAnsi="나눔고딕" w:hint="eastAsia"/>
          <w:b/>
          <w:bCs/>
          <w:color w:val="auto"/>
        </w:rPr>
        <w:t>▶c</w:t>
      </w:r>
      <w:r w:rsidRPr="004E0238">
        <w:rPr>
          <w:rFonts w:ascii="나눔고딕" w:hAnsi="나눔고딕"/>
          <w:b/>
          <w:bCs/>
          <w:color w:val="auto"/>
        </w:rPr>
        <w:t xml:space="preserve">url -o index.html </w:t>
      </w:r>
      <w:hyperlink r:id="rId88" w:history="1">
        <w:r w:rsidRPr="004E0238">
          <w:rPr>
            <w:rStyle w:val="ac"/>
            <w:rFonts w:ascii="나눔고딕" w:hAnsi="나눔고딕"/>
            <w:b/>
            <w:bCs/>
          </w:rPr>
          <w:t>https://www.nginx.com</w:t>
        </w:r>
      </w:hyperlink>
      <w:r w:rsidRPr="004E0238">
        <w:rPr>
          <w:rFonts w:ascii="나눔고딕" w:hAnsi="나눔고딕"/>
          <w:b/>
          <w:bCs/>
          <w:color w:val="auto"/>
        </w:rPr>
        <w:t xml:space="preserve"> </w:t>
      </w:r>
    </w:p>
    <w:p w14:paraId="630CA0F4" w14:textId="56EBE20A" w:rsidR="004B4F26" w:rsidRPr="007E2BF0" w:rsidRDefault="006742C7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완료가 되었다면 아래의</w:t>
      </w:r>
      <w:r w:rsidR="004B4F26" w:rsidRPr="007E2BF0">
        <w:rPr>
          <w:rFonts w:ascii="나눔고딕" w:hAnsi="나눔고딕" w:hint="eastAsia"/>
          <w:color w:val="auto"/>
        </w:rPr>
        <w:t xml:space="preserve"> </w:t>
      </w:r>
      <w:r w:rsidR="007E2BF0" w:rsidRPr="007E2BF0">
        <w:rPr>
          <w:rFonts w:ascii="나눔고딕" w:hAnsi="나눔고딕" w:hint="eastAsia"/>
          <w:color w:val="auto"/>
        </w:rPr>
        <w:t>명령어</w:t>
      </w:r>
      <w:r>
        <w:rPr>
          <w:rFonts w:ascii="나눔고딕" w:hAnsi="나눔고딕" w:hint="eastAsia"/>
          <w:color w:val="auto"/>
        </w:rPr>
        <w:t>를 이용해 플레이북 파일을 실행시킵니다.</w:t>
      </w:r>
      <w:r>
        <w:rPr>
          <w:rFonts w:ascii="나눔고딕" w:hAnsi="나눔고딕"/>
          <w:color w:val="auto"/>
        </w:rPr>
        <w:t xml:space="preserve"> </w:t>
      </w:r>
    </w:p>
    <w:p w14:paraId="6F5F7ACE" w14:textId="0190A7EF" w:rsidR="00842B92" w:rsidRPr="004E0238" w:rsidRDefault="000B75A5" w:rsidP="002F2057">
      <w:pPr>
        <w:rPr>
          <w:rFonts w:ascii="나눔고딕" w:hAnsi="나눔고딕"/>
          <w:b/>
          <w:bCs/>
          <w:color w:val="auto"/>
        </w:rPr>
      </w:pPr>
      <w:r w:rsidRPr="004E0238">
        <w:rPr>
          <w:rFonts w:ascii="나눔고딕" w:hAnsi="나눔고딕" w:hint="eastAsia"/>
          <w:b/>
          <w:bCs/>
          <w:color w:val="auto"/>
        </w:rPr>
        <w:t>▶a</w:t>
      </w:r>
      <w:r w:rsidRPr="004E0238">
        <w:rPr>
          <w:rFonts w:ascii="나눔고딕" w:hAnsi="나눔고딕"/>
          <w:b/>
          <w:bCs/>
          <w:color w:val="auto"/>
        </w:rPr>
        <w:t>nsible</w:t>
      </w:r>
      <w:r w:rsidR="000F45B3" w:rsidRPr="004E0238">
        <w:rPr>
          <w:rFonts w:ascii="나눔고딕" w:hAnsi="나눔고딕"/>
          <w:b/>
          <w:bCs/>
          <w:color w:val="auto"/>
        </w:rPr>
        <w:t xml:space="preserve">-playbook nginx.yml -k </w:t>
      </w:r>
    </w:p>
    <w:p w14:paraId="4E455C25" w14:textId="722E4163" w:rsidR="00487F9E" w:rsidRDefault="00487F9E" w:rsidP="002F2057">
      <w:pPr>
        <w:rPr>
          <w:rFonts w:ascii="나눔고딕" w:hAnsi="나눔고딕"/>
          <w:color w:val="auto"/>
        </w:rPr>
      </w:pPr>
      <w:r w:rsidRPr="00487F9E">
        <w:rPr>
          <w:rFonts w:ascii="나눔고딕" w:hAnsi="나눔고딕"/>
          <w:noProof/>
          <w:color w:val="auto"/>
        </w:rPr>
        <w:drawing>
          <wp:inline distT="0" distB="0" distL="0" distR="0" wp14:anchorId="738F6AC6" wp14:editId="3DDC22B8">
            <wp:extent cx="6097270" cy="3467100"/>
            <wp:effectExtent l="0" t="0" r="0" b="0"/>
            <wp:docPr id="201" name="그림 201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테이블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105B" w14:textId="1F5EF399" w:rsidR="00A41FBE" w:rsidRDefault="00A41FBE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웹 브라우저를 열고</w:t>
      </w:r>
      <w:r w:rsidR="00BC5169">
        <w:rPr>
          <w:rFonts w:ascii="나눔고딕" w:hAnsi="나눔고딕"/>
          <w:color w:val="auto"/>
        </w:rPr>
        <w:t xml:space="preserve"> </w:t>
      </w:r>
      <w:r w:rsidR="00BC5169">
        <w:rPr>
          <w:rFonts w:ascii="나눔고딕" w:hAnsi="나눔고딕" w:hint="eastAsia"/>
          <w:color w:val="auto"/>
        </w:rPr>
        <w:t>노드의 아이피</w:t>
      </w:r>
      <w:r w:rsidR="00BC655B">
        <w:rPr>
          <w:rFonts w:ascii="나눔고딕" w:hAnsi="나눔고딕" w:hint="eastAsia"/>
          <w:color w:val="auto"/>
        </w:rPr>
        <w:t xml:space="preserve"> </w:t>
      </w:r>
      <w:r w:rsidR="00BC5169">
        <w:rPr>
          <w:rFonts w:ascii="나눔고딕" w:hAnsi="나눔고딕" w:hint="eastAsia"/>
          <w:color w:val="auto"/>
        </w:rPr>
        <w:t xml:space="preserve">주소를 </w:t>
      </w:r>
      <w:r>
        <w:rPr>
          <w:rFonts w:ascii="나눔고딕" w:hAnsi="나눔고딕" w:hint="eastAsia"/>
          <w:color w:val="auto"/>
        </w:rPr>
        <w:t xml:space="preserve">입력하면 </w:t>
      </w:r>
    </w:p>
    <w:p w14:paraId="3AD14739" w14:textId="22B75774" w:rsidR="00A41FBE" w:rsidRPr="009963B5" w:rsidRDefault="00DD354E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w:lastRenderedPageBreak/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EA2BBEE" wp14:editId="6E7AD042">
                <wp:simplePos x="0" y="0"/>
                <wp:positionH relativeFrom="margin">
                  <wp:align>right</wp:align>
                </wp:positionH>
                <wp:positionV relativeFrom="paragraph">
                  <wp:posOffset>2540</wp:posOffset>
                </wp:positionV>
                <wp:extent cx="6080760" cy="3672840"/>
                <wp:effectExtent l="0" t="0" r="15240" b="22860"/>
                <wp:wrapNone/>
                <wp:docPr id="303" name="직사각형 3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6728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320ADA" id="직사각형 303" o:spid="_x0000_s1026" style="position:absolute;left:0;text-align:left;margin-left:427.6pt;margin-top:.2pt;width:478.8pt;height:289.2pt;z-index:2518661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" filled="f" strokecolor="#161718 [3213]">
                <w10:wrap anchorx="margin"/>
              </v:rect>
            </w:pict>
          </mc:Fallback>
        </mc:AlternateContent>
      </w:r>
    </w:p>
    <w:p w14:paraId="0870978A" w14:textId="5A2CF472" w:rsidR="0048217D" w:rsidRDefault="006D44FD" w:rsidP="002F2057">
      <w:pPr>
        <w:rPr>
          <w:rFonts w:ascii="나눔고딕" w:hAnsi="나눔고딕"/>
          <w:color w:val="auto"/>
        </w:rPr>
      </w:pPr>
      <w:r w:rsidRPr="006D44FD">
        <w:rPr>
          <w:rFonts w:ascii="나눔고딕" w:hAnsi="나눔고딕"/>
          <w:noProof/>
          <w:color w:val="auto"/>
        </w:rPr>
        <w:drawing>
          <wp:inline distT="0" distB="0" distL="0" distR="0" wp14:anchorId="09AA9A9A" wp14:editId="500AFFCC">
            <wp:extent cx="6097270" cy="2916555"/>
            <wp:effectExtent l="0" t="0" r="0" b="0"/>
            <wp:docPr id="202" name="그림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8D8AD" w14:textId="060B5B0B" w:rsidR="006D44FD" w:rsidRDefault="009963B5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위의 화면과</w:t>
      </w:r>
      <w:r w:rsidR="006D44FD">
        <w:rPr>
          <w:rFonts w:ascii="나눔고딕" w:hAnsi="나눔고딕" w:hint="eastAsia"/>
          <w:color w:val="auto"/>
        </w:rPr>
        <w:t xml:space="preserve"> 같이 인덱스 페이지가 출력이 </w:t>
      </w:r>
      <w:r w:rsidR="0043605C">
        <w:rPr>
          <w:rFonts w:ascii="나눔고딕" w:hAnsi="나눔고딕" w:hint="eastAsia"/>
          <w:color w:val="auto"/>
        </w:rPr>
        <w:t>됩니</w:t>
      </w:r>
      <w:r w:rsidR="006D44FD">
        <w:rPr>
          <w:rFonts w:ascii="나눔고딕" w:hAnsi="나눔고딕" w:hint="eastAsia"/>
          <w:color w:val="auto"/>
        </w:rPr>
        <w:t>다.</w:t>
      </w:r>
      <w:r w:rsidR="006D44FD">
        <w:rPr>
          <w:rFonts w:ascii="나눔고딕" w:hAnsi="나눔고딕"/>
          <w:color w:val="auto"/>
        </w:rPr>
        <w:t xml:space="preserve"> </w:t>
      </w:r>
    </w:p>
    <w:p w14:paraId="4E9F5ABD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5BE43555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70CC288D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25685885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6376B15D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3B116A8F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5BFADFE0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32B73461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6449B7ED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6054F546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149A6C7E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6C0C6EDD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65B20616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1A9C9770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7E373C95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34428026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4EFEAFDC" w14:textId="0BAE4A12" w:rsidR="000D1E69" w:rsidRDefault="000D1E69" w:rsidP="00A33D32">
      <w:pPr>
        <w:pStyle w:val="2"/>
      </w:pPr>
      <w:bookmarkStart w:id="18" w:name="_Toc116636653"/>
      <w:r>
        <w:rPr>
          <w:rFonts w:hint="eastAsia"/>
        </w:rPr>
        <w:lastRenderedPageBreak/>
        <w:t>4</w:t>
      </w:r>
      <w:r>
        <w:t xml:space="preserve">. </w:t>
      </w:r>
      <w:r w:rsidR="00A33D32">
        <w:rPr>
          <w:rFonts w:hint="eastAsia"/>
        </w:rPr>
        <w:t>앤서블</w:t>
      </w:r>
      <w:r w:rsidR="00A33D32">
        <w:rPr>
          <w:rFonts w:hint="eastAsia"/>
        </w:rPr>
        <w:t xml:space="preserve"> </w:t>
      </w:r>
      <w:r w:rsidR="00A33D32">
        <w:t xml:space="preserve">– CentOS </w:t>
      </w:r>
      <w:r w:rsidR="00A33D32">
        <w:rPr>
          <w:rFonts w:hint="eastAsia"/>
        </w:rPr>
        <w:t>관리하기</w:t>
      </w:r>
      <w:bookmarkEnd w:id="18"/>
      <w:r w:rsidR="00A33D32">
        <w:rPr>
          <w:rFonts w:hint="eastAsia"/>
        </w:rPr>
        <w:t xml:space="preserve"> </w:t>
      </w:r>
    </w:p>
    <w:p w14:paraId="6597E32A" w14:textId="3B71A139" w:rsidR="000D1E69" w:rsidRDefault="00991D1B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3장에서 다루었던 플레이북 예제와 크게 다르지 않습니다.</w:t>
      </w:r>
      <w:r>
        <w:rPr>
          <w:rFonts w:ascii="나눔고딕" w:hAnsi="나눔고딕"/>
          <w:color w:val="auto"/>
        </w:rPr>
        <w:t xml:space="preserve"> </w:t>
      </w:r>
    </w:p>
    <w:p w14:paraId="4B77E4B0" w14:textId="49678AF4" w:rsidR="00991D1B" w:rsidRDefault="003E334A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약간의 내용을 추가해서 </w:t>
      </w:r>
      <w:r w:rsidR="002648CD">
        <w:rPr>
          <w:rFonts w:ascii="나눔고딕" w:hAnsi="나눔고딕" w:hint="eastAsia"/>
          <w:color w:val="auto"/>
        </w:rPr>
        <w:t>진행</w:t>
      </w:r>
      <w:r w:rsidR="002648CD">
        <w:rPr>
          <w:rFonts w:ascii="나눔고딕" w:hAnsi="나눔고딕"/>
          <w:color w:val="auto"/>
        </w:rPr>
        <w:t>하도록</w:t>
      </w:r>
      <w:r>
        <w:rPr>
          <w:rFonts w:ascii="나눔고딕" w:hAnsi="나눔고딕" w:hint="eastAsia"/>
          <w:color w:val="auto"/>
        </w:rPr>
        <w:t xml:space="preserve"> 하겠습니다.</w:t>
      </w:r>
    </w:p>
    <w:p w14:paraId="767D17D4" w14:textId="77777777" w:rsidR="00E853B3" w:rsidRDefault="00E853B3" w:rsidP="002F2057">
      <w:pPr>
        <w:rPr>
          <w:rFonts w:ascii="나눔고딕" w:hAnsi="나눔고딕"/>
          <w:color w:val="auto"/>
        </w:rPr>
      </w:pPr>
    </w:p>
    <w:bookmarkStart w:id="19" w:name="_Toc116636654"/>
    <w:p w14:paraId="1FB3A19B" w14:textId="6897D8CE" w:rsidR="00A33D32" w:rsidRDefault="00350B49" w:rsidP="00A33D32">
      <w:pPr>
        <w:pStyle w:val="3"/>
      </w:pPr>
      <w:r>
        <w:rPr>
          <w:rFonts w:ascii="나눔고딕" w:hAnsi="나눔고딕" w:hint="eastAsia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39350751" wp14:editId="6B9DF45D">
                <wp:simplePos x="0" y="0"/>
                <wp:positionH relativeFrom="margin">
                  <wp:align>right</wp:align>
                </wp:positionH>
                <wp:positionV relativeFrom="paragraph">
                  <wp:posOffset>403860</wp:posOffset>
                </wp:positionV>
                <wp:extent cx="6080760" cy="1668780"/>
                <wp:effectExtent l="0" t="0" r="15240" b="26670"/>
                <wp:wrapNone/>
                <wp:docPr id="304" name="직사각형 3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6687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7A50A1" id="직사각형 304" o:spid="_x0000_s1026" style="position:absolute;left:0;text-align:left;margin-left:427.6pt;margin-top:31.8pt;width:478.8pt;height:131.4pt;z-index:2518681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A33D32">
        <w:rPr>
          <w:rFonts w:hint="eastAsia"/>
        </w:rPr>
        <w:t>4</w:t>
      </w:r>
      <w:r w:rsidR="00A33D32">
        <w:t xml:space="preserve">-1. </w:t>
      </w:r>
      <w:r w:rsidR="00A33D32">
        <w:rPr>
          <w:rFonts w:hint="eastAsia"/>
        </w:rPr>
        <w:t>앤서블</w:t>
      </w:r>
      <w:r w:rsidR="00A33D32">
        <w:rPr>
          <w:rFonts w:hint="eastAsia"/>
        </w:rPr>
        <w:t xml:space="preserve"> </w:t>
      </w:r>
      <w:r w:rsidR="00D97402">
        <w:rPr>
          <w:rFonts w:hint="eastAsia"/>
        </w:rPr>
        <w:t>노드에</w:t>
      </w:r>
      <w:r w:rsidR="00D97402">
        <w:t xml:space="preserve"> nginx</w:t>
      </w:r>
      <w:r w:rsidR="00A33D32">
        <w:rPr>
          <w:rFonts w:hint="eastAsia"/>
        </w:rPr>
        <w:t>설치</w:t>
      </w:r>
      <w:r w:rsidR="00A33D32">
        <w:rPr>
          <w:rFonts w:hint="eastAsia"/>
        </w:rPr>
        <w:t xml:space="preserve"> </w:t>
      </w:r>
      <w:r w:rsidR="00A33D32">
        <w:rPr>
          <w:rFonts w:hint="eastAsia"/>
        </w:rPr>
        <w:t>및</w:t>
      </w:r>
      <w:r w:rsidR="00A33D32">
        <w:rPr>
          <w:rFonts w:hint="eastAsia"/>
        </w:rPr>
        <w:t xml:space="preserve"> </w:t>
      </w:r>
      <w:r w:rsidR="00A33D32">
        <w:rPr>
          <w:rFonts w:hint="eastAsia"/>
        </w:rPr>
        <w:t>테스트</w:t>
      </w:r>
      <w:r w:rsidR="00A33D32">
        <w:rPr>
          <w:rFonts w:hint="eastAsia"/>
        </w:rPr>
        <w:t xml:space="preserve"> </w:t>
      </w:r>
      <w:r w:rsidR="00A33D32">
        <w:rPr>
          <w:rFonts w:hint="eastAsia"/>
        </w:rPr>
        <w:t>그리고</w:t>
      </w:r>
      <w:r w:rsidR="00A33D32">
        <w:rPr>
          <w:rFonts w:hint="eastAsia"/>
        </w:rPr>
        <w:t xml:space="preserve"> </w:t>
      </w:r>
      <w:r w:rsidR="00A33D32">
        <w:rPr>
          <w:rFonts w:hint="eastAsia"/>
        </w:rPr>
        <w:t>삭제하기</w:t>
      </w:r>
      <w:bookmarkEnd w:id="19"/>
    </w:p>
    <w:p w14:paraId="1146441D" w14:textId="1D2AB9C3" w:rsidR="000D1E69" w:rsidRDefault="00B34D55" w:rsidP="002F2057">
      <w:pPr>
        <w:rPr>
          <w:rFonts w:ascii="나눔고딕" w:hAnsi="나눔고딕"/>
          <w:color w:val="auto"/>
        </w:rPr>
      </w:pPr>
      <w:r w:rsidRPr="00B34D55">
        <w:rPr>
          <w:rFonts w:ascii="나눔고딕" w:hAnsi="나눔고딕"/>
          <w:noProof/>
          <w:color w:val="auto"/>
        </w:rPr>
        <w:drawing>
          <wp:inline distT="0" distB="0" distL="0" distR="0" wp14:anchorId="2F1E0591" wp14:editId="21055F54">
            <wp:extent cx="6097270" cy="1629410"/>
            <wp:effectExtent l="0" t="0" r="0" b="8890"/>
            <wp:docPr id="239" name="그림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62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63A3F7" w14:textId="3F51B4D9" w:rsidR="008D04EA" w:rsidRDefault="008D04EA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n</w:t>
      </w:r>
      <w:r>
        <w:rPr>
          <w:rFonts w:ascii="나눔고딕" w:hAnsi="나눔고딕"/>
          <w:color w:val="auto"/>
        </w:rPr>
        <w:t xml:space="preserve">ginx </w:t>
      </w:r>
      <w:r>
        <w:rPr>
          <w:rFonts w:ascii="나눔고딕" w:hAnsi="나눔고딕" w:hint="eastAsia"/>
          <w:color w:val="auto"/>
        </w:rPr>
        <w:t>배포 과정은 위와 같은 순서로 진행됩니다</w:t>
      </w:r>
      <w:r>
        <w:rPr>
          <w:rFonts w:ascii="나눔고딕" w:hAnsi="나눔고딕"/>
          <w:color w:val="auto"/>
        </w:rPr>
        <w:t>.</w:t>
      </w:r>
    </w:p>
    <w:p w14:paraId="193759E9" w14:textId="2E8E8489" w:rsidR="008D04EA" w:rsidRDefault="008D04EA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1</w:t>
      </w:r>
      <w:r>
        <w:rPr>
          <w:rFonts w:ascii="나눔고딕" w:hAnsi="나눔고딕"/>
          <w:color w:val="auto"/>
        </w:rPr>
        <w:t>~3</w:t>
      </w:r>
      <w:r>
        <w:rPr>
          <w:rFonts w:ascii="나눔고딕" w:hAnsi="나눔고딕" w:hint="eastAsia"/>
          <w:color w:val="auto"/>
        </w:rPr>
        <w:t>번은 하나의 플레이북으로</w:t>
      </w:r>
      <w:r>
        <w:rPr>
          <w:rFonts w:ascii="나눔고딕" w:hAnsi="나눔고딕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>묶일 것이고,</w:t>
      </w:r>
      <w:r>
        <w:rPr>
          <w:rFonts w:ascii="나눔고딕" w:hAnsi="나눔고딕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>삭제는 별도의 플레이북에 작성이 됩니다.</w:t>
      </w:r>
    </w:p>
    <w:p w14:paraId="6C533D3F" w14:textId="74924CE9" w:rsidR="00863848" w:rsidRDefault="008A6559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우선 </w:t>
      </w:r>
      <w:r w:rsidR="00624B9D">
        <w:rPr>
          <w:rFonts w:ascii="나눔고딕" w:hAnsi="나눔고딕" w:hint="eastAsia"/>
          <w:color w:val="auto"/>
        </w:rPr>
        <w:t xml:space="preserve">마스터서버에 </w:t>
      </w:r>
      <w:r w:rsidR="00624B9D">
        <w:rPr>
          <w:rFonts w:ascii="나눔고딕" w:hAnsi="나눔고딕"/>
          <w:color w:val="auto"/>
        </w:rPr>
        <w:t>ssh</w:t>
      </w:r>
      <w:r w:rsidR="00624B9D">
        <w:rPr>
          <w:rFonts w:ascii="나눔고딕" w:hAnsi="나눔고딕" w:hint="eastAsia"/>
          <w:color w:val="auto"/>
        </w:rPr>
        <w:t>로 접속을 해줍니다.</w:t>
      </w:r>
      <w:r w:rsidR="00BE33ED">
        <w:rPr>
          <w:rFonts w:ascii="나눔고딕" w:hAnsi="나눔고딕"/>
          <w:color w:val="auto"/>
        </w:rPr>
        <w:t xml:space="preserve"> </w:t>
      </w:r>
      <w:r w:rsidR="00BE33ED">
        <w:rPr>
          <w:rFonts w:ascii="나눔고딕" w:hAnsi="나눔고딕" w:hint="eastAsia"/>
          <w:color w:val="auto"/>
        </w:rPr>
        <w:t>그리고 다음의 두 파일을 작성합니다.</w:t>
      </w:r>
    </w:p>
    <w:p w14:paraId="4A7B4073" w14:textId="0932F86A" w:rsidR="00863848" w:rsidRPr="00BE33ED" w:rsidRDefault="00863848" w:rsidP="002F2057">
      <w:pPr>
        <w:rPr>
          <w:rFonts w:ascii="나눔고딕" w:hAnsi="나눔고딕"/>
          <w:b/>
          <w:bCs/>
          <w:color w:val="auto"/>
        </w:rPr>
      </w:pPr>
      <w:r w:rsidRPr="00BE33ED">
        <w:rPr>
          <w:rFonts w:ascii="나눔고딕" w:hAnsi="나눔고딕" w:hint="eastAsia"/>
          <w:b/>
          <w:bCs/>
          <w:color w:val="auto"/>
        </w:rPr>
        <w:t>-n</w:t>
      </w:r>
      <w:r w:rsidRPr="00BE33ED">
        <w:rPr>
          <w:rFonts w:ascii="나눔고딕" w:hAnsi="나눔고딕"/>
          <w:b/>
          <w:bCs/>
          <w:color w:val="auto"/>
        </w:rPr>
        <w:t>ginx</w:t>
      </w:r>
      <w:r w:rsidR="00BE33ED" w:rsidRPr="00BE33ED">
        <w:rPr>
          <w:rFonts w:ascii="나눔고딕" w:hAnsi="나눔고딕"/>
          <w:b/>
          <w:bCs/>
          <w:color w:val="auto"/>
        </w:rPr>
        <w:t>_install.yml</w:t>
      </w:r>
    </w:p>
    <w:p w14:paraId="6CC1491B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4E1E700B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install nginx on CentOS</w:t>
      </w:r>
    </w:p>
    <w:p w14:paraId="00BD2ABF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CentOS</w:t>
      </w:r>
    </w:p>
    <w:p w14:paraId="741D7F35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2AA5F956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become: yes</w:t>
      </w:r>
    </w:p>
    <w:p w14:paraId="3C5B189B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0DCBCD46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5E8EBD89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install epel-release</w:t>
      </w:r>
    </w:p>
    <w:p w14:paraId="250A1912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</w:t>
      </w:r>
    </w:p>
    <w:p w14:paraId="0F709B63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epel-release</w:t>
      </w:r>
    </w:p>
    <w:p w14:paraId="6E05E241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latest</w:t>
      </w:r>
    </w:p>
    <w:p w14:paraId="72C5C7C7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install nginx</w:t>
      </w:r>
    </w:p>
    <w:p w14:paraId="288E1A5A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</w:t>
      </w:r>
    </w:p>
    <w:p w14:paraId="6E95A850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nginx</w:t>
      </w:r>
    </w:p>
    <w:p w14:paraId="7E66F90C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present</w:t>
      </w:r>
    </w:p>
    <w:p w14:paraId="4F6D4874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upload default index.html for web server</w:t>
      </w:r>
    </w:p>
    <w:p w14:paraId="2E81772A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get_url:</w:t>
      </w:r>
    </w:p>
    <w:p w14:paraId="37C544C0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url: https://www.nginx.com</w:t>
      </w:r>
    </w:p>
    <w:p w14:paraId="25EB3FF6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/usr/share/nginx/html/</w:t>
      </w:r>
    </w:p>
    <w:p w14:paraId="4D017B69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mode: 0644</w:t>
      </w:r>
    </w:p>
    <w:p w14:paraId="4CE84A14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Start nginx web server</w:t>
      </w:r>
    </w:p>
    <w:p w14:paraId="066EC06E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service:</w:t>
      </w:r>
    </w:p>
    <w:p w14:paraId="61D8E34C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lastRenderedPageBreak/>
        <w:t xml:space="preserve">        name: nginx</w:t>
      </w:r>
    </w:p>
    <w:p w14:paraId="5894C24F" w14:textId="77777777" w:rsidR="00BE33ED" w:rsidRDefault="00BE33ED" w:rsidP="00BE33ED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state: started</w:t>
      </w:r>
    </w:p>
    <w:p w14:paraId="35AC5D8C" w14:textId="456B2955" w:rsidR="0022342E" w:rsidRDefault="0019387A" w:rsidP="002F2057">
      <w:pPr>
        <w:rPr>
          <w:rFonts w:ascii="나눔고딕" w:hAnsi="나눔고딕"/>
          <w:color w:val="auto"/>
        </w:rPr>
      </w:pPr>
      <w:r w:rsidRPr="00366589">
        <w:rPr>
          <w:rFonts w:ascii="나눔고딕" w:hAnsi="나눔고딕" w:hint="eastAsia"/>
          <w:color w:val="auto"/>
        </w:rPr>
        <w:t xml:space="preserve">여기서 </w:t>
      </w:r>
      <w:r w:rsidRPr="00366589">
        <w:rPr>
          <w:rFonts w:ascii="나눔고딕" w:hAnsi="나눔고딕"/>
          <w:color w:val="auto"/>
        </w:rPr>
        <w:t>becom: yes</w:t>
      </w:r>
      <w:r w:rsidRPr="00366589">
        <w:rPr>
          <w:rFonts w:ascii="나눔고딕" w:hAnsi="나눔고딕" w:hint="eastAsia"/>
          <w:color w:val="auto"/>
        </w:rPr>
        <w:t xml:space="preserve">는 </w:t>
      </w:r>
      <w:r w:rsidRPr="00366589">
        <w:rPr>
          <w:rFonts w:ascii="나눔고딕" w:hAnsi="나눔고딕"/>
          <w:color w:val="auto"/>
        </w:rPr>
        <w:t>root</w:t>
      </w:r>
      <w:r w:rsidRPr="00366589">
        <w:rPr>
          <w:rFonts w:ascii="나눔고딕" w:hAnsi="나눔고딕" w:hint="eastAsia"/>
          <w:color w:val="auto"/>
        </w:rPr>
        <w:t xml:space="preserve">권한을 얻기 위한 </w:t>
      </w:r>
      <w:r w:rsidR="00196248" w:rsidRPr="00366589">
        <w:rPr>
          <w:rFonts w:ascii="나눔고딕" w:hAnsi="나눔고딕" w:hint="eastAsia"/>
          <w:color w:val="auto"/>
        </w:rPr>
        <w:t>코드</w:t>
      </w:r>
      <w:r w:rsidR="00196248" w:rsidRPr="00366589">
        <w:rPr>
          <w:rFonts w:ascii="나눔고딕" w:hAnsi="나눔고딕"/>
          <w:color w:val="auto"/>
        </w:rPr>
        <w:t>입니다</w:t>
      </w:r>
      <w:r w:rsidRPr="00366589">
        <w:rPr>
          <w:rFonts w:ascii="나눔고딕" w:hAnsi="나눔고딕" w:hint="eastAsia"/>
          <w:color w:val="auto"/>
        </w:rPr>
        <w:t>.</w:t>
      </w:r>
    </w:p>
    <w:p w14:paraId="737CD7DC" w14:textId="77777777" w:rsidR="00C03ADE" w:rsidRPr="00366589" w:rsidRDefault="00C03ADE" w:rsidP="002F2057">
      <w:pPr>
        <w:rPr>
          <w:rFonts w:ascii="나눔고딕" w:hAnsi="나눔고딕"/>
          <w:color w:val="auto"/>
        </w:rPr>
      </w:pPr>
    </w:p>
    <w:p w14:paraId="240A08E7" w14:textId="76690331" w:rsidR="000D1E69" w:rsidRDefault="00BE33ED" w:rsidP="002F2057">
      <w:pPr>
        <w:rPr>
          <w:rFonts w:ascii="나눔고딕" w:hAnsi="나눔고딕"/>
          <w:b/>
          <w:bCs/>
          <w:color w:val="auto"/>
        </w:rPr>
      </w:pPr>
      <w:r w:rsidRPr="0022342E">
        <w:rPr>
          <w:rFonts w:ascii="나눔고딕" w:hAnsi="나눔고딕" w:hint="eastAsia"/>
          <w:b/>
          <w:bCs/>
          <w:color w:val="auto"/>
        </w:rPr>
        <w:t>-n</w:t>
      </w:r>
      <w:r w:rsidRPr="0022342E">
        <w:rPr>
          <w:rFonts w:ascii="나눔고딕" w:hAnsi="나눔고딕"/>
          <w:b/>
          <w:bCs/>
          <w:color w:val="auto"/>
        </w:rPr>
        <w:t>ginx_remove.yml</w:t>
      </w:r>
    </w:p>
    <w:p w14:paraId="2E6C2800" w14:textId="09253354" w:rsidR="00C572CD" w:rsidRPr="00AF2535" w:rsidRDefault="00C572CD" w:rsidP="002F2057">
      <w:pPr>
        <w:rPr>
          <w:rFonts w:ascii="나눔고딕" w:hAnsi="나눔고딕"/>
          <w:color w:val="auto"/>
        </w:rPr>
      </w:pPr>
      <w:r w:rsidRPr="00AF2535">
        <w:rPr>
          <w:rFonts w:ascii="나눔고딕" w:hAnsi="나눔고딕" w:hint="eastAsia"/>
          <w:color w:val="auto"/>
        </w:rPr>
        <w:t>n</w:t>
      </w:r>
      <w:r w:rsidRPr="00AF2535">
        <w:rPr>
          <w:rFonts w:ascii="나눔고딕" w:hAnsi="나눔고딕"/>
          <w:color w:val="auto"/>
        </w:rPr>
        <w:t>ginx</w:t>
      </w:r>
      <w:r w:rsidRPr="00AF2535">
        <w:rPr>
          <w:rFonts w:ascii="나눔고딕" w:hAnsi="나눔고딕" w:hint="eastAsia"/>
          <w:color w:val="auto"/>
        </w:rPr>
        <w:t xml:space="preserve">를 삭제하는 플레이북 </w:t>
      </w:r>
      <w:r w:rsidR="002562F3" w:rsidRPr="00AF2535">
        <w:rPr>
          <w:rFonts w:ascii="나눔고딕" w:hAnsi="나눔고딕" w:hint="eastAsia"/>
          <w:color w:val="auto"/>
        </w:rPr>
        <w:t>코드</w:t>
      </w:r>
      <w:r w:rsidR="002562F3" w:rsidRPr="00AF2535">
        <w:rPr>
          <w:rFonts w:ascii="나눔고딕" w:hAnsi="나눔고딕"/>
          <w:color w:val="auto"/>
        </w:rPr>
        <w:t>입니다</w:t>
      </w:r>
      <w:r w:rsidRPr="00AF2535">
        <w:rPr>
          <w:rFonts w:ascii="나눔고딕" w:hAnsi="나눔고딕" w:hint="eastAsia"/>
          <w:color w:val="auto"/>
        </w:rPr>
        <w:t>.</w:t>
      </w:r>
    </w:p>
    <w:p w14:paraId="12763EE9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nginx_remove.yml</w:t>
      </w:r>
    </w:p>
    <w:p w14:paraId="5D5835B1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1C109C9C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4454CB9D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Remove nginx on CentOS</w:t>
      </w:r>
    </w:p>
    <w:p w14:paraId="04140FB2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CentOS</w:t>
      </w:r>
    </w:p>
    <w:p w14:paraId="10AAC1FC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01E09B5F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become: yes</w:t>
      </w:r>
    </w:p>
    <w:p w14:paraId="20B52F2E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1DFBCDF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5F5D9A97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remove epel-release</w:t>
      </w:r>
    </w:p>
    <w:p w14:paraId="25007C0F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</w:t>
      </w:r>
    </w:p>
    <w:p w14:paraId="1EA3FFD4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epel-release</w:t>
      </w:r>
    </w:p>
    <w:p w14:paraId="149A1A38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absent</w:t>
      </w:r>
    </w:p>
    <w:p w14:paraId="76ECA4A4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remove nginx web server</w:t>
      </w:r>
    </w:p>
    <w:p w14:paraId="6F7520A9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yum:</w:t>
      </w:r>
    </w:p>
    <w:p w14:paraId="7B72E19C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nginx</w:t>
      </w:r>
    </w:p>
    <w:p w14:paraId="0146255F" w14:textId="77777777" w:rsidR="0022342E" w:rsidRDefault="0022342E" w:rsidP="0022342E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state: absent</w:t>
      </w:r>
    </w:p>
    <w:p w14:paraId="2F8D4D2C" w14:textId="63866869" w:rsidR="000D1E69" w:rsidRDefault="00D85167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두 파일 모두 작성 완료하였다면,</w:t>
      </w:r>
      <w:r>
        <w:rPr>
          <w:rFonts w:ascii="나눔고딕" w:hAnsi="나눔고딕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 xml:space="preserve">다음의 명령어로 우선 </w:t>
      </w:r>
      <w:r>
        <w:rPr>
          <w:rFonts w:ascii="나눔고딕" w:hAnsi="나눔고딕"/>
          <w:color w:val="auto"/>
        </w:rPr>
        <w:t>nginx</w:t>
      </w:r>
      <w:r>
        <w:rPr>
          <w:rFonts w:ascii="나눔고딕" w:hAnsi="나눔고딕" w:hint="eastAsia"/>
          <w:color w:val="auto"/>
        </w:rPr>
        <w:t>를 설치합니다.</w:t>
      </w:r>
    </w:p>
    <w:p w14:paraId="73FE78B4" w14:textId="60357D43" w:rsidR="00D85167" w:rsidRDefault="00D85167" w:rsidP="00D8516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ansible-playbook nginx_install.yml -k </w:t>
      </w:r>
    </w:p>
    <w:p w14:paraId="4C870CAF" w14:textId="636B6D7E" w:rsidR="00D85167" w:rsidRDefault="00D85167" w:rsidP="00D8516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(ansible-playbook = anp)</w:t>
      </w:r>
    </w:p>
    <w:p w14:paraId="424BF67C" w14:textId="0E6A0BFA" w:rsidR="005F175D" w:rsidRDefault="005F175D" w:rsidP="00D8516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85167">
        <w:rPr>
          <w:rFonts w:ascii="나눔고딕" w:hAnsi="나눔고딕"/>
          <w:noProof/>
        </w:rPr>
        <w:drawing>
          <wp:inline distT="0" distB="0" distL="0" distR="0" wp14:anchorId="155A3F1A" wp14:editId="4DE26A1F">
            <wp:extent cx="6097270" cy="1041400"/>
            <wp:effectExtent l="0" t="0" r="0" b="6350"/>
            <wp:docPr id="240" name="그림 2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그림 240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69D29" w14:textId="77777777" w:rsidR="005F175D" w:rsidRDefault="005F175D" w:rsidP="00D85167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4E075CED" w14:textId="6DC011AB" w:rsidR="005F175D" w:rsidRPr="00D85167" w:rsidRDefault="005F175D" w:rsidP="00D85167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</w:rPr>
      </w:pPr>
      <w:r w:rsidRPr="005F175D">
        <w:rPr>
          <w:rFonts w:ascii="나눔고딕" w:hAnsi="나눔고딕"/>
          <w:noProof/>
        </w:rPr>
        <w:drawing>
          <wp:inline distT="0" distB="0" distL="0" distR="0" wp14:anchorId="7C72CC1F" wp14:editId="0E0F98A7">
            <wp:extent cx="6097270" cy="457835"/>
            <wp:effectExtent l="0" t="0" r="0" b="0"/>
            <wp:docPr id="242" name="그림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45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EA11" w14:textId="71D1EF9B" w:rsidR="00D85167" w:rsidRDefault="00A05F20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노드의 아이피 주소를 인터넷 브라우저에 입력하여 정상적으로 </w:t>
      </w:r>
      <w:r>
        <w:rPr>
          <w:rFonts w:ascii="나눔고딕" w:hAnsi="나눔고딕"/>
          <w:color w:val="auto"/>
        </w:rPr>
        <w:t>nginx</w:t>
      </w:r>
      <w:r>
        <w:rPr>
          <w:rFonts w:ascii="나눔고딕" w:hAnsi="나눔고딕" w:hint="eastAsia"/>
          <w:color w:val="auto"/>
        </w:rPr>
        <w:t>가 설치되었는지 확인합니다.</w:t>
      </w:r>
    </w:p>
    <w:p w14:paraId="7D9133DD" w14:textId="608F47B6" w:rsidR="00A05F20" w:rsidRDefault="00A05F20" w:rsidP="002F2057">
      <w:pPr>
        <w:rPr>
          <w:rFonts w:ascii="나눔고딕" w:hAnsi="나눔고딕"/>
          <w:color w:val="auto"/>
        </w:rPr>
      </w:pPr>
      <w:r w:rsidRPr="00A05F20">
        <w:rPr>
          <w:rFonts w:ascii="나눔고딕" w:hAnsi="나눔고딕"/>
          <w:noProof/>
          <w:color w:val="auto"/>
        </w:rPr>
        <w:lastRenderedPageBreak/>
        <w:drawing>
          <wp:inline distT="0" distB="0" distL="0" distR="0" wp14:anchorId="73BF07A7" wp14:editId="19C36AF0">
            <wp:extent cx="6097270" cy="1979295"/>
            <wp:effectExtent l="0" t="0" r="0" b="1905"/>
            <wp:docPr id="243" name="그림 2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그림 243" descr="텍스트이(가) 표시된 사진&#10;&#10;자동 생성된 설명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97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DE1A" w14:textId="4D11B2F5" w:rsidR="005F175D" w:rsidRDefault="005F175D" w:rsidP="002F2057">
      <w:pPr>
        <w:rPr>
          <w:rFonts w:ascii="나눔고딕" w:hAnsi="나눔고딕"/>
          <w:color w:val="auto"/>
        </w:rPr>
      </w:pPr>
    </w:p>
    <w:p w14:paraId="6C548EC6" w14:textId="77777777" w:rsidR="000D1E69" w:rsidRDefault="000D1E69" w:rsidP="002F2057">
      <w:pPr>
        <w:rPr>
          <w:rFonts w:ascii="나눔고딕" w:hAnsi="나눔고딕"/>
          <w:color w:val="auto"/>
        </w:rPr>
      </w:pPr>
    </w:p>
    <w:p w14:paraId="0A0729D0" w14:textId="580958BC" w:rsidR="00F2230B" w:rsidRDefault="00F2230B" w:rsidP="00F2230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ansible-playbook nginx_remove.yml -k </w:t>
      </w:r>
    </w:p>
    <w:p w14:paraId="3FC35883" w14:textId="4A5AB443" w:rsidR="00F2230B" w:rsidRDefault="00F2230B" w:rsidP="00F2230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F2230B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14C23ED1" wp14:editId="6E329533">
            <wp:extent cx="6097270" cy="1753870"/>
            <wp:effectExtent l="0" t="0" r="0" b="0"/>
            <wp:docPr id="244" name="그림 2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그림 244" descr="텍스트이(가) 표시된 사진&#10;&#10;자동 생성된 설명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C0B7A" w14:textId="7B12C6D9" w:rsidR="00F2230B" w:rsidRPr="00F2230B" w:rsidRDefault="00F2230B" w:rsidP="00F2230B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F2230B">
        <w:rPr>
          <w:rStyle w:val="HTML0"/>
          <w:rFonts w:ascii="나눔고딕" w:eastAsia="나눔고딕" w:hAnsi="나눔고딕" w:hint="eastAsia"/>
          <w:color w:val="555555"/>
        </w:rPr>
        <w:t>삭제용 플레이북도 잘 작동하는 것이 확인됩니다.</w:t>
      </w:r>
    </w:p>
    <w:p w14:paraId="511ECFD2" w14:textId="77777777" w:rsidR="000D1E69" w:rsidRDefault="000D1E69" w:rsidP="002F2057">
      <w:pPr>
        <w:rPr>
          <w:rFonts w:ascii="나눔고딕" w:hAnsi="나눔고딕"/>
          <w:color w:val="auto"/>
        </w:rPr>
      </w:pPr>
    </w:p>
    <w:bookmarkStart w:id="20" w:name="_Toc116636655"/>
    <w:p w14:paraId="42DBBBC3" w14:textId="01BB9511" w:rsidR="00D67A90" w:rsidRDefault="003228D9" w:rsidP="00D67A90">
      <w:pPr>
        <w:pStyle w:val="3"/>
      </w:pPr>
      <w:r>
        <w:rPr>
          <w:rFonts w:ascii="나눔고딕" w:hAnsi="나눔고딕" w:hint="eastAsia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21410448" wp14:editId="61A210E2">
                <wp:simplePos x="0" y="0"/>
                <wp:positionH relativeFrom="margin">
                  <wp:align>right</wp:align>
                </wp:positionH>
                <wp:positionV relativeFrom="paragraph">
                  <wp:posOffset>380365</wp:posOffset>
                </wp:positionV>
                <wp:extent cx="6080760" cy="1043940"/>
                <wp:effectExtent l="0" t="0" r="15240" b="22860"/>
                <wp:wrapNone/>
                <wp:docPr id="305" name="직사각형 3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0439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9442EC" id="직사각형 305" o:spid="_x0000_s1026" style="position:absolute;left:0;text-align:left;margin-left:427.6pt;margin-top:29.95pt;width:478.8pt;height:82.2pt;z-index:2518702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" filled="f" strokecolor="#161718 [3213]">
                <w10:wrap anchorx="margin"/>
              </v:rect>
            </w:pict>
          </mc:Fallback>
        </mc:AlternateContent>
      </w:r>
      <w:r w:rsidR="00D67A90">
        <w:rPr>
          <w:rFonts w:hint="eastAsia"/>
        </w:rPr>
        <w:t>4</w:t>
      </w:r>
      <w:r w:rsidR="00D67A90">
        <w:t xml:space="preserve">-2. Time Zone </w:t>
      </w:r>
      <w:r w:rsidR="00D67A90">
        <w:rPr>
          <w:rFonts w:hint="eastAsia"/>
        </w:rPr>
        <w:t>변경하기</w:t>
      </w:r>
      <w:bookmarkEnd w:id="20"/>
    </w:p>
    <w:p w14:paraId="7097466E" w14:textId="4C3EAFA5" w:rsidR="000D1E69" w:rsidRDefault="00EE59AE" w:rsidP="00B5660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본 장에서는 간단히 서비스의 인스톨 이외에 </w:t>
      </w:r>
      <w:r w:rsidR="0029190A">
        <w:rPr>
          <w:rFonts w:ascii="나눔고딕" w:hAnsi="나눔고딕" w:hint="eastAsia"/>
          <w:color w:val="auto"/>
        </w:rPr>
        <w:t>기능을 소개</w:t>
      </w:r>
      <w:r w:rsidR="0029190A">
        <w:rPr>
          <w:rFonts w:ascii="나눔고딕" w:hAnsi="나눔고딕"/>
          <w:color w:val="auto"/>
        </w:rPr>
        <w:t>하겠습니다</w:t>
      </w:r>
      <w:r w:rsidR="0029190A">
        <w:rPr>
          <w:rFonts w:ascii="나눔고딕" w:hAnsi="나눔고딕" w:hint="eastAsia"/>
          <w:color w:val="auto"/>
        </w:rPr>
        <w:t>.</w:t>
      </w:r>
    </w:p>
    <w:p w14:paraId="6B2B8468" w14:textId="4697F67A" w:rsidR="0029190A" w:rsidRDefault="0029190A" w:rsidP="00B5660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운영체제의 시간대를 변경하는 것</w:t>
      </w:r>
      <w:r>
        <w:rPr>
          <w:rFonts w:ascii="나눔고딕" w:hAnsi="나눔고딕"/>
          <w:color w:val="auto"/>
        </w:rPr>
        <w:t>입니다</w:t>
      </w:r>
      <w:r>
        <w:rPr>
          <w:rFonts w:ascii="나눔고딕" w:hAnsi="나눔고딕" w:hint="eastAsia"/>
          <w:color w:val="auto"/>
        </w:rPr>
        <w:t>.</w:t>
      </w:r>
      <w:r>
        <w:rPr>
          <w:rFonts w:ascii="나눔고딕" w:hAnsi="나눔고딕"/>
          <w:color w:val="auto"/>
        </w:rPr>
        <w:t xml:space="preserve"> </w:t>
      </w:r>
    </w:p>
    <w:p w14:paraId="6970F54E" w14:textId="330836C7" w:rsidR="0029190A" w:rsidRDefault="0029190A" w:rsidP="00B56600">
      <w:pPr>
        <w:ind w:firstLineChars="100" w:firstLine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간단히 플레이북 파일을 만들어 변경해 보겠습니다.</w:t>
      </w:r>
    </w:p>
    <w:p w14:paraId="4269A418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timezone.yml</w:t>
      </w:r>
    </w:p>
    <w:p w14:paraId="69C90F79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1637E3B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40EE7F24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Setup linux timezone</w:t>
      </w:r>
    </w:p>
    <w:p w14:paraId="18905C86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CentOS</w:t>
      </w:r>
    </w:p>
    <w:p w14:paraId="753A4F5A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59032542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become: yes</w:t>
      </w:r>
    </w:p>
    <w:p w14:paraId="68B92EAA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234019DC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6D2CC830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set timezone to Asia/Seoul</w:t>
      </w:r>
    </w:p>
    <w:p w14:paraId="6A08CD46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timezone:</w:t>
      </w:r>
    </w:p>
    <w:p w14:paraId="6EB7EFBC" w14:textId="77777777" w:rsidR="00956189" w:rsidRDefault="00956189" w:rsidP="00956189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name: Asia/Seoul</w:t>
      </w:r>
    </w:p>
    <w:p w14:paraId="459DEE44" w14:textId="7B0C972A" w:rsidR="0029190A" w:rsidRDefault="00D63B20" w:rsidP="002F2057">
      <w:pPr>
        <w:rPr>
          <w:rFonts w:ascii="나눔고딕" w:hAnsi="나눔고딕"/>
          <w:color w:val="auto"/>
        </w:rPr>
      </w:pPr>
      <w:r w:rsidRPr="00D63B20">
        <w:rPr>
          <w:rFonts w:ascii="나눔고딕" w:hAnsi="나눔고딕"/>
          <w:noProof/>
          <w:color w:val="auto"/>
        </w:rPr>
        <w:lastRenderedPageBreak/>
        <w:drawing>
          <wp:inline distT="0" distB="0" distL="0" distR="0" wp14:anchorId="2D1015FA" wp14:editId="54D06A0E">
            <wp:extent cx="6097270" cy="2421890"/>
            <wp:effectExtent l="0" t="0" r="0" b="0"/>
            <wp:docPr id="236" name="그림 2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그림 236" descr="텍스트이(가) 표시된 사진&#10;&#10;자동 생성된 설명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13A0" w14:textId="77777777" w:rsidR="000D1E69" w:rsidRPr="00956189" w:rsidRDefault="000D1E69" w:rsidP="002F2057">
      <w:pPr>
        <w:rPr>
          <w:rFonts w:ascii="나눔고딕" w:hAnsi="나눔고딕"/>
          <w:color w:val="auto"/>
        </w:rPr>
      </w:pPr>
    </w:p>
    <w:bookmarkStart w:id="21" w:name="_Toc116636656"/>
    <w:p w14:paraId="4E8E7A06" w14:textId="7D69C1C5" w:rsidR="000D1E69" w:rsidRDefault="00327071" w:rsidP="004229AC">
      <w:pPr>
        <w:pStyle w:val="3"/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5D3BAE75" wp14:editId="2793D7E0">
                <wp:simplePos x="0" y="0"/>
                <wp:positionH relativeFrom="column">
                  <wp:posOffset>-45720</wp:posOffset>
                </wp:positionH>
                <wp:positionV relativeFrom="paragraph">
                  <wp:posOffset>365760</wp:posOffset>
                </wp:positionV>
                <wp:extent cx="6096000" cy="541020"/>
                <wp:effectExtent l="0" t="0" r="19050" b="11430"/>
                <wp:wrapNone/>
                <wp:docPr id="260" name="직사각형 2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7C3374" id="직사각형 260" o:spid="_x0000_s1026" style="position:absolute;left:0;text-align:left;margin-left:-3.6pt;margin-top:28.8pt;width:480pt;height:42.6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" filled="f" strokecolor="#161718 [3213]"/>
            </w:pict>
          </mc:Fallback>
        </mc:AlternateContent>
      </w:r>
      <w:r w:rsidR="00D50392">
        <w:rPr>
          <w:rFonts w:hint="eastAsia"/>
        </w:rPr>
        <w:t>4</w:t>
      </w:r>
      <w:r w:rsidR="00D50392">
        <w:t>-4. NFS</w:t>
      </w:r>
      <w:r w:rsidR="00D50392">
        <w:rPr>
          <w:rFonts w:hint="eastAsia"/>
        </w:rPr>
        <w:t>서버와</w:t>
      </w:r>
      <w:r w:rsidR="00D50392">
        <w:rPr>
          <w:rFonts w:hint="eastAsia"/>
        </w:rPr>
        <w:t xml:space="preserve"> </w:t>
      </w:r>
      <w:r w:rsidR="00D50392">
        <w:rPr>
          <w:rFonts w:hint="eastAsia"/>
        </w:rPr>
        <w:t>클라이언트</w:t>
      </w:r>
      <w:r w:rsidR="00D50392">
        <w:rPr>
          <w:rFonts w:hint="eastAsia"/>
        </w:rPr>
        <w:t xml:space="preserve"> </w:t>
      </w:r>
      <w:r w:rsidR="00D50392">
        <w:rPr>
          <w:rFonts w:hint="eastAsia"/>
        </w:rPr>
        <w:t>구성하기</w:t>
      </w:r>
      <w:bookmarkEnd w:id="21"/>
    </w:p>
    <w:p w14:paraId="009EE23F" w14:textId="57AFE663" w:rsidR="004446AF" w:rsidRDefault="00C538F7" w:rsidP="00BC26CD">
      <w:pPr>
        <w:ind w:leftChars="100" w:left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이번 장에서는 </w:t>
      </w:r>
      <w:r w:rsidR="004446AF">
        <w:rPr>
          <w:rFonts w:ascii="나눔고딕" w:hAnsi="나눔고딕" w:hint="eastAsia"/>
          <w:color w:val="auto"/>
        </w:rPr>
        <w:t xml:space="preserve">하나의 플레이북으로 앤서블 서버에는 </w:t>
      </w:r>
      <w:r w:rsidR="004446AF">
        <w:rPr>
          <w:rFonts w:ascii="나눔고딕" w:hAnsi="나눔고딕"/>
          <w:color w:val="auto"/>
        </w:rPr>
        <w:t>NFS</w:t>
      </w:r>
      <w:r w:rsidR="004446AF">
        <w:rPr>
          <w:rFonts w:ascii="나눔고딕" w:hAnsi="나눔고딕" w:hint="eastAsia"/>
          <w:color w:val="auto"/>
        </w:rPr>
        <w:t xml:space="preserve">서버를 구축하고 앤서블 노드에는 </w:t>
      </w:r>
      <w:r w:rsidR="004446AF">
        <w:rPr>
          <w:rFonts w:ascii="나눔고딕" w:hAnsi="나눔고딕"/>
          <w:color w:val="auto"/>
        </w:rPr>
        <w:t>NFS</w:t>
      </w:r>
      <w:r w:rsidR="004446AF">
        <w:rPr>
          <w:rFonts w:ascii="나눔고딕" w:hAnsi="나눔고딕" w:hint="eastAsia"/>
          <w:color w:val="auto"/>
        </w:rPr>
        <w:t>클라이언트로 설정을 해보겠습니다.</w:t>
      </w:r>
      <w:r w:rsidR="004446AF">
        <w:rPr>
          <w:rFonts w:ascii="나눔고딕" w:hAnsi="나눔고딕"/>
          <w:color w:val="auto"/>
        </w:rPr>
        <w:t xml:space="preserve"> </w:t>
      </w:r>
    </w:p>
    <w:p w14:paraId="5F464335" w14:textId="1E71EA9C" w:rsidR="004446AF" w:rsidRDefault="004446AF" w:rsidP="004446AF">
      <w:pPr>
        <w:jc w:val="center"/>
        <w:rPr>
          <w:rFonts w:ascii="나눔고딕" w:hAnsi="나눔고딕"/>
          <w:color w:val="auto"/>
        </w:rPr>
      </w:pPr>
      <w:r w:rsidRPr="004446AF">
        <w:rPr>
          <w:rFonts w:ascii="나눔고딕" w:hAnsi="나눔고딕"/>
          <w:noProof/>
          <w:color w:val="auto"/>
        </w:rPr>
        <w:drawing>
          <wp:inline distT="0" distB="0" distL="0" distR="0" wp14:anchorId="13421ADF" wp14:editId="7F0787B2">
            <wp:extent cx="3535680" cy="2092613"/>
            <wp:effectExtent l="0" t="0" r="7620" b="3175"/>
            <wp:docPr id="241" name="그림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43315" cy="2097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AC4B" w14:textId="2C6B2CB3" w:rsidR="004446AF" w:rsidRDefault="00D3588C" w:rsidP="004446AF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우선 아래와 같은 내용의 플레이북 파일을 생성합니다.</w:t>
      </w:r>
    </w:p>
    <w:p w14:paraId="5354E471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7ACC9F9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Setup for nfs server</w:t>
      </w:r>
    </w:p>
    <w:p w14:paraId="171323D9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localhost</w:t>
      </w:r>
    </w:p>
    <w:p w14:paraId="5452F41A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0D6B7319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E2B3DE7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0BF2AD20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make nfs_shared directory</w:t>
      </w:r>
    </w:p>
    <w:p w14:paraId="77E84ECE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file:</w:t>
      </w:r>
    </w:p>
    <w:p w14:paraId="26243F28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path: /home/vagrant/nfs_shared</w:t>
      </w:r>
    </w:p>
    <w:p w14:paraId="5797A0FF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directory</w:t>
      </w:r>
    </w:p>
    <w:p w14:paraId="6F082AB4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mode: 0777</w:t>
      </w:r>
    </w:p>
    <w:p w14:paraId="275B33F4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70E4D527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configure /etc/exports</w:t>
      </w:r>
    </w:p>
    <w:p w14:paraId="15D23E3E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become: yes</w:t>
      </w:r>
    </w:p>
    <w:p w14:paraId="3DAA9AC7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lineinfile:</w:t>
      </w:r>
    </w:p>
    <w:p w14:paraId="55009E5B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lastRenderedPageBreak/>
        <w:t xml:space="preserve">        path: /etc/exports</w:t>
      </w:r>
    </w:p>
    <w:p w14:paraId="13C7EFA3" w14:textId="502556CD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line: /home/vagrant/nfs_shared </w:t>
      </w:r>
      <w:r w:rsidR="008F1754">
        <w:rPr>
          <w:rStyle w:val="HTML0"/>
          <w:rFonts w:ascii="Consolas" w:hAnsi="Consolas"/>
          <w:color w:val="555555"/>
        </w:rPr>
        <w:t>172.31.98.0/23</w:t>
      </w:r>
      <w:r>
        <w:rPr>
          <w:rStyle w:val="HTML0"/>
          <w:rFonts w:ascii="Consolas" w:hAnsi="Consolas"/>
          <w:color w:val="555555"/>
        </w:rPr>
        <w:t>(rw,sync)</w:t>
      </w:r>
    </w:p>
    <w:p w14:paraId="78410D3D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72A5D2DF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nfs service start</w:t>
      </w:r>
    </w:p>
    <w:p w14:paraId="5E979CA3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become: yes</w:t>
      </w:r>
    </w:p>
    <w:p w14:paraId="7960FB2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service:</w:t>
      </w:r>
    </w:p>
    <w:p w14:paraId="188FA3CB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nfs</w:t>
      </w:r>
    </w:p>
    <w:p w14:paraId="598B653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restarted</w:t>
      </w:r>
    </w:p>
    <w:p w14:paraId="53B68083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1B6D0EC3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Setup for nfs client</w:t>
      </w:r>
    </w:p>
    <w:p w14:paraId="41DC1B44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CentOS</w:t>
      </w:r>
    </w:p>
    <w:p w14:paraId="340EE408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3A4EE910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</w:t>
      </w:r>
    </w:p>
    <w:p w14:paraId="004FE2B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13B8EFB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make nfs_client directory</w:t>
      </w:r>
    </w:p>
    <w:p w14:paraId="38D09DD7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file:</w:t>
      </w:r>
    </w:p>
    <w:p w14:paraId="364413F5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path: /home/vagrant/nfs</w:t>
      </w:r>
    </w:p>
    <w:p w14:paraId="6CBE7BA9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directory</w:t>
      </w:r>
    </w:p>
    <w:p w14:paraId="629B048B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mount point directory as client</w:t>
      </w:r>
    </w:p>
    <w:p w14:paraId="700A35F7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become: yes</w:t>
      </w:r>
    </w:p>
    <w:p w14:paraId="52C52D08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mount:</w:t>
      </w:r>
    </w:p>
    <w:p w14:paraId="715D5FC0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name: /home/vagrant/nfs</w:t>
      </w:r>
    </w:p>
    <w:p w14:paraId="262F2C68" w14:textId="4DECF212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src: 1</w:t>
      </w:r>
      <w:r w:rsidR="00DC0CD5">
        <w:rPr>
          <w:rStyle w:val="HTML0"/>
          <w:rFonts w:ascii="Consolas" w:hAnsi="Consolas"/>
          <w:color w:val="555555"/>
        </w:rPr>
        <w:t>72</w:t>
      </w:r>
      <w:r>
        <w:rPr>
          <w:rStyle w:val="HTML0"/>
          <w:rFonts w:ascii="Consolas" w:hAnsi="Consolas"/>
          <w:color w:val="555555"/>
        </w:rPr>
        <w:t>.</w:t>
      </w:r>
      <w:r w:rsidR="00DC0CD5">
        <w:rPr>
          <w:rStyle w:val="HTML0"/>
          <w:rFonts w:ascii="Consolas" w:hAnsi="Consolas"/>
          <w:color w:val="555555"/>
        </w:rPr>
        <w:t>31</w:t>
      </w:r>
      <w:r>
        <w:rPr>
          <w:rStyle w:val="HTML0"/>
          <w:rFonts w:ascii="Consolas" w:hAnsi="Consolas"/>
          <w:color w:val="555555"/>
        </w:rPr>
        <w:t>.</w:t>
      </w:r>
      <w:r w:rsidR="00DC0CD5">
        <w:rPr>
          <w:rStyle w:val="HTML0"/>
          <w:rFonts w:ascii="Consolas" w:hAnsi="Consolas"/>
          <w:color w:val="555555"/>
        </w:rPr>
        <w:t>98</w:t>
      </w:r>
      <w:r>
        <w:rPr>
          <w:rStyle w:val="HTML0"/>
          <w:rFonts w:ascii="Consolas" w:hAnsi="Consolas"/>
          <w:color w:val="555555"/>
        </w:rPr>
        <w:t>.1</w:t>
      </w:r>
      <w:r w:rsidR="00DC0CD5">
        <w:rPr>
          <w:rStyle w:val="HTML0"/>
          <w:rFonts w:ascii="Consolas" w:hAnsi="Consolas"/>
          <w:color w:val="555555"/>
        </w:rPr>
        <w:t>1</w:t>
      </w:r>
      <w:r>
        <w:rPr>
          <w:rStyle w:val="HTML0"/>
          <w:rFonts w:ascii="Consolas" w:hAnsi="Consolas"/>
          <w:color w:val="555555"/>
        </w:rPr>
        <w:t>:/home/vagrant/nfs_shared</w:t>
      </w:r>
    </w:p>
    <w:p w14:paraId="7AC75BBB" w14:textId="77777777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fstype: nfs</w:t>
      </w:r>
    </w:p>
    <w:p w14:paraId="4D171FDA" w14:textId="75FCE47B" w:rsidR="00D3588C" w:rsidRDefault="00D3588C" w:rsidP="00D3588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opts: nfsvers=3</w:t>
      </w:r>
      <w:r w:rsidR="00994482">
        <w:rPr>
          <w:rStyle w:val="HTML0"/>
          <w:rFonts w:ascii="Consolas" w:hAnsi="Consolas"/>
          <w:color w:val="555555"/>
        </w:rPr>
        <w:t xml:space="preserve"> </w:t>
      </w:r>
    </w:p>
    <w:p w14:paraId="20013890" w14:textId="7E823ADE" w:rsidR="00994482" w:rsidRPr="006D2E90" w:rsidRDefault="00D3588C" w:rsidP="00D3588C">
      <w:pPr>
        <w:pStyle w:val="HTML"/>
        <w:shd w:val="clear" w:color="auto" w:fill="F6F7F8"/>
        <w:spacing w:line="300" w:lineRule="atLeast"/>
        <w:rPr>
          <w:rFonts w:ascii="Consolas" w:hAnsi="Consolas" w:hint="eastAsia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mounted</w:t>
      </w:r>
    </w:p>
    <w:p w14:paraId="3B408922" w14:textId="15BE1B54" w:rsidR="006D2E90" w:rsidRDefault="006D2E90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o</w:t>
      </w:r>
      <w:r>
        <w:rPr>
          <w:rFonts w:ascii="나눔고딕" w:hAnsi="나눔고딕"/>
          <w:color w:val="auto"/>
        </w:rPr>
        <w:t xml:space="preserve">pts: nfsvers=3 </w:t>
      </w:r>
      <w:r>
        <w:rPr>
          <w:rFonts w:ascii="나눔고딕" w:hAnsi="나눔고딕" w:hint="eastAsia"/>
          <w:color w:val="auto"/>
        </w:rPr>
        <w:t xml:space="preserve">는 상대변 </w:t>
      </w:r>
      <w:r>
        <w:rPr>
          <w:rFonts w:ascii="나눔고딕" w:hAnsi="나눔고딕"/>
          <w:color w:val="auto"/>
        </w:rPr>
        <w:t>nfs</w:t>
      </w:r>
      <w:r>
        <w:rPr>
          <w:rFonts w:ascii="나눔고딕" w:hAnsi="나눔고딕" w:hint="eastAsia"/>
          <w:color w:val="auto"/>
        </w:rPr>
        <w:t>버전에 맞게 선언을 해주어야 하기 때문에 추가한 옵션이다.</w:t>
      </w:r>
    </w:p>
    <w:p w14:paraId="54BDCD25" w14:textId="1935AD28" w:rsidR="000D1E69" w:rsidRDefault="006847B6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생성을 완료</w:t>
      </w:r>
      <w:r>
        <w:rPr>
          <w:rFonts w:ascii="나눔고딕" w:hAnsi="나눔고딕"/>
          <w:color w:val="auto"/>
        </w:rPr>
        <w:t>했다면</w:t>
      </w:r>
      <w:r>
        <w:rPr>
          <w:rFonts w:ascii="나눔고딕" w:hAnsi="나눔고딕" w:hint="eastAsia"/>
          <w:color w:val="auto"/>
        </w:rPr>
        <w:t xml:space="preserve"> 플레이북을 실행시켜줍니다.</w:t>
      </w:r>
    </w:p>
    <w:p w14:paraId="797F0E6D" w14:textId="402451C0" w:rsidR="006847B6" w:rsidRDefault="006847B6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▶a</w:t>
      </w:r>
      <w:r>
        <w:rPr>
          <w:rFonts w:ascii="나눔고딕" w:hAnsi="나눔고딕"/>
          <w:color w:val="auto"/>
        </w:rPr>
        <w:t xml:space="preserve">np nfs.yml -k </w:t>
      </w:r>
    </w:p>
    <w:p w14:paraId="57625D8D" w14:textId="0AC856AE" w:rsidR="002949F8" w:rsidRDefault="00252F0A" w:rsidP="002F2057">
      <w:pPr>
        <w:rPr>
          <w:rFonts w:ascii="나눔고딕" w:hAnsi="나눔고딕"/>
          <w:color w:val="auto"/>
        </w:rPr>
      </w:pPr>
      <w:r w:rsidRPr="00252F0A">
        <w:rPr>
          <w:rFonts w:ascii="나눔고딕" w:hAnsi="나눔고딕"/>
          <w:noProof/>
          <w:color w:val="auto"/>
        </w:rPr>
        <w:drawing>
          <wp:inline distT="0" distB="0" distL="0" distR="0" wp14:anchorId="42B21087" wp14:editId="38D1DEB0">
            <wp:extent cx="6097270" cy="2985770"/>
            <wp:effectExtent l="0" t="0" r="0" b="5080"/>
            <wp:docPr id="245" name="그림 245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그림 245" descr="테이블이(가) 표시된 사진&#10;&#10;자동 생성된 설명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DF86B" w14:textId="255BD421" w:rsidR="002949F8" w:rsidRDefault="00D77A39" w:rsidP="002F2057">
      <w:pPr>
        <w:rPr>
          <w:rFonts w:ascii="나눔고딕" w:hAnsi="나눔고딕"/>
          <w:color w:val="auto"/>
        </w:rPr>
      </w:pPr>
      <w:r w:rsidRPr="00D77A39">
        <w:rPr>
          <w:rFonts w:ascii="나눔고딕" w:hAnsi="나눔고딕"/>
          <w:noProof/>
          <w:color w:val="auto"/>
        </w:rPr>
        <w:lastRenderedPageBreak/>
        <w:drawing>
          <wp:inline distT="0" distB="0" distL="0" distR="0" wp14:anchorId="4EE5B574" wp14:editId="27E924E4">
            <wp:extent cx="6097270" cy="852170"/>
            <wp:effectExtent l="0" t="0" r="0" b="5080"/>
            <wp:docPr id="246" name="그림 2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그림 246" descr="텍스트이(가) 표시된 사진&#10;&#10;자동 생성된 설명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87552" w14:textId="33CAA068" w:rsidR="002949F8" w:rsidRDefault="00E11583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그리고 앤서블 노드에 접속하여 테스트용 파일을 만들고 앤서블 서버에서 </w:t>
      </w:r>
      <w:r w:rsidR="002B27E9">
        <w:rPr>
          <w:rFonts w:ascii="나눔고딕" w:hAnsi="나눔고딕" w:hint="eastAsia"/>
          <w:color w:val="auto"/>
        </w:rPr>
        <w:t>조회</w:t>
      </w:r>
      <w:r w:rsidR="002B27E9">
        <w:rPr>
          <w:rFonts w:ascii="나눔고딕" w:hAnsi="나눔고딕"/>
          <w:color w:val="auto"/>
        </w:rPr>
        <w:t>해</w:t>
      </w:r>
      <w:r w:rsidR="002B27E9">
        <w:rPr>
          <w:rFonts w:ascii="나눔고딕" w:hAnsi="나눔고딕" w:hint="eastAsia"/>
          <w:color w:val="auto"/>
        </w:rPr>
        <w:t xml:space="preserve"> </w:t>
      </w:r>
      <w:r w:rsidR="002B27E9">
        <w:rPr>
          <w:rFonts w:ascii="나눔고딕" w:hAnsi="나눔고딕"/>
          <w:color w:val="auto"/>
        </w:rPr>
        <w:t>봅니다</w:t>
      </w:r>
      <w:r>
        <w:rPr>
          <w:rFonts w:ascii="나눔고딕" w:hAnsi="나눔고딕" w:hint="eastAsia"/>
          <w:color w:val="auto"/>
        </w:rPr>
        <w:t>.</w:t>
      </w:r>
    </w:p>
    <w:p w14:paraId="45BC5D94" w14:textId="7F7883C7" w:rsidR="00D77A39" w:rsidRDefault="00327071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7C210AE" wp14:editId="54574644">
                <wp:simplePos x="0" y="0"/>
                <wp:positionH relativeFrom="margin">
                  <wp:align>right</wp:align>
                </wp:positionH>
                <wp:positionV relativeFrom="paragraph">
                  <wp:posOffset>93980</wp:posOffset>
                </wp:positionV>
                <wp:extent cx="6080760" cy="3139440"/>
                <wp:effectExtent l="0" t="0" r="15240" b="22860"/>
                <wp:wrapNone/>
                <wp:docPr id="262" name="직사각형 2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1394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F19464" id="직사각형 262" o:spid="_x0000_s1026" style="position:absolute;left:0;text-align:left;margin-left:427.6pt;margin-top:7.4pt;width:478.8pt;height:247.2pt;z-index:25179852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</w:p>
    <w:p w14:paraId="60E55FEA" w14:textId="00000D39" w:rsidR="00D77A39" w:rsidRDefault="002B27E9" w:rsidP="00F748DE">
      <w:pPr>
        <w:jc w:val="center"/>
        <w:rPr>
          <w:rFonts w:ascii="나눔고딕" w:hAnsi="나눔고딕"/>
          <w:color w:val="auto"/>
        </w:rPr>
      </w:pPr>
      <w:r w:rsidRPr="002B27E9">
        <w:rPr>
          <w:rFonts w:ascii="나눔고딕" w:hAnsi="나눔고딕"/>
          <w:noProof/>
          <w:color w:val="auto"/>
        </w:rPr>
        <w:drawing>
          <wp:inline distT="0" distB="0" distL="0" distR="0" wp14:anchorId="1D07FF34" wp14:editId="56D629E9">
            <wp:extent cx="5306165" cy="1209844"/>
            <wp:effectExtent l="0" t="0" r="0" b="9525"/>
            <wp:docPr id="247" name="그림 2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그림 247" descr="텍스트이(가) 표시된 사진&#10;&#10;자동 생성된 설명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209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356A" w14:textId="18335E10" w:rsidR="002B27E9" w:rsidRDefault="0094144B" w:rsidP="00F748DE">
      <w:pPr>
        <w:jc w:val="center"/>
        <w:rPr>
          <w:rFonts w:ascii="나눔고딕" w:hAnsi="나눔고딕"/>
          <w:color w:val="auto"/>
        </w:rPr>
      </w:pPr>
      <w:r w:rsidRPr="0094144B">
        <w:rPr>
          <w:rFonts w:ascii="나눔고딕" w:hAnsi="나눔고딕"/>
          <w:noProof/>
          <w:color w:val="auto"/>
        </w:rPr>
        <w:drawing>
          <wp:inline distT="0" distB="0" distL="0" distR="0" wp14:anchorId="05AC4FC7" wp14:editId="3E7D2F1A">
            <wp:extent cx="3924848" cy="628738"/>
            <wp:effectExtent l="0" t="0" r="0" b="0"/>
            <wp:docPr id="248" name="그림 2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그림 248" descr="텍스트이(가) 표시된 사진&#10;&#10;자동 생성된 설명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62A0" w14:textId="7758750F" w:rsidR="00D77A39" w:rsidRDefault="009902E7" w:rsidP="00F748DE">
      <w:pPr>
        <w:jc w:val="center"/>
        <w:rPr>
          <w:rFonts w:ascii="나눔고딕" w:hAnsi="나눔고딕"/>
          <w:color w:val="auto"/>
        </w:rPr>
      </w:pPr>
      <w:r w:rsidRPr="009902E7">
        <w:rPr>
          <w:rFonts w:ascii="나눔고딕" w:hAnsi="나눔고딕"/>
          <w:noProof/>
          <w:color w:val="auto"/>
        </w:rPr>
        <w:drawing>
          <wp:inline distT="0" distB="0" distL="0" distR="0" wp14:anchorId="178FB57E" wp14:editId="7F3262AF">
            <wp:extent cx="3801005" cy="466790"/>
            <wp:effectExtent l="0" t="0" r="9525" b="9525"/>
            <wp:docPr id="249" name="그림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01005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D9F33" w14:textId="77777777" w:rsidR="00D77A39" w:rsidRDefault="00D77A39" w:rsidP="002F2057">
      <w:pPr>
        <w:rPr>
          <w:rFonts w:ascii="나눔고딕" w:hAnsi="나눔고딕"/>
          <w:color w:val="auto"/>
        </w:rPr>
      </w:pPr>
    </w:p>
    <w:bookmarkStart w:id="22" w:name="_Toc116636657"/>
    <w:p w14:paraId="42E0B36F" w14:textId="388844EF" w:rsidR="00D77A39" w:rsidRDefault="00327071" w:rsidP="00D27743">
      <w:pPr>
        <w:pStyle w:val="2"/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3DC04EB9" wp14:editId="3BD199B2">
                <wp:simplePos x="0" y="0"/>
                <wp:positionH relativeFrom="margin">
                  <wp:align>right</wp:align>
                </wp:positionH>
                <wp:positionV relativeFrom="paragraph">
                  <wp:posOffset>456565</wp:posOffset>
                </wp:positionV>
                <wp:extent cx="6080760" cy="541020"/>
                <wp:effectExtent l="0" t="0" r="15240" b="11430"/>
                <wp:wrapNone/>
                <wp:docPr id="263" name="직사각형 2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7F31A485" id="직사각형 263" o:spid="_x0000_s1026" style="position:absolute;left:0;text-align:left;margin-left:427.6pt;margin-top:35.95pt;width:478.8pt;height:42.6pt;z-index:251800576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D27743">
        <w:rPr>
          <w:rFonts w:hint="eastAsia"/>
        </w:rPr>
        <w:t>5</w:t>
      </w:r>
      <w:r w:rsidR="00D27743">
        <w:t xml:space="preserve">. </w:t>
      </w:r>
      <w:r w:rsidR="000D4BB6">
        <w:rPr>
          <w:rFonts w:hint="eastAsia"/>
        </w:rPr>
        <w:t>앤</w:t>
      </w:r>
      <w:r w:rsidR="00D27743">
        <w:rPr>
          <w:rFonts w:hint="eastAsia"/>
        </w:rPr>
        <w:t>서블</w:t>
      </w:r>
      <w:r w:rsidR="00D27743">
        <w:rPr>
          <w:rFonts w:hint="eastAsia"/>
        </w:rPr>
        <w:t xml:space="preserve"> </w:t>
      </w:r>
      <w:r w:rsidR="00D27743">
        <w:t>– Ubuntu</w:t>
      </w:r>
      <w:r w:rsidR="00C40628">
        <w:t xml:space="preserve"> </w:t>
      </w:r>
      <w:r w:rsidR="00D27743">
        <w:t xml:space="preserve">OS </w:t>
      </w:r>
      <w:r w:rsidR="00D27743">
        <w:rPr>
          <w:rFonts w:hint="eastAsia"/>
        </w:rPr>
        <w:t>관리하기</w:t>
      </w:r>
      <w:bookmarkEnd w:id="22"/>
    </w:p>
    <w:p w14:paraId="49826B65" w14:textId="3A4D0A13" w:rsidR="00D77A39" w:rsidRDefault="00762983" w:rsidP="007814A3">
      <w:pPr>
        <w:ind w:leftChars="100" w:left="226"/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이번 장에서는 앞서 </w:t>
      </w:r>
      <w:r>
        <w:rPr>
          <w:rFonts w:ascii="나눔고딕" w:hAnsi="나눔고딕"/>
          <w:color w:val="auto"/>
        </w:rPr>
        <w:t>CentOS</w:t>
      </w:r>
      <w:r>
        <w:rPr>
          <w:rFonts w:ascii="나눔고딕" w:hAnsi="나눔고딕" w:hint="eastAsia"/>
          <w:color w:val="auto"/>
        </w:rPr>
        <w:t xml:space="preserve">를 관리하던 환경에 </w:t>
      </w:r>
      <w:r>
        <w:rPr>
          <w:rFonts w:ascii="나눔고딕" w:hAnsi="나눔고딕"/>
          <w:color w:val="auto"/>
        </w:rPr>
        <w:t>Ubuntu OS</w:t>
      </w:r>
      <w:r>
        <w:rPr>
          <w:rFonts w:ascii="나눔고딕" w:hAnsi="나눔고딕" w:hint="eastAsia"/>
          <w:color w:val="auto"/>
        </w:rPr>
        <w:t xml:space="preserve">를 추가하여 앞서 해왔던 기능들을 </w:t>
      </w:r>
      <w:r>
        <w:rPr>
          <w:rFonts w:ascii="나눔고딕" w:hAnsi="나눔고딕"/>
          <w:color w:val="auto"/>
        </w:rPr>
        <w:t>Ubuntu</w:t>
      </w:r>
      <w:r>
        <w:rPr>
          <w:rFonts w:ascii="나눔고딕" w:hAnsi="나눔고딕" w:hint="eastAsia"/>
          <w:color w:val="auto"/>
        </w:rPr>
        <w:t>에서 실습해</w:t>
      </w:r>
      <w:r w:rsidR="0062290C">
        <w:rPr>
          <w:rFonts w:ascii="나눔고딕" w:hAnsi="나눔고딕" w:hint="eastAsia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>보겠습니다.</w:t>
      </w:r>
      <w:r w:rsidR="00327071" w:rsidRPr="00327071">
        <w:rPr>
          <w:rFonts w:ascii="나눔고딕" w:hAnsi="나눔고딕" w:cs="굴림체"/>
          <w:noProof/>
          <w:color w:val="auto"/>
          <w:szCs w:val="24"/>
        </w:rPr>
        <w:t xml:space="preserve"> </w:t>
      </w:r>
    </w:p>
    <w:p w14:paraId="708348CD" w14:textId="1FA6D45E" w:rsidR="00D77A39" w:rsidRDefault="004C24B6" w:rsidP="004C24B6">
      <w:pPr>
        <w:pStyle w:val="3"/>
      </w:pPr>
      <w:bookmarkStart w:id="23" w:name="_Toc116636658"/>
      <w:r>
        <w:rPr>
          <w:rFonts w:hint="eastAsia"/>
        </w:rPr>
        <w:t>5</w:t>
      </w:r>
      <w:r>
        <w:t xml:space="preserve">-1. </w:t>
      </w:r>
      <w:r>
        <w:rPr>
          <w:rFonts w:hint="eastAsia"/>
        </w:rPr>
        <w:t>기존</w:t>
      </w:r>
      <w:r>
        <w:rPr>
          <w:rFonts w:hint="eastAsia"/>
        </w:rPr>
        <w:t xml:space="preserve"> </w:t>
      </w:r>
      <w:r>
        <w:rPr>
          <w:rFonts w:hint="eastAsia"/>
        </w:rPr>
        <w:t>환경에</w:t>
      </w:r>
      <w:r>
        <w:rPr>
          <w:rFonts w:hint="eastAsia"/>
        </w:rPr>
        <w:t xml:space="preserve"> </w:t>
      </w:r>
      <w:r>
        <w:rPr>
          <w:rFonts w:hint="eastAsia"/>
        </w:rPr>
        <w:t>우분투</w:t>
      </w:r>
      <w:r>
        <w:rPr>
          <w:rFonts w:hint="eastAsia"/>
        </w:rPr>
        <w:t xml:space="preserve"> </w:t>
      </w:r>
      <w:r>
        <w:t xml:space="preserve">OS </w:t>
      </w:r>
      <w:r>
        <w:rPr>
          <w:rFonts w:hint="eastAsia"/>
        </w:rPr>
        <w:t>추가하기</w:t>
      </w:r>
      <w:bookmarkEnd w:id="23"/>
    </w:p>
    <w:p w14:paraId="70217AC9" w14:textId="0FF927F1" w:rsidR="00D77A39" w:rsidRDefault="00B73358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우선 </w:t>
      </w:r>
      <w:r>
        <w:rPr>
          <w:rFonts w:ascii="나눔고딕" w:hAnsi="나눔고딕"/>
          <w:color w:val="auto"/>
        </w:rPr>
        <w:t>Vagrantfile</w:t>
      </w:r>
      <w:r>
        <w:rPr>
          <w:rFonts w:ascii="나눔고딕" w:hAnsi="나눔고딕" w:hint="eastAsia"/>
          <w:color w:val="auto"/>
        </w:rPr>
        <w:t>을 수정해야 합니다.</w:t>
      </w:r>
    </w:p>
    <w:p w14:paraId="48BEC125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>#Ansible-Node03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</w:t>
      </w:r>
    </w:p>
    <w:p w14:paraId="590477CA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config.vm.define:"ansible-node03" do |cfg|</w:t>
      </w:r>
    </w:p>
    <w:p w14:paraId="1B7467F0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   cfg.vm.box = "ubuntu/trusty64"</w:t>
      </w:r>
    </w:p>
    <w:p w14:paraId="5BC416B6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cfg.vm.provider:virtualbox do |vb|</w:t>
      </w:r>
    </w:p>
    <w:p w14:paraId="0CA82A9F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vb.name="Ansible-Node03"</w:t>
      </w:r>
    </w:p>
    <w:p w14:paraId="2A77DBD2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vb.customize ["modifyvm", :id, "--cpus",1]</w:t>
      </w:r>
    </w:p>
    <w:p w14:paraId="5338DAC2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vb.customize ["modifyvm", :id, "--memory",1024]</w:t>
      </w:r>
    </w:p>
    <w:p w14:paraId="472D2BA7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end</w:t>
      </w:r>
    </w:p>
    <w:p w14:paraId="2AF08414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cfg.vm.host_name="ansible-node03"</w:t>
      </w:r>
    </w:p>
    <w:p w14:paraId="6807C802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cfg.vm.synced_folder ".", "/vagrant", disabled: true</w:t>
      </w:r>
    </w:p>
    <w:p w14:paraId="0D90DF47" w14:textId="22ABAE3F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"public_network", ip: "1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7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2.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31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.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98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.1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4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"</w:t>
      </w:r>
    </w:p>
    <w:p w14:paraId="09D26583" w14:textId="035CBE80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"forwarded_port", guest: 22, host: 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17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21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4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, auto_correct: false, id: "ssh"</w:t>
      </w:r>
    </w:p>
    <w:p w14:paraId="678D0756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end  </w:t>
      </w:r>
    </w:p>
    <w:p w14:paraId="285F69A7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</w:t>
      </w:r>
    </w:p>
    <w:p w14:paraId="6F64E55C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lastRenderedPageBreak/>
        <w:t xml:space="preserve">  #Ansible-Node04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</w:t>
      </w:r>
    </w:p>
    <w:p w14:paraId="0CBFF562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config.vm.define:"ansible-node04" do |cfg|</w:t>
      </w:r>
    </w:p>
    <w:p w14:paraId="3B3566ED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   cfg.vm.box = "ubuntu/trusty64"</w:t>
      </w:r>
    </w:p>
    <w:p w14:paraId="0ABA6007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cfg.vm.provider:virtualbox do |vb|</w:t>
      </w:r>
    </w:p>
    <w:p w14:paraId="2B029C6C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vb.name="Ansible-Node04"</w:t>
      </w:r>
    </w:p>
    <w:p w14:paraId="1E37B7B3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vb.customize ["modifyvm", :id, "--cpus",1]</w:t>
      </w:r>
    </w:p>
    <w:p w14:paraId="5A8F070C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  vb.customize ["modifyvm", :id, "--memory",1024]</w:t>
      </w:r>
    </w:p>
    <w:p w14:paraId="3C0E39F7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end</w:t>
      </w:r>
    </w:p>
    <w:p w14:paraId="08D29412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cfg.vm.host_name="ansible-node04"</w:t>
      </w:r>
    </w:p>
    <w:p w14:paraId="11873A21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cfg.vm.synced_folder ".", "/vagrant", disabled: true</w:t>
      </w:r>
    </w:p>
    <w:p w14:paraId="0BCDB153" w14:textId="2994ECB2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"public_network", ip: "1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72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.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31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.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98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.1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5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"</w:t>
      </w:r>
    </w:p>
    <w:p w14:paraId="6D186C81" w14:textId="2C77128F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16"/>
          <w:szCs w:val="16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ab/>
        <w:t xml:space="preserve"> cfg.vm.network "forwarded_port", guest: 22, host: 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7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21</w:t>
      </w:r>
      <w:r w:rsidR="00E906EE">
        <w:rPr>
          <w:rStyle w:val="HTML0"/>
          <w:rFonts w:ascii="Consolas" w:hAnsi="Consolas"/>
          <w:color w:val="555555"/>
          <w:sz w:val="16"/>
          <w:szCs w:val="16"/>
        </w:rPr>
        <w:t>5</w:t>
      </w:r>
      <w:r w:rsidRPr="0000025D">
        <w:rPr>
          <w:rStyle w:val="HTML0"/>
          <w:rFonts w:ascii="Consolas" w:hAnsi="Consolas"/>
          <w:color w:val="555555"/>
          <w:sz w:val="16"/>
          <w:szCs w:val="16"/>
        </w:rPr>
        <w:t>, auto_correct: false, id: "ssh"</w:t>
      </w:r>
    </w:p>
    <w:p w14:paraId="5D078946" w14:textId="77777777" w:rsidR="00B73358" w:rsidRPr="0000025D" w:rsidRDefault="00B73358" w:rsidP="00B73358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12"/>
          <w:szCs w:val="12"/>
        </w:rPr>
      </w:pPr>
      <w:r w:rsidRPr="0000025D">
        <w:rPr>
          <w:rStyle w:val="HTML0"/>
          <w:rFonts w:ascii="Consolas" w:hAnsi="Consolas"/>
          <w:color w:val="555555"/>
          <w:sz w:val="16"/>
          <w:szCs w:val="16"/>
        </w:rPr>
        <w:t xml:space="preserve">  end</w:t>
      </w:r>
    </w:p>
    <w:p w14:paraId="523CF311" w14:textId="0AE8B55F" w:rsidR="00B73358" w:rsidRDefault="00F7037B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6A7FE1E8" wp14:editId="19F36D84">
                <wp:simplePos x="0" y="0"/>
                <wp:positionH relativeFrom="margin">
                  <wp:align>right</wp:align>
                </wp:positionH>
                <wp:positionV relativeFrom="paragraph">
                  <wp:posOffset>434340</wp:posOffset>
                </wp:positionV>
                <wp:extent cx="6080760" cy="350520"/>
                <wp:effectExtent l="0" t="0" r="15240" b="11430"/>
                <wp:wrapNone/>
                <wp:docPr id="265" name="직사각형 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505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FD88DC" id="직사각형 265" o:spid="_x0000_s1026" style="position:absolute;left:0;text-align:left;margin-left:427.6pt;margin-top:34.2pt;width:478.8pt;height:27.6pt;z-index:25180262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B73358">
        <w:rPr>
          <w:rFonts w:ascii="나눔고딕" w:hAnsi="나눔고딕" w:hint="eastAsia"/>
          <w:color w:val="auto"/>
        </w:rPr>
        <w:t>기존 파일에 N</w:t>
      </w:r>
      <w:r w:rsidR="00B73358">
        <w:rPr>
          <w:rFonts w:ascii="나눔고딕" w:hAnsi="나눔고딕"/>
          <w:color w:val="auto"/>
        </w:rPr>
        <w:t>ode03, Node04</w:t>
      </w:r>
      <w:r w:rsidR="00B73358">
        <w:rPr>
          <w:rFonts w:ascii="나눔고딕" w:hAnsi="나눔고딕" w:hint="eastAsia"/>
          <w:color w:val="auto"/>
        </w:rPr>
        <w:t>의 설정 파일을 추가합니다.</w:t>
      </w:r>
      <w:r w:rsidR="00B73358">
        <w:rPr>
          <w:rFonts w:ascii="나눔고딕" w:hAnsi="나눔고딕"/>
          <w:color w:val="auto"/>
        </w:rPr>
        <w:t xml:space="preserve"> </w:t>
      </w:r>
    </w:p>
    <w:p w14:paraId="78496A78" w14:textId="2DC57365" w:rsidR="00B73358" w:rsidRDefault="000D508C" w:rsidP="002F2057">
      <w:pPr>
        <w:rPr>
          <w:rFonts w:ascii="나눔고딕" w:hAnsi="나눔고딕"/>
          <w:color w:val="auto"/>
        </w:rPr>
      </w:pPr>
      <w:r w:rsidRPr="000D508C">
        <w:rPr>
          <w:rFonts w:ascii="나눔고딕" w:hAnsi="나눔고딕"/>
          <w:color w:val="auto"/>
        </w:rPr>
        <w:tab/>
        <w:t xml:space="preserve"> cfg.vm.provision "shell", path: "bash_ssh_conf_4_CentOS.sh"</w:t>
      </w:r>
    </w:p>
    <w:p w14:paraId="4A77E2B7" w14:textId="0C409C12" w:rsidR="00B73358" w:rsidRDefault="000D508C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 xml:space="preserve">이 내용은 우분투의 경우 </w:t>
      </w:r>
      <w:r>
        <w:rPr>
          <w:rFonts w:ascii="나눔고딕" w:hAnsi="나눔고딕"/>
          <w:color w:val="auto"/>
        </w:rPr>
        <w:t>sshd_config</w:t>
      </w:r>
      <w:r>
        <w:rPr>
          <w:rFonts w:ascii="나눔고딕" w:hAnsi="나눔고딕" w:hint="eastAsia"/>
          <w:color w:val="auto"/>
        </w:rPr>
        <w:t>의 내용을 수정하지 않아도 노드</w:t>
      </w:r>
      <w:r w:rsidR="00EF6601">
        <w:rPr>
          <w:rFonts w:ascii="나눔고딕" w:hAnsi="나눔고딕" w:hint="eastAsia"/>
          <w:color w:val="auto"/>
        </w:rPr>
        <w:t xml:space="preserve"> </w:t>
      </w:r>
      <w:r>
        <w:rPr>
          <w:rFonts w:ascii="나눔고딕" w:hAnsi="나눔고딕" w:hint="eastAsia"/>
          <w:color w:val="auto"/>
        </w:rPr>
        <w:t xml:space="preserve">간의 통신이 가능하므로 </w:t>
      </w:r>
      <w:r w:rsidR="00474110">
        <w:rPr>
          <w:rFonts w:ascii="나눔고딕" w:hAnsi="나눔고딕" w:hint="eastAsia"/>
          <w:color w:val="auto"/>
        </w:rPr>
        <w:t>코드에서 빼</w:t>
      </w:r>
      <w:r w:rsidR="0058424A">
        <w:rPr>
          <w:rFonts w:ascii="나눔고딕" w:hAnsi="나눔고딕" w:hint="eastAsia"/>
          <w:color w:val="auto"/>
        </w:rPr>
        <w:t xml:space="preserve"> </w:t>
      </w:r>
      <w:r w:rsidR="00474110">
        <w:rPr>
          <w:rFonts w:ascii="나눔고딕" w:hAnsi="나눔고딕" w:hint="eastAsia"/>
          <w:color w:val="auto"/>
        </w:rPr>
        <w:t>주도록 합니다.</w:t>
      </w:r>
    </w:p>
    <w:p w14:paraId="2558C49D" w14:textId="3B61305A" w:rsidR="00D77A39" w:rsidRDefault="00463A8B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그리고 A</w:t>
      </w:r>
      <w:r>
        <w:rPr>
          <w:rFonts w:ascii="나눔고딕" w:hAnsi="나눔고딕"/>
          <w:color w:val="auto"/>
        </w:rPr>
        <w:t xml:space="preserve">nsible_env_ready.yml </w:t>
      </w:r>
      <w:r>
        <w:rPr>
          <w:rFonts w:ascii="나눔고딕" w:hAnsi="나눔고딕" w:hint="eastAsia"/>
          <w:color w:val="auto"/>
        </w:rPr>
        <w:t>파일을 수정합니다.</w:t>
      </w:r>
    </w:p>
    <w:p w14:paraId="0C887EB8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tasks:</w:t>
      </w:r>
    </w:p>
    <w:p w14:paraId="6B720C78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Add "/etc/hosts"</w:t>
      </w:r>
    </w:p>
    <w:p w14:paraId="11553735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blockinfile: |</w:t>
      </w:r>
    </w:p>
    <w:p w14:paraId="0D33970B" w14:textId="659220BA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dest=/etc/hosts</w:t>
      </w:r>
    </w:p>
    <w:p w14:paraId="04D286A8" w14:textId="77777777" w:rsidR="00423A36" w:rsidRPr="00423A36" w:rsidRDefault="00423A36" w:rsidP="00423A36">
      <w:pPr>
        <w:pStyle w:val="HTML"/>
        <w:shd w:val="clear" w:color="auto" w:fill="F6F7F8"/>
        <w:spacing w:line="300" w:lineRule="atLeast"/>
        <w:ind w:firstLineChars="400" w:firstLine="960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>content="</w:t>
      </w:r>
    </w:p>
    <w:p w14:paraId="1B849973" w14:textId="77777777" w:rsidR="00423A36" w:rsidRPr="00423A36" w:rsidRDefault="00423A36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 xml:space="preserve">          172.31.98.11 server</w:t>
      </w:r>
    </w:p>
    <w:p w14:paraId="48FF9004" w14:textId="77777777" w:rsidR="00423A36" w:rsidRPr="00423A36" w:rsidRDefault="00423A36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 xml:space="preserve">          172.31.98.12 node01</w:t>
      </w:r>
    </w:p>
    <w:p w14:paraId="0F44CEFC" w14:textId="77777777" w:rsidR="00423A36" w:rsidRPr="00423A36" w:rsidRDefault="00423A36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 xml:space="preserve">          172.31.98.13 node02</w:t>
      </w:r>
    </w:p>
    <w:p w14:paraId="5DC551BE" w14:textId="77777777" w:rsidR="00423A36" w:rsidRPr="00423A36" w:rsidRDefault="00423A36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 xml:space="preserve">          172.31.98.14 node03</w:t>
      </w:r>
    </w:p>
    <w:p w14:paraId="0A6A6CC3" w14:textId="77777777" w:rsidR="00423A36" w:rsidRDefault="00423A36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423A36">
        <w:rPr>
          <w:rStyle w:val="HTML0"/>
          <w:rFonts w:ascii="Consolas" w:hAnsi="Consolas"/>
          <w:color w:val="555555"/>
        </w:rPr>
        <w:t xml:space="preserve">          172.31.98.15 node04"</w:t>
      </w:r>
      <w:r w:rsidR="00463A8B">
        <w:rPr>
          <w:rStyle w:val="HTML0"/>
          <w:rFonts w:ascii="Consolas" w:hAnsi="Consolas"/>
          <w:color w:val="555555"/>
        </w:rPr>
        <w:t xml:space="preserve"> </w:t>
      </w:r>
    </w:p>
    <w:p w14:paraId="2ADCA1AB" w14:textId="31FE78BB" w:rsidR="00463A8B" w:rsidRDefault="00463A8B" w:rsidP="00423A36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</w:t>
      </w:r>
    </w:p>
    <w:p w14:paraId="6D32E07B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Add "/etc/ansible/hosts"</w:t>
      </w:r>
    </w:p>
    <w:p w14:paraId="53DAB3D6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blockinfile: |</w:t>
      </w:r>
    </w:p>
    <w:p w14:paraId="0831FAFA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dest=/etc/ansible/hosts</w:t>
      </w:r>
    </w:p>
    <w:p w14:paraId="00760152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content="</w:t>
      </w:r>
    </w:p>
    <w:p w14:paraId="4A1D589E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[CentOS]</w:t>
      </w:r>
    </w:p>
    <w:p w14:paraId="62DD7738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 node01</w:t>
      </w:r>
    </w:p>
    <w:p w14:paraId="65339222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 node02</w:t>
      </w:r>
    </w:p>
    <w:p w14:paraId="067A06AF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 </w:t>
      </w:r>
    </w:p>
    <w:p w14:paraId="125F235F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[Ubuntu]</w:t>
      </w:r>
    </w:p>
    <w:p w14:paraId="66DCA50A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   node03</w:t>
      </w:r>
    </w:p>
    <w:p w14:paraId="39B44CF2" w14:textId="77777777" w:rsidR="00463A8B" w:rsidRDefault="00463A8B" w:rsidP="00463A8B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   node04"</w:t>
      </w:r>
    </w:p>
    <w:p w14:paraId="0C43A6CC" w14:textId="2E7957FF" w:rsidR="00463A8B" w:rsidRDefault="00423A36" w:rsidP="002F2057">
      <w:pPr>
        <w:rPr>
          <w:rFonts w:ascii="나눔고딕" w:hAnsi="나눔고딕"/>
          <w:color w:val="auto"/>
        </w:rPr>
      </w:pPr>
      <w:r>
        <w:rPr>
          <w:rFonts w:ascii="나눔고딕" w:hAnsi="나눔고딕" w:hint="eastAsia"/>
          <w:color w:val="auto"/>
        </w:rPr>
        <w:t>위의 내용을 추가합니다.</w:t>
      </w:r>
    </w:p>
    <w:p w14:paraId="62B0B6FC" w14:textId="77777777" w:rsidR="00663DDC" w:rsidRDefault="00663DDC" w:rsidP="002F2057">
      <w:pPr>
        <w:rPr>
          <w:rFonts w:ascii="나눔고딕" w:hAnsi="나눔고딕"/>
          <w:color w:val="auto"/>
        </w:rPr>
      </w:pPr>
    </w:p>
    <w:p w14:paraId="650B0D13" w14:textId="3BE3C911" w:rsidR="00663DDC" w:rsidRDefault="00663DDC" w:rsidP="00663DDC">
      <w:pPr>
        <w:rPr>
          <w:rFonts w:eastAsia="굴림"/>
        </w:rPr>
      </w:pPr>
      <w:r>
        <w:rPr>
          <w:rFonts w:ascii="나눔고딕" w:hAnsi="나눔고딕" w:hint="eastAsia"/>
          <w:color w:val="auto"/>
        </w:rPr>
        <w:lastRenderedPageBreak/>
        <w:t xml:space="preserve">그리고 마지막으로 </w:t>
      </w:r>
      <w:r>
        <w:t xml:space="preserve">add_ssh_auth.sh </w:t>
      </w:r>
      <w:r>
        <w:t>파일</w:t>
      </w:r>
      <w:r>
        <w:rPr>
          <w:rFonts w:hint="eastAsia"/>
        </w:rPr>
        <w:t>을</w:t>
      </w:r>
      <w:r>
        <w:t xml:space="preserve"> </w:t>
      </w:r>
      <w:r>
        <w:t>수정</w:t>
      </w:r>
      <w:r>
        <w:rPr>
          <w:rFonts w:hint="eastAsia"/>
        </w:rPr>
        <w:t>합니다</w:t>
      </w:r>
      <w:r>
        <w:rPr>
          <w:rFonts w:hint="eastAsia"/>
        </w:rPr>
        <w:t>.</w:t>
      </w:r>
    </w:p>
    <w:p w14:paraId="6AF9BC9C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# add_ssh_auth.sh</w:t>
      </w:r>
    </w:p>
    <w:p w14:paraId="09C59DF8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7D49D8C7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#! /usr/bin/env bash</w:t>
      </w:r>
    </w:p>
    <w:p w14:paraId="150E5883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26643C6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 w:hint="eastAsia"/>
          <w:color w:val="555555"/>
        </w:rPr>
        <w:t xml:space="preserve">#ssh key </w:t>
      </w:r>
      <w:r w:rsidRPr="00AA22C0">
        <w:rPr>
          <w:rStyle w:val="HTML0"/>
          <w:rFonts w:ascii="Consolas" w:hAnsi="Consolas" w:hint="eastAsia"/>
          <w:color w:val="555555"/>
        </w:rPr>
        <w:t>생성</w:t>
      </w:r>
    </w:p>
    <w:p w14:paraId="0842E6E3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sshpass -p vagrant ssh -T -o StrictHostKeyChecking=no vagrant@node01</w:t>
      </w:r>
    </w:p>
    <w:p w14:paraId="09A051C8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sshpass -p vagrant ssh -T -o StrictHostKeyChecking=no vagrant@node02</w:t>
      </w:r>
    </w:p>
    <w:p w14:paraId="666E2BCA" w14:textId="77777777" w:rsidR="00AA22C0" w:rsidRPr="00AA22C0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sshpass -p vagrant ssh -T -o StrictHostKeyChecking=no vagrant@node03</w:t>
      </w:r>
    </w:p>
    <w:p w14:paraId="0A199530" w14:textId="2B92BED3" w:rsidR="00423A36" w:rsidRDefault="00AA22C0" w:rsidP="00AA22C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AA22C0">
        <w:rPr>
          <w:rStyle w:val="HTML0"/>
          <w:rFonts w:ascii="Consolas" w:hAnsi="Consolas"/>
          <w:color w:val="555555"/>
        </w:rPr>
        <w:t>sshpass -p vagrant ssh -T -o StrictHostKeyChecking=no vagrant@node04</w:t>
      </w:r>
    </w:p>
    <w:p w14:paraId="6FE545EE" w14:textId="7C9D1D4C" w:rsidR="00C060F8" w:rsidRDefault="00C060F8" w:rsidP="00C060F8">
      <w:pPr>
        <w:rPr>
          <w:rStyle w:val="HTML0"/>
          <w:rFonts w:ascii="나눔고딕" w:eastAsia="나눔고딕" w:hAnsi="나눔고딕"/>
          <w:color w:val="auto"/>
        </w:rPr>
      </w:pPr>
      <w:r w:rsidRPr="00C060F8">
        <w:rPr>
          <w:rStyle w:val="HTML0"/>
          <w:rFonts w:ascii="나눔고딕" w:eastAsia="나눔고딕" w:hAnsi="나눔고딕" w:hint="eastAsia"/>
          <w:color w:val="auto"/>
        </w:rPr>
        <w:t>수정이 완료</w:t>
      </w:r>
      <w:r w:rsidRPr="00C060F8">
        <w:rPr>
          <w:rStyle w:val="HTML0"/>
          <w:rFonts w:ascii="나눔고딕" w:eastAsia="나눔고딕" w:hAnsi="나눔고딕"/>
          <w:color w:val="auto"/>
        </w:rPr>
        <w:t>되었다면</w:t>
      </w:r>
      <w:r w:rsidRPr="00C060F8">
        <w:rPr>
          <w:rStyle w:val="HTML0"/>
          <w:rFonts w:ascii="나눔고딕" w:eastAsia="나눔고딕" w:hAnsi="나눔고딕" w:hint="eastAsia"/>
          <w:color w:val="auto"/>
        </w:rPr>
        <w:t xml:space="preserve"> </w:t>
      </w:r>
      <w:r w:rsidR="00574D98">
        <w:rPr>
          <w:rStyle w:val="HTML0"/>
          <w:rFonts w:ascii="나눔고딕" w:eastAsia="나눔고딕" w:hAnsi="나눔고딕" w:hint="eastAsia"/>
          <w:color w:val="auto"/>
        </w:rPr>
        <w:t>수정 사항을 프로비저닝 해줍니다.</w:t>
      </w:r>
    </w:p>
    <w:p w14:paraId="6754C1B2" w14:textId="55E49A39" w:rsidR="00574D98" w:rsidRDefault="00574D98" w:rsidP="00574D9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v</w:t>
      </w:r>
      <w:r>
        <w:rPr>
          <w:rStyle w:val="HTML0"/>
          <w:rFonts w:ascii="Consolas" w:hAnsi="Consolas"/>
          <w:color w:val="555555"/>
        </w:rPr>
        <w:t>agrant up</w:t>
      </w:r>
    </w:p>
    <w:p w14:paraId="3D4EA06A" w14:textId="62217EE5" w:rsidR="00574D98" w:rsidRDefault="000914C8" w:rsidP="00F748DE">
      <w:pPr>
        <w:pStyle w:val="HTML"/>
        <w:shd w:val="clear" w:color="auto" w:fill="F6F7F8"/>
        <w:spacing w:line="300" w:lineRule="atLeast"/>
        <w:jc w:val="center"/>
        <w:rPr>
          <w:rStyle w:val="HTML0"/>
          <w:rFonts w:ascii="Consolas" w:hAnsi="Consolas"/>
          <w:color w:val="555555"/>
        </w:rPr>
      </w:pPr>
      <w:r w:rsidRPr="000914C8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3A0DEF3C" wp14:editId="679C1D5F">
            <wp:extent cx="6097270" cy="1865630"/>
            <wp:effectExtent l="0" t="0" r="0" b="1270"/>
            <wp:docPr id="250" name="그림 2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그림 250" descr="텍스트이(가) 표시된 사진&#10;&#10;자동 생성된 설명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445C" w14:textId="38A61565" w:rsidR="00F561F1" w:rsidRDefault="00F561F1" w:rsidP="00574D98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604900">
        <w:rPr>
          <w:rStyle w:val="HTML0"/>
          <w:rFonts w:ascii="Consolas" w:hAnsi="Consolas"/>
          <w:color w:val="555555"/>
        </w:rPr>
        <w:t>node03</w:t>
      </w:r>
      <w:r w:rsidRPr="00604900">
        <w:rPr>
          <w:rStyle w:val="HTML0"/>
          <w:rFonts w:ascii="나눔고딕" w:eastAsia="나눔고딕" w:hAnsi="나눔고딕" w:hint="eastAsia"/>
          <w:color w:val="555555"/>
        </w:rPr>
        <w:t>번부터 추가가 되는 모습을 확인할 수 있다.</w:t>
      </w:r>
    </w:p>
    <w:p w14:paraId="73152D81" w14:textId="77777777" w:rsidR="007A5D0A" w:rsidRPr="00604900" w:rsidRDefault="007A5D0A" w:rsidP="00574D98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</w:p>
    <w:p w14:paraId="4919FF50" w14:textId="6536DE07" w:rsidR="00574D98" w:rsidRDefault="00574D98" w:rsidP="00574D9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 w:hint="eastAsia"/>
          <w:color w:val="555555"/>
        </w:rPr>
        <w:t>v</w:t>
      </w:r>
      <w:r>
        <w:rPr>
          <w:rStyle w:val="HTML0"/>
          <w:rFonts w:ascii="Consolas" w:hAnsi="Consolas"/>
          <w:color w:val="555555"/>
        </w:rPr>
        <w:t>agrant provision ansible-server</w:t>
      </w:r>
    </w:p>
    <w:p w14:paraId="6D5D2081" w14:textId="2C607409" w:rsidR="00574D98" w:rsidRDefault="007A5D0A" w:rsidP="00F748DE">
      <w:pPr>
        <w:pStyle w:val="HTML"/>
        <w:shd w:val="clear" w:color="auto" w:fill="F6F7F8"/>
        <w:spacing w:line="300" w:lineRule="atLeast"/>
        <w:jc w:val="center"/>
        <w:rPr>
          <w:rStyle w:val="HTML0"/>
          <w:rFonts w:ascii="Consolas" w:hAnsi="Consolas"/>
          <w:color w:val="555555"/>
        </w:rPr>
      </w:pPr>
      <w:r w:rsidRPr="007A5D0A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0B5040EF" wp14:editId="37F2737F">
            <wp:extent cx="4674825" cy="3147060"/>
            <wp:effectExtent l="0" t="0" r="0" b="0"/>
            <wp:docPr id="251" name="그림 2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그림 251" descr="텍스트이(가) 표시된 사진&#10;&#10;자동 생성된 설명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677113" cy="314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9F84" w14:textId="77777777" w:rsidR="000E4E31" w:rsidRDefault="000E4E31" w:rsidP="00574D9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733DE1D0" w14:textId="2E8F72CD" w:rsidR="000E4E31" w:rsidRDefault="000E4E31" w:rsidP="000E4E3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ansible all -m ping </w:t>
      </w:r>
      <w:r w:rsidR="00AD00FC">
        <w:rPr>
          <w:rStyle w:val="HTML0"/>
          <w:rFonts w:ascii="Consolas" w:hAnsi="Consolas"/>
          <w:color w:val="555555"/>
        </w:rPr>
        <w:t>-k</w:t>
      </w:r>
    </w:p>
    <w:p w14:paraId="1C75E336" w14:textId="62FBB39A" w:rsidR="000E4E31" w:rsidRDefault="00AD00FC" w:rsidP="00AD00FC">
      <w:pPr>
        <w:pStyle w:val="HTML"/>
        <w:shd w:val="clear" w:color="auto" w:fill="F6F7F8"/>
        <w:spacing w:line="300" w:lineRule="atLeast"/>
        <w:ind w:firstLineChars="100" w:firstLine="240"/>
        <w:rPr>
          <w:rStyle w:val="HTML0"/>
          <w:rFonts w:ascii="Consolas" w:hAnsi="Consolas"/>
          <w:color w:val="555555"/>
        </w:rPr>
      </w:pPr>
      <w:r w:rsidRPr="00AD00FC">
        <w:rPr>
          <w:rStyle w:val="HTML0"/>
          <w:rFonts w:ascii="Consolas" w:hAnsi="Consolas"/>
          <w:noProof/>
          <w:color w:val="555555"/>
        </w:rPr>
        <w:lastRenderedPageBreak/>
        <w:drawing>
          <wp:inline distT="0" distB="0" distL="0" distR="0" wp14:anchorId="6D25F5C2" wp14:editId="28472302">
            <wp:extent cx="4764105" cy="4716780"/>
            <wp:effectExtent l="0" t="0" r="0" b="7620"/>
            <wp:docPr id="252" name="그림 2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그림 252" descr="텍스트이(가) 표시된 사진&#10;&#10;자동 생성된 설명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766023" cy="471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2D80" w14:textId="2B946012" w:rsidR="000E4E31" w:rsidRPr="00AD00FC" w:rsidRDefault="00AD00FC" w:rsidP="00574D98">
      <w:pPr>
        <w:pStyle w:val="HTML"/>
        <w:shd w:val="clear" w:color="auto" w:fill="F6F7F8"/>
        <w:spacing w:line="300" w:lineRule="atLeast"/>
        <w:rPr>
          <w:rStyle w:val="HTML0"/>
          <w:rFonts w:ascii="나눔고딕" w:eastAsia="나눔고딕" w:hAnsi="나눔고딕"/>
          <w:color w:val="555555"/>
        </w:rPr>
      </w:pPr>
      <w:r w:rsidRPr="00AD00FC">
        <w:rPr>
          <w:rStyle w:val="HTML0"/>
          <w:rFonts w:ascii="나눔고딕" w:eastAsia="나눔고딕" w:hAnsi="나눔고딕" w:hint="eastAsia"/>
          <w:color w:val="555555"/>
        </w:rPr>
        <w:t xml:space="preserve">정상적으로 </w:t>
      </w:r>
      <w:r w:rsidRPr="00AD00FC">
        <w:rPr>
          <w:rStyle w:val="HTML0"/>
          <w:rFonts w:ascii="나눔고딕" w:eastAsia="나눔고딕" w:hAnsi="나눔고딕"/>
          <w:color w:val="555555"/>
        </w:rPr>
        <w:t>ping</w:t>
      </w:r>
      <w:r w:rsidRPr="00AD00FC">
        <w:rPr>
          <w:rStyle w:val="HTML0"/>
          <w:rFonts w:ascii="나눔고딕" w:eastAsia="나눔고딕" w:hAnsi="나눔고딕" w:hint="eastAsia"/>
          <w:color w:val="555555"/>
        </w:rPr>
        <w:t>이 찍힌다.</w:t>
      </w:r>
    </w:p>
    <w:p w14:paraId="736199D4" w14:textId="77777777" w:rsidR="000E4E31" w:rsidRPr="00AA22C0" w:rsidRDefault="000E4E31" w:rsidP="00574D98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08FAAAB2" w14:textId="77777777" w:rsidR="00574D98" w:rsidRDefault="00574D98" w:rsidP="00C060F8">
      <w:pPr>
        <w:rPr>
          <w:rStyle w:val="HTML0"/>
          <w:rFonts w:ascii="나눔고딕" w:eastAsia="나눔고딕" w:hAnsi="나눔고딕"/>
          <w:color w:val="auto"/>
        </w:rPr>
      </w:pPr>
    </w:p>
    <w:bookmarkStart w:id="24" w:name="_Toc116636659"/>
    <w:p w14:paraId="685F6849" w14:textId="36A1181E" w:rsidR="007A5D0A" w:rsidRPr="00F3273A" w:rsidRDefault="005C60F4" w:rsidP="00F3273A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50ABAA9" wp14:editId="5D26F5C3">
                <wp:simplePos x="0" y="0"/>
                <wp:positionH relativeFrom="margin">
                  <wp:align>right</wp:align>
                </wp:positionH>
                <wp:positionV relativeFrom="paragraph">
                  <wp:posOffset>384810</wp:posOffset>
                </wp:positionV>
                <wp:extent cx="6080760" cy="541020"/>
                <wp:effectExtent l="0" t="0" r="15240" b="11430"/>
                <wp:wrapNone/>
                <wp:docPr id="266" name="직사각형 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4E62549" id="직사각형 266" o:spid="_x0000_s1026" style="position:absolute;left:0;text-align:left;margin-left:427.6pt;margin-top:30.3pt;width:478.8pt;height:42.6pt;z-index:251804672;visibility:visible;mso-wrap-style:square;mso-width-percent:0;mso-wrap-distance-left:9pt;mso-wrap-distance-top:0;mso-wrap-distance-right:9pt;mso-wrap-distance-bottom:0;mso-position-horizontal:right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F3273A" w:rsidRPr="00F3273A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5</w:t>
      </w:r>
      <w:r w:rsidR="00F3273A" w:rsidRPr="00F3273A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-2. Time Zone </w:t>
      </w:r>
      <w:r w:rsidR="00F3273A" w:rsidRPr="00F3273A">
        <w:rPr>
          <w:rStyle w:val="HTML0"/>
          <w:rFonts w:asciiTheme="minorHAnsi" w:eastAsia="나눔고딕" w:hAnsiTheme="minorHAnsi" w:cs="Times New Roman"/>
          <w:sz w:val="32"/>
          <w:szCs w:val="22"/>
        </w:rPr>
        <w:t>수정하기</w:t>
      </w:r>
      <w:bookmarkEnd w:id="24"/>
      <w:r w:rsidR="00F3273A" w:rsidRPr="00F3273A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</w:p>
    <w:p w14:paraId="1801477C" w14:textId="5889D130" w:rsidR="007877E9" w:rsidRDefault="00F3273A" w:rsidP="00201ED3">
      <w:pPr>
        <w:ind w:leftChars="100" w:left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앞서 </w:t>
      </w:r>
      <w:r>
        <w:rPr>
          <w:rStyle w:val="HTML0"/>
          <w:rFonts w:ascii="나눔고딕" w:eastAsia="나눔고딕" w:hAnsi="나눔고딕"/>
          <w:color w:val="auto"/>
        </w:rPr>
        <w:t>CentOS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의 </w:t>
      </w:r>
      <w:r>
        <w:rPr>
          <w:rStyle w:val="HTML0"/>
          <w:rFonts w:ascii="나눔고딕" w:eastAsia="나눔고딕" w:hAnsi="나눔고딕"/>
          <w:color w:val="auto"/>
        </w:rPr>
        <w:t>Time Zone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을 수정하는 것과 동일 </w:t>
      </w:r>
      <w:r w:rsidR="00990633">
        <w:rPr>
          <w:rStyle w:val="HTML0"/>
          <w:rFonts w:ascii="나눔고딕" w:eastAsia="나눔고딕" w:hAnsi="나눔고딕" w:hint="eastAsia"/>
          <w:color w:val="auto"/>
        </w:rPr>
        <w:t>합니다.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 w:rsidR="00990633">
        <w:rPr>
          <w:rStyle w:val="HTML0"/>
          <w:rFonts w:ascii="나눔고딕" w:eastAsia="나눔고딕" w:hAnsi="나눔고딕" w:hint="eastAsia"/>
          <w:color w:val="auto"/>
        </w:rPr>
        <w:t>a</w:t>
      </w:r>
      <w:r w:rsidR="00990633">
        <w:rPr>
          <w:rStyle w:val="HTML0"/>
          <w:rFonts w:ascii="나눔고딕" w:eastAsia="나눔고딕" w:hAnsi="나눔고딕"/>
          <w:color w:val="auto"/>
        </w:rPr>
        <w:t>nsible-server</w:t>
      </w:r>
      <w:r w:rsidR="00990633">
        <w:rPr>
          <w:rStyle w:val="HTML0"/>
          <w:rFonts w:ascii="나눔고딕" w:eastAsia="나눔고딕" w:hAnsi="나눔고딕" w:hint="eastAsia"/>
          <w:color w:val="auto"/>
        </w:rPr>
        <w:t xml:space="preserve">의 </w:t>
      </w:r>
      <w:r w:rsidR="00990633">
        <w:rPr>
          <w:rStyle w:val="HTML0"/>
          <w:rFonts w:ascii="나눔고딕" w:eastAsia="나눔고딕" w:hAnsi="나눔고딕"/>
          <w:color w:val="auto"/>
        </w:rPr>
        <w:t>timezone.yml</w:t>
      </w:r>
      <w:r w:rsidR="00990633">
        <w:rPr>
          <w:rStyle w:val="HTML0"/>
          <w:rFonts w:ascii="나눔고딕" w:eastAsia="나눔고딕" w:hAnsi="나눔고딕" w:hint="eastAsia"/>
          <w:color w:val="auto"/>
        </w:rPr>
        <w:t>파일을 아주 조금만 수정해 봅시다.</w:t>
      </w:r>
    </w:p>
    <w:p w14:paraId="2892036C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# vi timezone.yml</w:t>
      </w:r>
    </w:p>
    <w:p w14:paraId="049A166A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265A86C3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---</w:t>
      </w:r>
    </w:p>
    <w:p w14:paraId="79F0A30B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Setup linux timezone</w:t>
      </w:r>
    </w:p>
    <w:p w14:paraId="1FABC809" w14:textId="0522E46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CentOS:Ubuntu</w:t>
      </w:r>
      <w:r>
        <w:rPr>
          <w:rStyle w:val="HTML0"/>
          <w:rFonts w:ascii="Consolas" w:hAnsi="Consolas" w:hint="eastAsia"/>
          <w:color w:val="555555"/>
        </w:rPr>
        <w:t>O</w:t>
      </w:r>
      <w:r>
        <w:rPr>
          <w:rStyle w:val="HTML0"/>
          <w:rFonts w:ascii="Consolas" w:hAnsi="Consolas"/>
          <w:color w:val="555555"/>
        </w:rPr>
        <w:t>S</w:t>
      </w:r>
    </w:p>
    <w:p w14:paraId="1C25B3D9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6D71569C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become: yes</w:t>
      </w:r>
    </w:p>
    <w:p w14:paraId="30148327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1DF838FA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56AE7F13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set timezone to Asia/Seoul</w:t>
      </w:r>
    </w:p>
    <w:p w14:paraId="7F4DD4D7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timezone:</w:t>
      </w:r>
    </w:p>
    <w:p w14:paraId="67EB2D3F" w14:textId="77777777" w:rsidR="007877E9" w:rsidRDefault="007877E9" w:rsidP="007877E9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name: Asia/Seoul</w:t>
      </w:r>
    </w:p>
    <w:p w14:paraId="5D8B6DFF" w14:textId="579C2158" w:rsidR="007877E9" w:rsidRPr="007877E9" w:rsidRDefault="007877E9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/>
          <w:color w:val="auto"/>
        </w:rPr>
        <w:t>hosts</w:t>
      </w:r>
      <w:r>
        <w:rPr>
          <w:rStyle w:val="HTML0"/>
          <w:rFonts w:ascii="나눔고딕" w:eastAsia="나눔고딕" w:hAnsi="나눔고딕" w:hint="eastAsia"/>
          <w:color w:val="auto"/>
        </w:rPr>
        <w:t>부분에 본인이 추가한 노드의 그룹명을 추가해 줍니다.</w:t>
      </w:r>
    </w:p>
    <w:p w14:paraId="25F58626" w14:textId="013389F1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D6545B3" w14:textId="3A26996B" w:rsidR="00B76CB5" w:rsidRDefault="00B76CB5" w:rsidP="00B76CB5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anp timezone.yml -k </w:t>
      </w:r>
    </w:p>
    <w:p w14:paraId="0DF68176" w14:textId="62C5E3FF" w:rsidR="00B76CB5" w:rsidRDefault="00B76CB5" w:rsidP="00B76CB5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E0455">
        <w:rPr>
          <w:rStyle w:val="HTML0"/>
          <w:rFonts w:ascii="나눔고딕" w:eastAsia="나눔고딕" w:hAnsi="나눔고딕"/>
          <w:noProof/>
        </w:rPr>
        <w:drawing>
          <wp:inline distT="0" distB="0" distL="0" distR="0" wp14:anchorId="5CC89D81" wp14:editId="174F3EF9">
            <wp:extent cx="4620270" cy="3162741"/>
            <wp:effectExtent l="0" t="0" r="8890" b="0"/>
            <wp:docPr id="254" name="그림 25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이(가) 표시된 사진&#10;&#10;자동 생성된 설명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A7EE7" w14:textId="77777777" w:rsidR="00444735" w:rsidRDefault="00444735" w:rsidP="00B76CB5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2D12BC29" w14:textId="65DC6A75" w:rsidR="00B76CB5" w:rsidRDefault="00B76CB5" w:rsidP="00B76CB5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 xml:space="preserve">ans all -m shell -a “date” -k   </w:t>
      </w:r>
      <w:r w:rsidR="00444735" w:rsidRPr="00444735">
        <w:rPr>
          <w:rStyle w:val="HTML0"/>
          <w:rFonts w:ascii="Consolas" w:hAnsi="Consolas"/>
          <w:noProof/>
          <w:color w:val="555555"/>
        </w:rPr>
        <w:drawing>
          <wp:inline distT="0" distB="0" distL="0" distR="0" wp14:anchorId="698D0C47" wp14:editId="631CE099">
            <wp:extent cx="5496692" cy="1933845"/>
            <wp:effectExtent l="0" t="0" r="8890" b="9525"/>
            <wp:docPr id="255" name="그림 2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그림 255" descr="텍스트이(가) 표시된 사진&#10;&#10;자동 생성된 설명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AD5C4" w14:textId="77777777" w:rsidR="007A5D0A" w:rsidRPr="00A054E1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C970F10" w14:textId="7CE6700D" w:rsidR="00F7400D" w:rsidRPr="007877E9" w:rsidRDefault="0000140D" w:rsidP="00F7400D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*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>
        <w:rPr>
          <w:rStyle w:val="HTML0"/>
          <w:rFonts w:ascii="나눔고딕" w:eastAsia="나눔고딕" w:hAnsi="나눔고딕" w:hint="eastAsia"/>
          <w:color w:val="auto"/>
        </w:rPr>
        <w:t>n</w:t>
      </w:r>
      <w:r>
        <w:rPr>
          <w:rStyle w:val="HTML0"/>
          <w:rFonts w:ascii="나눔고딕" w:eastAsia="나눔고딕" w:hAnsi="나눔고딕"/>
          <w:color w:val="auto"/>
        </w:rPr>
        <w:t>fs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서버의 설정도 </w:t>
      </w:r>
      <w:r w:rsidR="00F7400D">
        <w:rPr>
          <w:rStyle w:val="HTML0"/>
          <w:rFonts w:ascii="나눔고딕" w:eastAsia="나눔고딕" w:hAnsi="나눔고딕" w:hint="eastAsia"/>
          <w:color w:val="auto"/>
        </w:rPr>
        <w:t xml:space="preserve">타임 존의 경우와 마찬가지로 </w:t>
      </w:r>
      <w:r w:rsidR="00F7400D">
        <w:rPr>
          <w:rStyle w:val="HTML0"/>
          <w:rFonts w:ascii="나눔고딕" w:eastAsia="나눔고딕" w:hAnsi="나눔고딕"/>
          <w:color w:val="auto"/>
        </w:rPr>
        <w:t>hosts</w:t>
      </w:r>
      <w:r w:rsidR="00F7400D">
        <w:rPr>
          <w:rStyle w:val="HTML0"/>
          <w:rFonts w:ascii="나눔고딕" w:eastAsia="나눔고딕" w:hAnsi="나눔고딕" w:hint="eastAsia"/>
          <w:color w:val="auto"/>
        </w:rPr>
        <w:t>부분에 본인이 추가한 노드의 그룹명을 추가해 주면 됩니다.</w:t>
      </w:r>
    </w:p>
    <w:p w14:paraId="6A79807C" w14:textId="5A29AEFB" w:rsidR="007A5D0A" w:rsidRPr="00F7400D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bookmarkStart w:id="25" w:name="_Toc116636660"/>
    <w:p w14:paraId="6EE71435" w14:textId="47ED49F5" w:rsidR="007A5D0A" w:rsidRPr="00A52652" w:rsidRDefault="00B70A61" w:rsidP="00A52652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>
        <w:rPr>
          <w:rFonts w:ascii="나눔고딕" w:hAnsi="나눔고딕" w:hint="eastAsia"/>
          <w:b w:val="0"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1D9BFFDA" wp14:editId="0EC25CF4">
                <wp:simplePos x="0" y="0"/>
                <wp:positionH relativeFrom="margin">
                  <wp:align>right</wp:align>
                </wp:positionH>
                <wp:positionV relativeFrom="paragraph">
                  <wp:posOffset>321945</wp:posOffset>
                </wp:positionV>
                <wp:extent cx="6080760" cy="1333500"/>
                <wp:effectExtent l="0" t="0" r="15240" b="19050"/>
                <wp:wrapNone/>
                <wp:docPr id="306" name="직사각형 3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3335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131C91" id="직사각형 306" o:spid="_x0000_s1026" style="position:absolute;left:0;text-align:left;margin-left:427.6pt;margin-top:25.35pt;width:478.8pt;height:105pt;z-index:2518722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" filled="f" strokecolor="#161718 [3213]">
                <w10:wrap anchorx="margin"/>
              </v:rect>
            </w:pict>
          </mc:Fallback>
        </mc:AlternateContent>
      </w:r>
      <w:r w:rsidR="00F00D1D" w:rsidRPr="00A52652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5</w:t>
      </w:r>
      <w:r w:rsidR="00F00D1D" w:rsidRPr="00A52652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-3. </w:t>
      </w:r>
      <w:r w:rsidR="00F00D1D" w:rsidRPr="00A52652">
        <w:rPr>
          <w:rStyle w:val="HTML0"/>
          <w:rFonts w:asciiTheme="minorHAnsi" w:eastAsia="나눔고딕" w:hAnsiTheme="minorHAnsi" w:cs="Times New Roman"/>
          <w:sz w:val="32"/>
          <w:szCs w:val="22"/>
        </w:rPr>
        <w:t>우분투에</w:t>
      </w:r>
      <w:r w:rsidR="00F00D1D" w:rsidRPr="00A52652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F00D1D" w:rsidRPr="00A52652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nginx </w:t>
      </w:r>
      <w:r w:rsidR="00F00D1D" w:rsidRPr="00A52652">
        <w:rPr>
          <w:rStyle w:val="HTML0"/>
          <w:rFonts w:asciiTheme="minorHAnsi" w:eastAsia="나눔고딕" w:hAnsiTheme="minorHAnsi" w:cs="Times New Roman"/>
          <w:sz w:val="32"/>
          <w:szCs w:val="22"/>
        </w:rPr>
        <w:t>추가하기</w:t>
      </w:r>
      <w:bookmarkEnd w:id="25"/>
      <w:r w:rsidR="00F00D1D" w:rsidRPr="00A52652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</w:p>
    <w:p w14:paraId="275C33B2" w14:textId="46C67E6F" w:rsidR="007A5D0A" w:rsidRDefault="00800491" w:rsidP="00971B35">
      <w:pPr>
        <w:ind w:leftChars="100" w:left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타임 존과 </w:t>
      </w:r>
      <w:r>
        <w:rPr>
          <w:rStyle w:val="HTML0"/>
          <w:rFonts w:ascii="나눔고딕" w:eastAsia="나눔고딕" w:hAnsi="나눔고딕"/>
          <w:color w:val="auto"/>
        </w:rPr>
        <w:t>nfs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설정과는 다르게 </w:t>
      </w:r>
      <w:r>
        <w:rPr>
          <w:rStyle w:val="HTML0"/>
          <w:rFonts w:ascii="나눔고딕" w:eastAsia="나눔고딕" w:hAnsi="나눔고딕"/>
          <w:color w:val="auto"/>
        </w:rPr>
        <w:t>nginx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를 추가할 경우에는 기존 파일에서 </w:t>
      </w:r>
      <w:r w:rsidR="00E36933">
        <w:rPr>
          <w:rStyle w:val="HTML0"/>
          <w:rFonts w:ascii="나눔고딕" w:eastAsia="나눔고딕" w:hAnsi="나눔고딕" w:hint="eastAsia"/>
          <w:color w:val="auto"/>
        </w:rPr>
        <w:t>수정해야 할 부분이 조금 더 많습니다.</w:t>
      </w:r>
      <w:r w:rsidR="00E36933">
        <w:rPr>
          <w:rStyle w:val="HTML0"/>
          <w:rFonts w:ascii="나눔고딕" w:eastAsia="나눔고딕" w:hAnsi="나눔고딕"/>
          <w:color w:val="auto"/>
        </w:rPr>
        <w:t xml:space="preserve"> </w:t>
      </w:r>
      <w:r w:rsidR="00E36933">
        <w:rPr>
          <w:rStyle w:val="HTML0"/>
          <w:rFonts w:ascii="나눔고딕" w:eastAsia="나눔고딕" w:hAnsi="나눔고딕" w:hint="eastAsia"/>
          <w:color w:val="auto"/>
        </w:rPr>
        <w:t xml:space="preserve">그 이유는 </w:t>
      </w:r>
      <w:r w:rsidR="00612589">
        <w:rPr>
          <w:rStyle w:val="HTML0"/>
          <w:rFonts w:ascii="나눔고딕" w:eastAsia="나눔고딕" w:hAnsi="나눔고딕"/>
          <w:color w:val="auto"/>
        </w:rPr>
        <w:t>CentOS</w:t>
      </w:r>
      <w:r w:rsidR="00E36933">
        <w:rPr>
          <w:rStyle w:val="HTML0"/>
          <w:rFonts w:ascii="나눔고딕" w:eastAsia="나눔고딕" w:hAnsi="나눔고딕" w:hint="eastAsia"/>
          <w:color w:val="auto"/>
        </w:rPr>
        <w:t>와 우분투의 패키지 매니저 이름이 다르기 때문입니다.</w:t>
      </w:r>
    </w:p>
    <w:p w14:paraId="7FA695E2" w14:textId="11F9873F" w:rsidR="00E36933" w:rsidRDefault="00E36933" w:rsidP="00A07C6B">
      <w:pPr>
        <w:ind w:firstLineChars="100" w:firstLine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C</w:t>
      </w:r>
      <w:r>
        <w:rPr>
          <w:rStyle w:val="HTML0"/>
          <w:rFonts w:ascii="나눔고딕" w:eastAsia="나눔고딕" w:hAnsi="나눔고딕"/>
          <w:color w:val="auto"/>
        </w:rPr>
        <w:t xml:space="preserve">entOS </w:t>
      </w:r>
      <w:r w:rsidR="00E17B0A">
        <w:rPr>
          <w:rStyle w:val="HTML0"/>
          <w:rFonts w:ascii="나눔고딕" w:eastAsia="나눔고딕" w:hAnsi="나눔고딕"/>
          <w:color w:val="auto"/>
        </w:rPr>
        <w:t>–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 w:rsidR="00E17B0A">
        <w:rPr>
          <w:rStyle w:val="HTML0"/>
          <w:rFonts w:ascii="나눔고딕" w:eastAsia="나눔고딕" w:hAnsi="나눔고딕"/>
          <w:color w:val="auto"/>
        </w:rPr>
        <w:t>yum</w:t>
      </w:r>
    </w:p>
    <w:p w14:paraId="72D413BA" w14:textId="4A15B5AB" w:rsidR="00E17B0A" w:rsidRDefault="00E17B0A" w:rsidP="00A07C6B">
      <w:pPr>
        <w:ind w:firstLineChars="100" w:firstLine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U</w:t>
      </w:r>
      <w:r>
        <w:rPr>
          <w:rStyle w:val="HTML0"/>
          <w:rFonts w:ascii="나눔고딕" w:eastAsia="나눔고딕" w:hAnsi="나눔고딕"/>
          <w:color w:val="auto"/>
        </w:rPr>
        <w:t>buntu - apt</w:t>
      </w:r>
    </w:p>
    <w:p w14:paraId="5C7EFEA1" w14:textId="4BB35AE0" w:rsidR="007A5D0A" w:rsidRDefault="00454CFC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lastRenderedPageBreak/>
        <w:t xml:space="preserve">다음의 내용을 </w:t>
      </w:r>
      <w:r>
        <w:rPr>
          <w:rStyle w:val="HTML0"/>
          <w:rFonts w:ascii="나눔고딕" w:eastAsia="나눔고딕" w:hAnsi="나눔고딕"/>
          <w:color w:val="auto"/>
        </w:rPr>
        <w:t xml:space="preserve">nginx_install.yml 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파일에 </w:t>
      </w:r>
      <w:r w:rsidR="00F04477">
        <w:rPr>
          <w:rStyle w:val="HTML0"/>
          <w:rFonts w:ascii="나눔고딕" w:eastAsia="나눔고딕" w:hAnsi="나눔고딕" w:hint="eastAsia"/>
          <w:color w:val="auto"/>
        </w:rPr>
        <w:t>추가</w:t>
      </w:r>
      <w:r w:rsidR="00F04477">
        <w:rPr>
          <w:rStyle w:val="HTML0"/>
          <w:rFonts w:ascii="나눔고딕" w:eastAsia="나눔고딕" w:hAnsi="나눔고딕"/>
          <w:color w:val="auto"/>
        </w:rPr>
        <w:t>합니다</w:t>
      </w:r>
      <w:r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06FE8232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install nginx on Ubuntu</w:t>
      </w:r>
    </w:p>
    <w:p w14:paraId="6CD57A53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hosts: Ubuntu</w:t>
      </w:r>
    </w:p>
    <w:p w14:paraId="54C2AAE7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gather_facts: no</w:t>
      </w:r>
    </w:p>
    <w:p w14:paraId="4B23375C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become: yes</w:t>
      </w:r>
    </w:p>
    <w:p w14:paraId="210F9D4A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6F11E3B1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tasks:</w:t>
      </w:r>
    </w:p>
    <w:p w14:paraId="1C58E5E7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install nginx</w:t>
      </w:r>
    </w:p>
    <w:p w14:paraId="19789847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apt:</w:t>
      </w:r>
    </w:p>
    <w:p w14:paraId="4276889A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pkg: nginx</w:t>
      </w:r>
    </w:p>
    <w:p w14:paraId="5863473F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state: present</w:t>
      </w:r>
    </w:p>
    <w:p w14:paraId="73B12AC7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update_cache: yes</w:t>
      </w:r>
    </w:p>
    <w:p w14:paraId="6EC30DE6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- name: upload default index.html for web server</w:t>
      </w:r>
    </w:p>
    <w:p w14:paraId="4BF92944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get_url:</w:t>
      </w:r>
    </w:p>
    <w:p w14:paraId="30B0E128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url: https://www.apache.org</w:t>
      </w:r>
    </w:p>
    <w:p w14:paraId="0CBA9201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dest: /usr/share/nginx/html/</w:t>
      </w:r>
    </w:p>
    <w:p w14:paraId="6C7FD500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 mode: 0644</w:t>
      </w:r>
    </w:p>
    <w:p w14:paraId="7F1B5A61" w14:textId="77777777" w:rsidR="00454CFC" w:rsidRDefault="00454CFC" w:rsidP="00454CFC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 validate_certs: no</w:t>
      </w:r>
    </w:p>
    <w:p w14:paraId="593B788A" w14:textId="77777777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6FA505C6" w14:textId="77777777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4A1D274" w14:textId="77777777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35E986C1" w14:textId="252F7A85" w:rsidR="007A5D0A" w:rsidRDefault="00CB32E0" w:rsidP="002D48AB">
      <w:pPr>
        <w:pStyle w:val="2"/>
        <w:rPr>
          <w:rStyle w:val="HTML0"/>
          <w:rFonts w:ascii="나눔고딕" w:eastAsia="나눔고딕" w:hAnsi="나눔고딕"/>
          <w:color w:val="auto"/>
        </w:rPr>
      </w:pPr>
      <w:bookmarkStart w:id="26" w:name="_Toc116636661"/>
      <w:r w:rsidRPr="00C81014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6</w:t>
      </w:r>
      <w:r w:rsidR="00C81014" w:rsidRPr="00C81014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. </w:t>
      </w:r>
      <w:r w:rsidR="00C47766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앤서블</w:t>
      </w:r>
      <w:r w:rsidR="00C47766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C47766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– </w:t>
      </w:r>
      <w:r w:rsidR="00C47766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W</w:t>
      </w:r>
      <w:r w:rsidR="00C47766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indows </w:t>
      </w:r>
      <w:r w:rsidR="001F6E27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관리하기</w:t>
      </w:r>
      <w:r w:rsidR="0093177D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93177D">
        <w:rPr>
          <w:rStyle w:val="HTML0"/>
          <w:rFonts w:asciiTheme="majorHAnsi" w:eastAsia="나눔고딕" w:hAnsiTheme="majorHAnsi" w:cs="Times New Roman"/>
          <w:sz w:val="40"/>
          <w:szCs w:val="22"/>
        </w:rPr>
        <w:t>(</w:t>
      </w:r>
      <w:r w:rsidR="0093177D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미완성</w:t>
      </w:r>
      <w:r w:rsidR="0093177D">
        <w:rPr>
          <w:rStyle w:val="HTML0"/>
          <w:rFonts w:asciiTheme="majorHAnsi" w:eastAsia="나눔고딕" w:hAnsiTheme="majorHAnsi" w:cs="Times New Roman"/>
          <w:sz w:val="40"/>
          <w:szCs w:val="22"/>
        </w:rPr>
        <w:t>)</w:t>
      </w:r>
      <w:bookmarkEnd w:id="26"/>
    </w:p>
    <w:p w14:paraId="60FE5F2B" w14:textId="5CDECAB0" w:rsidR="007A5D0A" w:rsidRDefault="0031550C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이번 장에서는 </w:t>
      </w:r>
      <w:r w:rsidR="00765666">
        <w:rPr>
          <w:rStyle w:val="HTML0"/>
          <w:rFonts w:ascii="나눔고딕" w:eastAsia="나눔고딕" w:hAnsi="나눔고딕" w:hint="eastAsia"/>
          <w:color w:val="auto"/>
        </w:rPr>
        <w:t xml:space="preserve">현재 구성되어 있는 시스템에 윈도우 운영체제를 사용하는 노드를 </w:t>
      </w:r>
      <w:r w:rsidR="00F446B6">
        <w:rPr>
          <w:rStyle w:val="HTML0"/>
          <w:rFonts w:ascii="나눔고딕" w:eastAsia="나눔고딕" w:hAnsi="나눔고딕" w:hint="eastAsia"/>
          <w:color w:val="auto"/>
        </w:rPr>
        <w:t>한 대</w:t>
      </w:r>
      <w:r w:rsidR="00765666">
        <w:rPr>
          <w:rStyle w:val="HTML0"/>
          <w:rFonts w:ascii="나눔고딕" w:eastAsia="나눔고딕" w:hAnsi="나눔고딕" w:hint="eastAsia"/>
          <w:color w:val="auto"/>
        </w:rPr>
        <w:t xml:space="preserve"> 추가하여 관리하는 방법을 </w:t>
      </w:r>
      <w:r w:rsidR="00F446B6">
        <w:rPr>
          <w:rStyle w:val="HTML0"/>
          <w:rFonts w:ascii="나눔고딕" w:eastAsia="나눔고딕" w:hAnsi="나눔고딕" w:hint="eastAsia"/>
          <w:color w:val="auto"/>
        </w:rPr>
        <w:t>알아</w:t>
      </w:r>
      <w:r w:rsidR="00F446B6">
        <w:rPr>
          <w:rStyle w:val="HTML0"/>
          <w:rFonts w:ascii="나눔고딕" w:eastAsia="나눔고딕" w:hAnsi="나눔고딕"/>
          <w:color w:val="auto"/>
        </w:rPr>
        <w:t>보겠습니다</w:t>
      </w:r>
      <w:r w:rsidR="00765666"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7BD817C3" w14:textId="77777777" w:rsidR="00765666" w:rsidRDefault="00765666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B5828FD" w14:textId="030A3DE3" w:rsidR="00765666" w:rsidRPr="00F446B6" w:rsidRDefault="00765666" w:rsidP="00F446B6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bookmarkStart w:id="27" w:name="_Toc116636662"/>
      <w:r w:rsidRPr="00F446B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6</w:t>
      </w:r>
      <w:r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-1. 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>Vagrant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>를</w:t>
      </w:r>
      <w:r w:rsidR="003F6E32" w:rsidRPr="00F446B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>이용해서</w:t>
      </w:r>
      <w:r w:rsidR="003F6E32" w:rsidRPr="00F446B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Windows 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>노드</w:t>
      </w:r>
      <w:r w:rsidR="003F6E32" w:rsidRPr="00F446B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3F6E32" w:rsidRPr="00F446B6">
        <w:rPr>
          <w:rStyle w:val="HTML0"/>
          <w:rFonts w:asciiTheme="minorHAnsi" w:eastAsia="나눔고딕" w:hAnsiTheme="minorHAnsi" w:cs="Times New Roman"/>
          <w:sz w:val="32"/>
          <w:szCs w:val="22"/>
        </w:rPr>
        <w:t>추가하기</w:t>
      </w:r>
      <w:bookmarkEnd w:id="27"/>
    </w:p>
    <w:p w14:paraId="607A42CF" w14:textId="7D657900" w:rsidR="003F6E32" w:rsidRPr="00D471BE" w:rsidRDefault="00F446B6" w:rsidP="00C060F8">
      <w:pPr>
        <w:rPr>
          <w:rStyle w:val="HTML0"/>
          <w:rFonts w:ascii="나눔고딕" w:eastAsia="나눔고딕" w:hAnsi="나눔고딕"/>
          <w:b/>
          <w:bCs/>
          <w:color w:val="auto"/>
        </w:rPr>
      </w:pPr>
      <w:r w:rsidRPr="00D471BE">
        <w:rPr>
          <w:rStyle w:val="HTML0"/>
          <w:rFonts w:ascii="나눔고딕" w:eastAsia="나눔고딕" w:hAnsi="나눔고딕" w:hint="eastAsia"/>
          <w:b/>
          <w:bCs/>
          <w:color w:val="auto"/>
        </w:rPr>
        <w:t>-</w:t>
      </w:r>
      <w:r w:rsidRPr="00D471BE">
        <w:rPr>
          <w:rStyle w:val="HTML0"/>
          <w:rFonts w:ascii="나눔고딕" w:eastAsia="나눔고딕" w:hAnsi="나눔고딕"/>
          <w:b/>
          <w:bCs/>
          <w:color w:val="auto"/>
        </w:rPr>
        <w:t>Vagrantfile</w:t>
      </w:r>
    </w:p>
    <w:p w14:paraId="5589569F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>#Ansible-Node05</w:t>
      </w:r>
    </w:p>
    <w:p w14:paraId="10CCE982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 xml:space="preserve">  config.vm.define:"ansible-node05" do |cfg|</w:t>
      </w:r>
    </w:p>
    <w:p w14:paraId="2026C83E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 xml:space="preserve">     cfg.vm.box = "sysnet4admin/Windows2016"</w:t>
      </w:r>
    </w:p>
    <w:p w14:paraId="0ADCA5DA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cfg.vm.provider:virtualbox do |vb|</w:t>
      </w:r>
    </w:p>
    <w:p w14:paraId="4DD35FEE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  vb.name="Ansible-Node05"</w:t>
      </w:r>
    </w:p>
    <w:p w14:paraId="41140F18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  vb.customize ["modifyvm", :id, "--cpus",2]</w:t>
      </w:r>
    </w:p>
    <w:p w14:paraId="3993D932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  vb.customize ["modifyvm", :id, "--memory",2048]</w:t>
      </w:r>
    </w:p>
    <w:p w14:paraId="780025F5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end</w:t>
      </w:r>
    </w:p>
    <w:p w14:paraId="38BD1D31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cfg.vm.host_name="ansible-node05"</w:t>
      </w:r>
    </w:p>
    <w:p w14:paraId="4A15BDF0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cfg.vm.synced_folder ".", "/vagrant", disabled: true</w:t>
      </w:r>
    </w:p>
    <w:p w14:paraId="3F24718F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cfg.vm.network "public_network", ip: "172.31.98.16"</w:t>
      </w:r>
    </w:p>
    <w:p w14:paraId="74255ED3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lastRenderedPageBreak/>
        <w:tab/>
        <w:t xml:space="preserve"> cfg.vm.network "forwarded_port", guest: 22, host: 17216, auto_correct: false, id: "ssh"</w:t>
      </w:r>
    </w:p>
    <w:p w14:paraId="58B3C9B9" w14:textId="77777777" w:rsidR="00D471BE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ab/>
        <w:t xml:space="preserve"> cfg.vm.provision "shell", inline: "netsh firewall set opmode disable"</w:t>
      </w:r>
    </w:p>
    <w:p w14:paraId="0466CB47" w14:textId="044EAED4" w:rsidR="00F446B6" w:rsidRPr="00D471BE" w:rsidRDefault="00D471BE" w:rsidP="00D471BE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D471BE">
        <w:rPr>
          <w:rStyle w:val="HTML0"/>
          <w:rFonts w:ascii="Consolas" w:hAnsi="Consolas"/>
          <w:color w:val="555555"/>
        </w:rPr>
        <w:t xml:space="preserve">  end</w:t>
      </w:r>
    </w:p>
    <w:p w14:paraId="3F657412" w14:textId="0CB17C66" w:rsidR="003F6E32" w:rsidRDefault="00D471BE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n</w:t>
      </w:r>
      <w:r>
        <w:rPr>
          <w:rStyle w:val="HTML0"/>
          <w:rFonts w:ascii="나눔고딕" w:eastAsia="나눔고딕" w:hAnsi="나눔고딕"/>
          <w:color w:val="auto"/>
        </w:rPr>
        <w:t>ode05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의 내용을 </w:t>
      </w:r>
      <w:r>
        <w:rPr>
          <w:rStyle w:val="HTML0"/>
          <w:rFonts w:ascii="나눔고딕" w:eastAsia="나눔고딕" w:hAnsi="나눔고딕"/>
          <w:color w:val="auto"/>
        </w:rPr>
        <w:t>Vagrantfile</w:t>
      </w:r>
      <w:r>
        <w:rPr>
          <w:rStyle w:val="HTML0"/>
          <w:rFonts w:ascii="나눔고딕" w:eastAsia="나눔고딕" w:hAnsi="나눔고딕" w:hint="eastAsia"/>
          <w:color w:val="auto"/>
        </w:rPr>
        <w:t>에 추가합니다.</w:t>
      </w:r>
      <w:r w:rsidR="00E11EC3">
        <w:rPr>
          <w:rStyle w:val="HTML0"/>
          <w:rFonts w:ascii="나눔고딕" w:eastAsia="나눔고딕" w:hAnsi="나눔고딕"/>
          <w:color w:val="auto"/>
        </w:rPr>
        <w:t xml:space="preserve"> </w:t>
      </w:r>
      <w:r w:rsidR="00E11EC3" w:rsidRPr="00E11EC3">
        <w:rPr>
          <w:rStyle w:val="HTML0"/>
          <w:rFonts w:ascii="나눔고딕" w:eastAsia="나눔고딕" w:hAnsi="나눔고딕"/>
          <w:color w:val="auto"/>
        </w:rPr>
        <w:t xml:space="preserve">테스트 환경을 구성하기 위해서 윈도우 서버의 방화벽을 끄기 위해 </w:t>
      </w:r>
      <w:r w:rsidR="00E11EC3" w:rsidRPr="003525EB">
        <w:rPr>
          <w:rStyle w:val="HTML0"/>
          <w:rFonts w:ascii="Consolas" w:hAnsi="Consolas"/>
          <w:color w:val="555555"/>
        </w:rPr>
        <w:t>cfg.vm.provision "shell", inline: "netsh firewall set opmode disable"</w:t>
      </w:r>
      <w:r w:rsidR="00E11EC3" w:rsidRPr="003525EB">
        <w:rPr>
          <w:rStyle w:val="HTML0"/>
          <w:rFonts w:ascii="나눔고딕" w:eastAsia="나눔고딕" w:hAnsi="나눔고딕"/>
          <w:color w:val="555555"/>
        </w:rPr>
        <w:t>를</w:t>
      </w:r>
      <w:r w:rsidR="00E11EC3" w:rsidRPr="00E11EC3">
        <w:rPr>
          <w:rStyle w:val="HTML0"/>
          <w:rFonts w:ascii="나눔고딕" w:eastAsia="나눔고딕" w:hAnsi="나눔고딕"/>
          <w:color w:val="auto"/>
        </w:rPr>
        <w:t xml:space="preserve"> 추가</w:t>
      </w:r>
      <w:r w:rsidR="00E11EC3">
        <w:rPr>
          <w:rStyle w:val="HTML0"/>
          <w:rFonts w:ascii="나눔고딕" w:eastAsia="나눔고딕" w:hAnsi="나눔고딕" w:hint="eastAsia"/>
          <w:color w:val="auto"/>
        </w:rPr>
        <w:t>합니</w:t>
      </w:r>
      <w:r w:rsidR="00E11EC3" w:rsidRPr="00E11EC3">
        <w:rPr>
          <w:rStyle w:val="HTML0"/>
          <w:rFonts w:ascii="나눔고딕" w:eastAsia="나눔고딕" w:hAnsi="나눔고딕"/>
          <w:color w:val="auto"/>
        </w:rPr>
        <w:t>다.</w:t>
      </w:r>
    </w:p>
    <w:p w14:paraId="23F02D1A" w14:textId="77777777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075CC36" w14:textId="48F40852" w:rsidR="00516547" w:rsidRPr="00752404" w:rsidRDefault="00516547" w:rsidP="00C060F8">
      <w:pPr>
        <w:rPr>
          <w:rStyle w:val="HTML0"/>
          <w:rFonts w:ascii="나눔고딕" w:eastAsia="나눔고딕" w:hAnsi="나눔고딕"/>
          <w:b/>
          <w:bCs/>
          <w:color w:val="auto"/>
        </w:rPr>
      </w:pPr>
      <w:r w:rsidRPr="00752404">
        <w:rPr>
          <w:rStyle w:val="HTML0"/>
          <w:rFonts w:ascii="나눔고딕" w:eastAsia="나눔고딕" w:hAnsi="나눔고딕" w:hint="eastAsia"/>
          <w:b/>
          <w:bCs/>
          <w:color w:val="auto"/>
        </w:rPr>
        <w:t>-A</w:t>
      </w:r>
      <w:r w:rsidRPr="00752404">
        <w:rPr>
          <w:rStyle w:val="HTML0"/>
          <w:rFonts w:ascii="나눔고딕" w:eastAsia="나눔고딕" w:hAnsi="나눔고딕"/>
          <w:b/>
          <w:bCs/>
          <w:color w:val="auto"/>
        </w:rPr>
        <w:t>nsible_evn_ready.yml</w:t>
      </w:r>
    </w:p>
    <w:p w14:paraId="1702BD65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>- name: Add "/etc/hosts"</w:t>
      </w:r>
    </w:p>
    <w:p w14:paraId="5F2893EC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blockinfile: |</w:t>
      </w:r>
    </w:p>
    <w:p w14:paraId="32BFA279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dest=/etc/hosts</w:t>
      </w:r>
    </w:p>
    <w:p w14:paraId="7CC8B859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content="</w:t>
      </w:r>
    </w:p>
    <w:p w14:paraId="3B55179B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172.31.98.11 server</w:t>
      </w:r>
    </w:p>
    <w:p w14:paraId="4A777717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172.31.98.12 node01</w:t>
      </w:r>
    </w:p>
    <w:p w14:paraId="642088C4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172.31.98.13 node02</w:t>
      </w:r>
    </w:p>
    <w:p w14:paraId="4F2BB81F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172.31.98.14 node03</w:t>
      </w:r>
    </w:p>
    <w:p w14:paraId="5B434CD6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172.31.98.15 node04</w:t>
      </w:r>
    </w:p>
    <w:p w14:paraId="3FE783D6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172.31.98.16 node04"</w:t>
      </w:r>
    </w:p>
    <w:p w14:paraId="2FB97745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</w:t>
      </w:r>
    </w:p>
    <w:p w14:paraId="79215353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- name: Add "/etc/ansible/hosts"</w:t>
      </w:r>
    </w:p>
    <w:p w14:paraId="0E869F60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blockinfile: |</w:t>
      </w:r>
    </w:p>
    <w:p w14:paraId="5D9CE20A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dest=/etc/ansible/hosts</w:t>
      </w:r>
    </w:p>
    <w:p w14:paraId="6698945D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content="</w:t>
      </w:r>
    </w:p>
    <w:p w14:paraId="0680A1DC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[CentOS]</w:t>
      </w:r>
    </w:p>
    <w:p w14:paraId="0FCE21E2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node01</w:t>
      </w:r>
    </w:p>
    <w:p w14:paraId="71F68DFA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node02</w:t>
      </w:r>
    </w:p>
    <w:p w14:paraId="1AB1967A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</w:t>
      </w:r>
    </w:p>
    <w:p w14:paraId="29E6741A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[UbuntuOS]</w:t>
      </w:r>
    </w:p>
    <w:p w14:paraId="0900E29D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node03</w:t>
      </w:r>
    </w:p>
    <w:p w14:paraId="02025A5C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node04</w:t>
      </w:r>
    </w:p>
    <w:p w14:paraId="2F512D2D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</w:t>
      </w:r>
    </w:p>
    <w:p w14:paraId="583EE234" w14:textId="77777777" w:rsidR="00752404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[Win]</w:t>
      </w:r>
    </w:p>
    <w:p w14:paraId="16996112" w14:textId="1266EAC7" w:rsidR="00516547" w:rsidRPr="00752404" w:rsidRDefault="00752404" w:rsidP="00752404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 w:rsidRPr="00752404">
        <w:rPr>
          <w:rStyle w:val="HTML0"/>
          <w:rFonts w:ascii="Consolas" w:hAnsi="Consolas"/>
          <w:color w:val="555555"/>
        </w:rPr>
        <w:t xml:space="preserve">           node05"</w:t>
      </w:r>
    </w:p>
    <w:p w14:paraId="34AB7E8B" w14:textId="3AD39FCE" w:rsidR="00D14E23" w:rsidRDefault="00752404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새로 추가한 노드의 호스트 정보를 추가해줍니다.</w:t>
      </w:r>
    </w:p>
    <w:p w14:paraId="6B10045D" w14:textId="7E48841A" w:rsidR="00D14E23" w:rsidRDefault="003B4C30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그리고 모든 파일을 수정했으면 </w:t>
      </w:r>
    </w:p>
    <w:p w14:paraId="1F57CBD9" w14:textId="77777777" w:rsidR="003B4C30" w:rsidRDefault="003B4C30" w:rsidP="003B4C30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C:\HashiCorp&gt;vagrant up ansible-node05</w:t>
      </w:r>
    </w:p>
    <w:p w14:paraId="0633F5E3" w14:textId="77777777" w:rsidR="003B4C30" w:rsidRDefault="003B4C30" w:rsidP="003B4C30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>C:\HashiCorp&gt;vagrant provision ansible-server</w:t>
      </w:r>
    </w:p>
    <w:p w14:paraId="63B3BB30" w14:textId="458311AC" w:rsidR="003B4C30" w:rsidRDefault="00BF0CA1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위의 명령어를 통해 변경 사항을 적용시킵니다.</w:t>
      </w:r>
    </w:p>
    <w:p w14:paraId="3AF1F3D7" w14:textId="77777777" w:rsidR="00BF0CA1" w:rsidRDefault="00BF0CA1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6189012B" w14:textId="14E752A6" w:rsidR="00BF0CA1" w:rsidRDefault="00BF0CA1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D3B947E" w14:textId="148EA903" w:rsidR="00BF0CA1" w:rsidRDefault="003C6E0C" w:rsidP="00BF0CA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 w:rsidR="00BF0CA1">
        <w:rPr>
          <w:rStyle w:val="HTML0"/>
          <w:rFonts w:ascii="Consolas" w:hAnsi="Consolas"/>
          <w:color w:val="555555"/>
        </w:rPr>
        <w:t>vagrant ssh ansible-server</w:t>
      </w:r>
    </w:p>
    <w:p w14:paraId="31DBC724" w14:textId="3FF6990E" w:rsidR="00BF0CA1" w:rsidRDefault="003C6E0C" w:rsidP="00BF0CA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hint="eastAsia"/>
          <w:color w:val="555555"/>
        </w:rPr>
        <w:t>▶</w:t>
      </w:r>
      <w:r w:rsidR="00BF0CA1">
        <w:rPr>
          <w:rStyle w:val="HTML0"/>
          <w:rFonts w:ascii="Consolas" w:hAnsi="Consolas" w:hint="eastAsia"/>
          <w:color w:val="555555"/>
        </w:rPr>
        <w:t>p</w:t>
      </w:r>
      <w:r w:rsidR="00BF0CA1">
        <w:rPr>
          <w:rStyle w:val="HTML0"/>
          <w:rFonts w:ascii="Consolas" w:hAnsi="Consolas"/>
          <w:color w:val="555555"/>
        </w:rPr>
        <w:t>ing 172.31.98.16</w:t>
      </w:r>
    </w:p>
    <w:p w14:paraId="1373FDF8" w14:textId="63E2CA64" w:rsidR="003C6E0C" w:rsidRDefault="003C6E0C" w:rsidP="00BF0CA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1"/>
          <w:szCs w:val="21"/>
        </w:rPr>
      </w:pPr>
      <w:r w:rsidRPr="00BF0CA1">
        <w:rPr>
          <w:rStyle w:val="HTML0"/>
          <w:rFonts w:ascii="나눔고딕" w:eastAsia="나눔고딕" w:hAnsi="나눔고딕"/>
          <w:noProof/>
        </w:rPr>
        <w:drawing>
          <wp:inline distT="0" distB="0" distL="0" distR="0" wp14:anchorId="0E7B3A1E" wp14:editId="287157EF">
            <wp:extent cx="5906324" cy="1181265"/>
            <wp:effectExtent l="0" t="0" r="0" b="0"/>
            <wp:docPr id="256" name="그림 256" descr="텍스트, 칠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그림 253" descr="텍스트, 칠판이(가) 표시된 사진&#10;&#10;자동 생성된 설명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06324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16D9C" w14:textId="63007117" w:rsidR="00744725" w:rsidRDefault="00744725" w:rsidP="00744725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hint="eastAsia"/>
          <w:color w:val="555555"/>
        </w:rPr>
        <w:t>▶</w:t>
      </w:r>
      <w:r>
        <w:rPr>
          <w:rStyle w:val="HTML0"/>
          <w:rFonts w:ascii="Consolas" w:hAnsi="Consolas"/>
          <w:color w:val="555555"/>
        </w:rPr>
        <w:t>ansible Win -m win_ping -k</w:t>
      </w:r>
    </w:p>
    <w:p w14:paraId="4CAAC941" w14:textId="7CDDCA3C" w:rsidR="003C6E0C" w:rsidRPr="00744725" w:rsidRDefault="008327C3" w:rsidP="00BF0CA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  <w:sz w:val="21"/>
          <w:szCs w:val="21"/>
        </w:rPr>
      </w:pPr>
      <w:r w:rsidRPr="008327C3">
        <w:rPr>
          <w:rStyle w:val="HTML0"/>
          <w:rFonts w:ascii="Consolas" w:hAnsi="Consolas"/>
          <w:noProof/>
          <w:color w:val="555555"/>
          <w:sz w:val="21"/>
          <w:szCs w:val="21"/>
        </w:rPr>
        <w:drawing>
          <wp:inline distT="0" distB="0" distL="0" distR="0" wp14:anchorId="63A44EB0" wp14:editId="21045876">
            <wp:extent cx="6097270" cy="745490"/>
            <wp:effectExtent l="0" t="0" r="0" b="0"/>
            <wp:docPr id="257" name="그림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4BF3" w14:textId="4E03E2FE" w:rsidR="00BF0CA1" w:rsidRDefault="008327C3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현재 </w:t>
      </w:r>
      <w:r>
        <w:rPr>
          <w:rStyle w:val="HTML0"/>
          <w:rFonts w:ascii="나눔고딕" w:eastAsia="나눔고딕" w:hAnsi="나눔고딕"/>
          <w:color w:val="auto"/>
        </w:rPr>
        <w:t>win_ping</w:t>
      </w:r>
      <w:r>
        <w:rPr>
          <w:rStyle w:val="HTML0"/>
          <w:rFonts w:ascii="나눔고딕" w:eastAsia="나눔고딕" w:hAnsi="나눔고딕" w:hint="eastAsia"/>
          <w:color w:val="auto"/>
        </w:rPr>
        <w:t>모듈을 이용해서 윈도우 노드와 통신을 시도</w:t>
      </w:r>
      <w:r>
        <w:rPr>
          <w:rStyle w:val="HTML0"/>
          <w:rFonts w:ascii="나눔고딕" w:eastAsia="나눔고딕" w:hAnsi="나눔고딕"/>
          <w:color w:val="auto"/>
        </w:rPr>
        <w:t>하였지만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 실패하였습니다.</w:t>
      </w:r>
    </w:p>
    <w:p w14:paraId="455C27E6" w14:textId="0627FC53" w:rsidR="008327C3" w:rsidRDefault="00BE65E5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02CA5E4A" wp14:editId="4707ABA8">
                <wp:simplePos x="0" y="0"/>
                <wp:positionH relativeFrom="margin">
                  <wp:align>right</wp:align>
                </wp:positionH>
                <wp:positionV relativeFrom="paragraph">
                  <wp:posOffset>353695</wp:posOffset>
                </wp:positionV>
                <wp:extent cx="6080760" cy="4549140"/>
                <wp:effectExtent l="0" t="0" r="15240" b="22860"/>
                <wp:wrapNone/>
                <wp:docPr id="307" name="직사각형 3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454914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91585B" id="직사각형 307" o:spid="_x0000_s1026" style="position:absolute;left:0;text-align:left;margin-left:427.6pt;margin-top:27.85pt;width:478.8pt;height:358.2pt;z-index:2518743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0E4128">
        <w:rPr>
          <w:rStyle w:val="HTML0"/>
          <w:rFonts w:ascii="나눔고딕" w:eastAsia="나눔고딕" w:hAnsi="나눔고딕" w:hint="eastAsia"/>
          <w:color w:val="auto"/>
        </w:rPr>
        <w:t>실패하는 이유를 설명하기 위해서는 앤서블의 실행 과정을 이해해야 합니다.</w:t>
      </w:r>
      <w:r w:rsidRPr="00BE65E5">
        <w:rPr>
          <w:rFonts w:ascii="나눔고딕" w:hAnsi="나눔고딕" w:hint="eastAsia"/>
          <w:b/>
          <w:bCs/>
          <w:noProof/>
          <w:color w:val="auto"/>
        </w:rPr>
        <w:t xml:space="preserve"> </w:t>
      </w:r>
    </w:p>
    <w:p w14:paraId="1668E9D8" w14:textId="2F29A967" w:rsidR="000E4128" w:rsidRDefault="004F0120" w:rsidP="00C060F8">
      <w:pPr>
        <w:rPr>
          <w:rStyle w:val="HTML0"/>
          <w:rFonts w:ascii="나눔고딕" w:eastAsia="나눔고딕" w:hAnsi="나눔고딕"/>
          <w:color w:val="auto"/>
        </w:rPr>
      </w:pPr>
      <w:r w:rsidRPr="004F0120">
        <w:rPr>
          <w:rStyle w:val="HTML0"/>
          <w:rFonts w:ascii="나눔고딕" w:eastAsia="나눔고딕" w:hAnsi="나눔고딕"/>
          <w:noProof/>
          <w:color w:val="auto"/>
        </w:rPr>
        <w:drawing>
          <wp:inline distT="0" distB="0" distL="0" distR="0" wp14:anchorId="6C54A2B7" wp14:editId="05F33F92">
            <wp:extent cx="6058746" cy="4610743"/>
            <wp:effectExtent l="0" t="0" r="0" b="0"/>
            <wp:docPr id="258" name="그림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58746" cy="4610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F3A9" w14:textId="4D7A556A" w:rsidR="004F0120" w:rsidRDefault="004F0120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위의 그림과 같이 앤서블은 각 노드들에게 </w:t>
      </w:r>
      <w:r>
        <w:rPr>
          <w:rStyle w:val="HTML0"/>
          <w:rFonts w:ascii="나눔고딕" w:eastAsia="나눔고딕" w:hAnsi="나눔고딕"/>
          <w:color w:val="auto"/>
        </w:rPr>
        <w:t>SSH</w:t>
      </w:r>
      <w:r>
        <w:rPr>
          <w:rStyle w:val="HTML0"/>
          <w:rFonts w:ascii="나눔고딕" w:eastAsia="나눔고딕" w:hAnsi="나눔고딕" w:hint="eastAsia"/>
          <w:color w:val="auto"/>
        </w:rPr>
        <w:t>를 통해 파이썬 스크립트를 보내서 명령을 수행합니다.</w:t>
      </w:r>
      <w:r>
        <w:rPr>
          <w:rStyle w:val="HTML0"/>
          <w:rFonts w:ascii="나눔고딕" w:eastAsia="나눔고딕" w:hAnsi="나눔고딕"/>
          <w:color w:val="auto"/>
        </w:rPr>
        <w:t xml:space="preserve"> 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그래서 기본적으로 </w:t>
      </w:r>
      <w:r>
        <w:rPr>
          <w:rStyle w:val="HTML0"/>
          <w:rFonts w:ascii="나눔고딕" w:eastAsia="나눔고딕" w:hAnsi="나눔고딕"/>
          <w:color w:val="auto"/>
        </w:rPr>
        <w:t>SSH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통신이 되어야 하고 파이썬이 </w:t>
      </w:r>
      <w:r w:rsidR="00111209">
        <w:rPr>
          <w:rStyle w:val="HTML0"/>
          <w:rFonts w:ascii="나눔고딕" w:eastAsia="나눔고딕" w:hAnsi="나눔고딕" w:hint="eastAsia"/>
          <w:color w:val="auto"/>
        </w:rPr>
        <w:t>설치</w:t>
      </w:r>
      <w:r w:rsidR="00111209">
        <w:rPr>
          <w:rStyle w:val="HTML0"/>
          <w:rFonts w:ascii="나눔고딕" w:eastAsia="나눔고딕" w:hAnsi="나눔고딕"/>
          <w:color w:val="auto"/>
        </w:rPr>
        <w:t>되어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 있어야 합니다.</w:t>
      </w:r>
      <w:r w:rsidR="00111209">
        <w:rPr>
          <w:rStyle w:val="HTML0"/>
          <w:rFonts w:ascii="나눔고딕" w:eastAsia="나눔고딕" w:hAnsi="나눔고딕"/>
          <w:color w:val="auto"/>
        </w:rPr>
        <w:t xml:space="preserve"> </w:t>
      </w:r>
      <w:r w:rsidR="00111209">
        <w:rPr>
          <w:rStyle w:val="HTML0"/>
          <w:rFonts w:ascii="나눔고딕" w:eastAsia="나눔고딕" w:hAnsi="나눔고딕" w:hint="eastAsia"/>
          <w:color w:val="auto"/>
        </w:rPr>
        <w:t xml:space="preserve">하지만 윈도우의 경우 기본 설정으로는 </w:t>
      </w:r>
      <w:r w:rsidR="00111209">
        <w:rPr>
          <w:rStyle w:val="HTML0"/>
          <w:rFonts w:ascii="나눔고딕" w:eastAsia="나눔고딕" w:hAnsi="나눔고딕"/>
          <w:color w:val="auto"/>
        </w:rPr>
        <w:t>SSH</w:t>
      </w:r>
      <w:r w:rsidR="00111209">
        <w:rPr>
          <w:rStyle w:val="HTML0"/>
          <w:rFonts w:ascii="나눔고딕" w:eastAsia="나눔고딕" w:hAnsi="나눔고딕" w:hint="eastAsia"/>
          <w:color w:val="auto"/>
        </w:rPr>
        <w:t>통신,</w:t>
      </w:r>
      <w:r w:rsidR="00111209">
        <w:rPr>
          <w:rStyle w:val="HTML0"/>
          <w:rFonts w:ascii="나눔고딕" w:eastAsia="나눔고딕" w:hAnsi="나눔고딕"/>
          <w:color w:val="auto"/>
        </w:rPr>
        <w:t xml:space="preserve"> </w:t>
      </w:r>
      <w:r w:rsidR="00111209">
        <w:rPr>
          <w:rStyle w:val="HTML0"/>
          <w:rFonts w:ascii="나눔고딕" w:eastAsia="나눔고딕" w:hAnsi="나눔고딕" w:hint="eastAsia"/>
          <w:color w:val="auto"/>
        </w:rPr>
        <w:t>파이썬이 설치되어 있지 않습니다.</w:t>
      </w:r>
    </w:p>
    <w:p w14:paraId="17BD6F64" w14:textId="7E492611" w:rsidR="0098634B" w:rsidRDefault="0098634B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lastRenderedPageBreak/>
        <w:t>이러한 경우에는 어떻게 해야 할까요?</w:t>
      </w:r>
    </w:p>
    <w:p w14:paraId="421FC050" w14:textId="5843CB87" w:rsidR="0098634B" w:rsidRPr="0098634B" w:rsidRDefault="0098634B" w:rsidP="00C060F8">
      <w:pPr>
        <w:rPr>
          <w:rStyle w:val="HTML0"/>
          <w:rFonts w:ascii="나눔고딕" w:eastAsia="나눔고딕" w:hAnsi="나눔고딕"/>
          <w:b/>
          <w:bCs/>
          <w:color w:val="auto"/>
        </w:rPr>
      </w:pPr>
      <w:r>
        <w:rPr>
          <w:rStyle w:val="HTML0"/>
          <w:rFonts w:ascii="나눔고딕" w:eastAsia="나눔고딕" w:hAnsi="나눔고딕" w:hint="eastAsia"/>
          <w:b/>
          <w:bCs/>
          <w:color w:val="auto"/>
        </w:rPr>
        <w:t>-</w:t>
      </w:r>
      <w:r w:rsidRPr="0098634B">
        <w:rPr>
          <w:rStyle w:val="HTML0"/>
          <w:rFonts w:ascii="나눔고딕" w:eastAsia="나눔고딕" w:hAnsi="나눔고딕" w:hint="eastAsia"/>
          <w:b/>
          <w:bCs/>
          <w:color w:val="auto"/>
        </w:rPr>
        <w:t>윈도우 노드의 요구사항</w:t>
      </w:r>
    </w:p>
    <w:p w14:paraId="28EE4864" w14:textId="6A8C43A7" w:rsidR="0098634B" w:rsidRPr="0038598B" w:rsidRDefault="005D3F29" w:rsidP="00C060F8">
      <w:pPr>
        <w:rPr>
          <w:rStyle w:val="HTML0"/>
          <w:rFonts w:ascii="나눔고딕" w:eastAsia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6840E9B2" wp14:editId="691019A9">
                <wp:simplePos x="0" y="0"/>
                <wp:positionH relativeFrom="margin">
                  <wp:align>right</wp:align>
                </wp:positionH>
                <wp:positionV relativeFrom="paragraph">
                  <wp:posOffset>247650</wp:posOffset>
                </wp:positionV>
                <wp:extent cx="6080760" cy="1089660"/>
                <wp:effectExtent l="0" t="0" r="15240" b="15240"/>
                <wp:wrapNone/>
                <wp:docPr id="308" name="직사각형 3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10896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AB5D73" id="직사각형 308" o:spid="_x0000_s1026" style="position:absolute;left:0;text-align:left;margin-left:427.6pt;margin-top:19.5pt;width:478.8pt;height:85.8pt;z-index:2518763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98634B" w:rsidRPr="0038598B">
        <w:rPr>
          <w:rStyle w:val="HTML0"/>
          <w:rFonts w:ascii="나눔고딕" w:eastAsia="나눔고딕" w:hAnsi="나눔고딕" w:hint="eastAsia"/>
          <w:b/>
          <w:bCs/>
          <w:color w:val="auto"/>
        </w:rPr>
        <w:t>1</w:t>
      </w:r>
      <w:r w:rsidR="0098634B" w:rsidRPr="0038598B">
        <w:rPr>
          <w:rStyle w:val="HTML0"/>
          <w:rFonts w:ascii="나눔고딕" w:eastAsia="나눔고딕" w:hAnsi="나눔고딕"/>
          <w:b/>
          <w:bCs/>
          <w:color w:val="auto"/>
        </w:rPr>
        <w:t>. winrm</w:t>
      </w:r>
      <w:r w:rsidR="0098634B" w:rsidRPr="0038598B">
        <w:rPr>
          <w:rStyle w:val="HTML0"/>
          <w:rFonts w:ascii="나눔고딕" w:eastAsia="나눔고딕" w:hAnsi="나눔고딕" w:hint="eastAsia"/>
          <w:b/>
          <w:bCs/>
          <w:color w:val="auto"/>
        </w:rPr>
        <w:t>으로 통신이 가능 해야함</w:t>
      </w:r>
    </w:p>
    <w:p w14:paraId="31D972AA" w14:textId="67E22AAE" w:rsidR="001A6463" w:rsidRDefault="001A6463" w:rsidP="004D60E5">
      <w:pPr>
        <w:ind w:leftChars="100" w:left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여기서 </w:t>
      </w:r>
      <w:r>
        <w:rPr>
          <w:rStyle w:val="HTML0"/>
          <w:rFonts w:ascii="나눔고딕" w:eastAsia="나눔고딕" w:hAnsi="나눔고딕"/>
          <w:color w:val="auto"/>
        </w:rPr>
        <w:t>winrm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이란 </w:t>
      </w:r>
      <w:r>
        <w:rPr>
          <w:rStyle w:val="HTML0"/>
          <w:rFonts w:ascii="나눔고딕" w:eastAsia="나눔고딕" w:hAnsi="나눔고딕"/>
          <w:color w:val="auto"/>
        </w:rPr>
        <w:t>Microsoft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가 구현한 </w:t>
      </w:r>
      <w:r w:rsidR="00735C05">
        <w:rPr>
          <w:rStyle w:val="HTML0"/>
          <w:rFonts w:ascii="나눔고딕" w:eastAsia="나눔고딕" w:hAnsi="나눔고딕" w:hint="eastAsia"/>
          <w:color w:val="auto"/>
        </w:rPr>
        <w:t>프로토콜로써,</w:t>
      </w:r>
      <w:r w:rsidR="00735C05">
        <w:rPr>
          <w:rStyle w:val="HTML0"/>
          <w:rFonts w:ascii="나눔고딕" w:eastAsia="나눔고딕" w:hAnsi="나눔고딕"/>
          <w:color w:val="auto"/>
        </w:rPr>
        <w:t xml:space="preserve"> </w:t>
      </w:r>
      <w:r w:rsidR="00735C05">
        <w:rPr>
          <w:rStyle w:val="HTML0"/>
          <w:rFonts w:ascii="나눔고딕" w:eastAsia="나눔고딕" w:hAnsi="나눔고딕" w:hint="eastAsia"/>
          <w:color w:val="auto"/>
        </w:rPr>
        <w:t>웹 서비스를 사용하여 로컬 및 원격 컴퓨터가 안전하게 통신</w:t>
      </w:r>
      <w:r w:rsidR="00735C05">
        <w:rPr>
          <w:rStyle w:val="HTML0"/>
          <w:rFonts w:ascii="나눔고딕" w:eastAsia="나눔고딕" w:hAnsi="나눔고딕"/>
          <w:color w:val="auto"/>
        </w:rPr>
        <w:t>할</w:t>
      </w:r>
      <w:r w:rsidR="00735C05">
        <w:rPr>
          <w:rStyle w:val="HTML0"/>
          <w:rFonts w:ascii="나눔고딕" w:eastAsia="나눔고딕" w:hAnsi="나눔고딕" w:hint="eastAsia"/>
          <w:color w:val="auto"/>
        </w:rPr>
        <w:t xml:space="preserve"> 수 있는 방법입니다.</w:t>
      </w:r>
      <w:r w:rsidR="009566E4">
        <w:rPr>
          <w:rStyle w:val="HTML0"/>
          <w:rFonts w:ascii="나눔고딕" w:eastAsia="나눔고딕" w:hAnsi="나눔고딕"/>
          <w:color w:val="auto"/>
        </w:rPr>
        <w:t xml:space="preserve"> </w:t>
      </w:r>
    </w:p>
    <w:p w14:paraId="790BAC8E" w14:textId="3B87F754" w:rsidR="0038598B" w:rsidRPr="0038598B" w:rsidRDefault="0038598B" w:rsidP="004D60E5">
      <w:pPr>
        <w:ind w:leftChars="100" w:left="226"/>
        <w:rPr>
          <w:rStyle w:val="HTML0"/>
          <w:rFonts w:ascii="나눔고딕" w:eastAsia="나눔고딕" w:hAnsi="나눔고딕"/>
          <w:color w:val="auto"/>
        </w:rPr>
      </w:pPr>
      <w:r w:rsidRPr="0038598B">
        <w:rPr>
          <w:rStyle w:val="HTML0"/>
          <w:rFonts w:ascii="나눔고딕" w:eastAsia="나눔고딕" w:hAnsi="나눔고딕"/>
          <w:color w:val="auto"/>
        </w:rPr>
        <w:t xml:space="preserve">ansible-server에서 ansible 명령어로 모듈을 동작시키면 윈도우와 ssh로 </w:t>
      </w:r>
      <w:r w:rsidR="00CA72B0" w:rsidRPr="0038598B">
        <w:rPr>
          <w:rStyle w:val="HTML0"/>
          <w:rFonts w:ascii="나눔고딕" w:eastAsia="나눔고딕" w:hAnsi="나눔고딕" w:hint="eastAsia"/>
          <w:color w:val="auto"/>
        </w:rPr>
        <w:t>통신하려 하기</w:t>
      </w:r>
      <w:r w:rsidRPr="0038598B">
        <w:rPr>
          <w:rStyle w:val="HTML0"/>
          <w:rFonts w:ascii="나눔고딕" w:eastAsia="나눔고딕" w:hAnsi="나눔고딕"/>
          <w:color w:val="auto"/>
        </w:rPr>
        <w:t xml:space="preserve"> 때문에 정상적으로 동작하지 않으므로 winrm으로 통신하도록 추가 설정이 필요</w:t>
      </w:r>
      <w:r w:rsidR="006E55A0">
        <w:rPr>
          <w:rStyle w:val="HTML0"/>
          <w:rFonts w:ascii="나눔고딕" w:eastAsia="나눔고딕" w:hAnsi="나눔고딕" w:hint="eastAsia"/>
          <w:color w:val="auto"/>
        </w:rPr>
        <w:t>합니</w:t>
      </w:r>
      <w:r w:rsidRPr="0038598B">
        <w:rPr>
          <w:rStyle w:val="HTML0"/>
          <w:rFonts w:ascii="나눔고딕" w:eastAsia="나눔고딕" w:hAnsi="나눔고딕"/>
          <w:color w:val="auto"/>
        </w:rPr>
        <w:t>다.</w:t>
      </w:r>
    </w:p>
    <w:p w14:paraId="4FE7CBE1" w14:textId="4F68B4B1" w:rsidR="0038598B" w:rsidRPr="0038598B" w:rsidRDefault="005D3F29" w:rsidP="0038598B">
      <w:pPr>
        <w:rPr>
          <w:rStyle w:val="HTML0"/>
          <w:rFonts w:ascii="나눔고딕" w:eastAsia="나눔고딕" w:hAnsi="나눔고딕"/>
          <w:b/>
          <w:bCs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90C10A" wp14:editId="7EE8B85F">
                <wp:simplePos x="0" y="0"/>
                <wp:positionH relativeFrom="margin">
                  <wp:align>right</wp:align>
                </wp:positionH>
                <wp:positionV relativeFrom="paragraph">
                  <wp:posOffset>321945</wp:posOffset>
                </wp:positionV>
                <wp:extent cx="6080760" cy="990600"/>
                <wp:effectExtent l="0" t="0" r="15240" b="19050"/>
                <wp:wrapNone/>
                <wp:docPr id="309" name="직사각형 3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99060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833171" id="직사각형 309" o:spid="_x0000_s1026" style="position:absolute;left:0;text-align:left;margin-left:427.6pt;margin-top:25.35pt;width:478.8pt;height:78pt;z-index:2518784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" filled="f" strokecolor="#161718 [3213]">
                <w10:wrap anchorx="margin"/>
              </v:rect>
            </w:pict>
          </mc:Fallback>
        </mc:AlternateContent>
      </w:r>
      <w:r w:rsidR="006E55A0" w:rsidRPr="00CA72B0">
        <w:rPr>
          <w:rStyle w:val="HTML0"/>
          <w:rFonts w:ascii="나눔고딕" w:eastAsia="나눔고딕" w:hAnsi="나눔고딕" w:hint="eastAsia"/>
          <w:b/>
          <w:bCs/>
          <w:color w:val="auto"/>
        </w:rPr>
        <w:t>▶</w:t>
      </w:r>
      <w:r w:rsidR="0038598B" w:rsidRPr="0038598B">
        <w:rPr>
          <w:rStyle w:val="HTML0"/>
          <w:rFonts w:ascii="나눔고딕" w:eastAsia="나눔고딕" w:hAnsi="나눔고딕"/>
          <w:b/>
          <w:bCs/>
          <w:color w:val="auto"/>
        </w:rPr>
        <w:t>추가 설정 목록</w:t>
      </w:r>
    </w:p>
    <w:p w14:paraId="0A85602A" w14:textId="579377D3" w:rsidR="0038598B" w:rsidRPr="0038598B" w:rsidRDefault="006E55A0" w:rsidP="006E55A0">
      <w:pPr>
        <w:ind w:firstLineChars="200" w:firstLine="480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맑은 고딕" w:eastAsia="맑은 고딕" w:hAnsi="맑은 고딕" w:hint="eastAsia"/>
          <w:color w:val="auto"/>
        </w:rPr>
        <w:t>〮</w:t>
      </w:r>
      <w:r w:rsidR="0038598B" w:rsidRPr="0038598B">
        <w:rPr>
          <w:rStyle w:val="HTML0"/>
          <w:rFonts w:ascii="나눔고딕" w:eastAsia="나눔고딕" w:hAnsi="나눔고딕"/>
          <w:color w:val="auto"/>
        </w:rPr>
        <w:t>winrm으로 통신해야한다는 조건</w:t>
      </w:r>
    </w:p>
    <w:p w14:paraId="39C6F48A" w14:textId="3D72E28D" w:rsidR="0038598B" w:rsidRPr="0038598B" w:rsidRDefault="006E55A0" w:rsidP="006E55A0">
      <w:pPr>
        <w:ind w:firstLineChars="200" w:firstLine="480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맑은 고딕" w:eastAsia="맑은 고딕" w:hAnsi="맑은 고딕" w:hint="eastAsia"/>
          <w:color w:val="auto"/>
        </w:rPr>
        <w:t>〮</w:t>
      </w:r>
      <w:r w:rsidR="0038598B" w:rsidRPr="0038598B">
        <w:rPr>
          <w:rStyle w:val="HTML0"/>
          <w:rFonts w:ascii="나눔고딕" w:eastAsia="나눔고딕" w:hAnsi="나눔고딕"/>
          <w:color w:val="auto"/>
        </w:rPr>
        <w:t>사용자가 사용가능한 계정이어야 한다는 조건</w:t>
      </w:r>
    </w:p>
    <w:p w14:paraId="20A01E56" w14:textId="1921A56B" w:rsidR="0038598B" w:rsidRPr="0038598B" w:rsidRDefault="006E55A0" w:rsidP="006E55A0">
      <w:pPr>
        <w:ind w:firstLineChars="200" w:firstLine="480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맑은 고딕" w:eastAsia="맑은 고딕" w:hAnsi="맑은 고딕" w:hint="eastAsia"/>
          <w:color w:val="auto"/>
        </w:rPr>
        <w:t>〮</w:t>
      </w:r>
      <w:r w:rsidR="0038598B" w:rsidRPr="0038598B">
        <w:rPr>
          <w:rStyle w:val="HTML0"/>
          <w:rFonts w:ascii="나눔고딕" w:eastAsia="나눔고딕" w:hAnsi="나눔고딕"/>
          <w:color w:val="auto"/>
        </w:rPr>
        <w:t>winrm이 통신하도록 열려져 있는 포트 5985로 통신하도록 설정</w:t>
      </w:r>
    </w:p>
    <w:p w14:paraId="7E271A77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Add "/etc/ansible/hosts"</w:t>
      </w:r>
    </w:p>
    <w:p w14:paraId="3D2F5153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blockinfile: |</w:t>
      </w:r>
    </w:p>
    <w:p w14:paraId="5B4FAE00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dest=/etc/ansible/hosts</w:t>
      </w:r>
    </w:p>
    <w:p w14:paraId="1AD30F78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content="</w:t>
      </w:r>
    </w:p>
    <w:p w14:paraId="2E051D6D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[CentOS]</w:t>
      </w:r>
    </w:p>
    <w:p w14:paraId="1546A63B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node01</w:t>
      </w:r>
    </w:p>
    <w:p w14:paraId="5263F1C9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node02</w:t>
      </w:r>
    </w:p>
    <w:p w14:paraId="5F3F8961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</w:t>
      </w:r>
    </w:p>
    <w:p w14:paraId="685DC4C9" w14:textId="77777777" w:rsidR="00AB6DF4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</w:t>
      </w:r>
      <w:r w:rsidR="00AB6DF4" w:rsidRPr="00AB6DF4">
        <w:rPr>
          <w:rStyle w:val="HTML0"/>
          <w:rFonts w:ascii="Consolas" w:hAnsi="Consolas"/>
          <w:color w:val="555555"/>
        </w:rPr>
        <w:t>[UbuntuOS]</w:t>
      </w:r>
      <w:r>
        <w:rPr>
          <w:rStyle w:val="HTML0"/>
          <w:rFonts w:ascii="Consolas" w:hAnsi="Consolas"/>
          <w:color w:val="555555"/>
        </w:rPr>
        <w:t xml:space="preserve">       </w:t>
      </w:r>
    </w:p>
    <w:p w14:paraId="6E998378" w14:textId="49875892" w:rsidR="00590D0D" w:rsidRDefault="00590D0D" w:rsidP="00AB6DF4">
      <w:pPr>
        <w:pStyle w:val="HTML"/>
        <w:shd w:val="clear" w:color="auto" w:fill="F6F7F8"/>
        <w:spacing w:line="300" w:lineRule="atLeast"/>
        <w:ind w:firstLineChars="400" w:firstLine="960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node03</w:t>
      </w:r>
    </w:p>
    <w:p w14:paraId="1255726E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node04</w:t>
      </w:r>
    </w:p>
    <w:p w14:paraId="7313A5B9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</w:t>
      </w:r>
    </w:p>
    <w:p w14:paraId="53C99A26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   [Win]</w:t>
      </w:r>
    </w:p>
    <w:p w14:paraId="782B8C07" w14:textId="77777777" w:rsidR="00590D0D" w:rsidRDefault="00590D0D" w:rsidP="00590D0D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   node05 ansible_connection=winrm ansible_ssh_user=vagrant ansible_ssh_port=5985"</w:t>
      </w:r>
    </w:p>
    <w:p w14:paraId="0B6BF26E" w14:textId="5366DBCF" w:rsidR="0038598B" w:rsidRDefault="008643FB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위의 내용처럼 </w:t>
      </w:r>
      <w:r>
        <w:rPr>
          <w:rStyle w:val="HTML0"/>
          <w:rFonts w:ascii="나눔고딕" w:eastAsia="나눔고딕" w:hAnsi="나눔고딕"/>
          <w:color w:val="auto"/>
        </w:rPr>
        <w:t>Ansible_env_ready.yml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파일에 </w:t>
      </w:r>
      <w:r w:rsidR="00EF60DC">
        <w:rPr>
          <w:rStyle w:val="HTML0"/>
          <w:rFonts w:ascii="나눔고딕" w:eastAsia="나눔고딕" w:hAnsi="나눔고딕" w:hint="eastAsia"/>
          <w:color w:val="auto"/>
        </w:rPr>
        <w:t>통신</w:t>
      </w:r>
      <w:r w:rsidR="00EF60DC">
        <w:rPr>
          <w:rStyle w:val="HTML0"/>
          <w:rFonts w:ascii="나눔고딕" w:eastAsia="나눔고딕" w:hAnsi="나눔고딕"/>
          <w:color w:val="auto"/>
        </w:rPr>
        <w:t>할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 수 있도록 </w:t>
      </w:r>
      <w:r w:rsidR="00625494">
        <w:rPr>
          <w:rStyle w:val="HTML0"/>
          <w:rFonts w:ascii="나눔고딕" w:eastAsia="나눔고딕" w:hAnsi="나눔고딕" w:hint="eastAsia"/>
          <w:color w:val="auto"/>
        </w:rPr>
        <w:t xml:space="preserve">설정을 </w:t>
      </w:r>
      <w:r w:rsidR="00776773">
        <w:rPr>
          <w:rStyle w:val="HTML0"/>
          <w:rFonts w:ascii="나눔고딕" w:eastAsia="나눔고딕" w:hAnsi="나눔고딕" w:hint="eastAsia"/>
          <w:color w:val="auto"/>
        </w:rPr>
        <w:t>추가</w:t>
      </w:r>
      <w:r w:rsidR="00776773">
        <w:rPr>
          <w:rStyle w:val="HTML0"/>
          <w:rFonts w:ascii="나눔고딕" w:eastAsia="나눔고딕" w:hAnsi="나눔고딕"/>
          <w:color w:val="auto"/>
        </w:rPr>
        <w:t>해줍니다</w:t>
      </w:r>
      <w:r w:rsidR="00625494"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35A7E07B" w14:textId="77777777" w:rsidR="00EF60DC" w:rsidRPr="00590D0D" w:rsidRDefault="00EF60DC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C3CBC27" w14:textId="0441E1C4" w:rsidR="0098634B" w:rsidRPr="0038598B" w:rsidRDefault="0098634B" w:rsidP="00C060F8">
      <w:pPr>
        <w:rPr>
          <w:rStyle w:val="HTML0"/>
          <w:rFonts w:ascii="나눔고딕" w:eastAsia="나눔고딕" w:hAnsi="나눔고딕"/>
          <w:b/>
          <w:bCs/>
          <w:color w:val="auto"/>
        </w:rPr>
      </w:pPr>
      <w:r w:rsidRPr="0038598B">
        <w:rPr>
          <w:rStyle w:val="HTML0"/>
          <w:rFonts w:ascii="나눔고딕" w:eastAsia="나눔고딕" w:hAnsi="나눔고딕" w:hint="eastAsia"/>
          <w:b/>
          <w:bCs/>
          <w:color w:val="auto"/>
        </w:rPr>
        <w:t>2</w:t>
      </w:r>
      <w:r w:rsidRPr="0038598B">
        <w:rPr>
          <w:rStyle w:val="HTML0"/>
          <w:rFonts w:ascii="나눔고딕" w:eastAsia="나눔고딕" w:hAnsi="나눔고딕"/>
          <w:b/>
          <w:bCs/>
          <w:color w:val="auto"/>
        </w:rPr>
        <w:t xml:space="preserve">. </w:t>
      </w:r>
      <w:r w:rsidRPr="0038598B">
        <w:rPr>
          <w:rStyle w:val="HTML0"/>
          <w:rFonts w:ascii="나눔고딕" w:eastAsia="나눔고딕" w:hAnsi="나눔고딕" w:hint="eastAsia"/>
          <w:b/>
          <w:bCs/>
          <w:color w:val="auto"/>
        </w:rPr>
        <w:t>파이썬을 윈도우가 이해하는 언어로 해석해 주어야함</w:t>
      </w:r>
    </w:p>
    <w:p w14:paraId="49572FF8" w14:textId="34D1BB36" w:rsidR="00111209" w:rsidRPr="003C6E0C" w:rsidRDefault="0025465E" w:rsidP="00C060F8">
      <w:pPr>
        <w:rPr>
          <w:rStyle w:val="HTML0"/>
          <w:rFonts w:ascii="나눔고딕" w:eastAsia="나눔고딕" w:hAnsi="나눔고딕"/>
          <w:color w:val="auto"/>
        </w:rPr>
      </w:pPr>
      <w:r w:rsidRPr="0025465E">
        <w:rPr>
          <w:rStyle w:val="HTML0"/>
          <w:rFonts w:ascii="나눔고딕" w:eastAsia="나눔고딕" w:hAnsi="나눔고딕"/>
          <w:color w:val="auto"/>
        </w:rPr>
        <w:t>pywinrm 모듈로 해결할 수 있다.</w:t>
      </w:r>
    </w:p>
    <w:p w14:paraId="7400EE1F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Install pip</w:t>
      </w:r>
    </w:p>
    <w:p w14:paraId="62BC12C5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yum:</w:t>
      </w:r>
    </w:p>
    <w:p w14:paraId="642904FA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name: python-pip</w:t>
      </w:r>
    </w:p>
    <w:p w14:paraId="14B0DCDD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  state: present</w:t>
      </w:r>
    </w:p>
    <w:p w14:paraId="6015CF4B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</w:p>
    <w:p w14:paraId="3FBE5540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>- name: Install pywinrm</w:t>
      </w:r>
    </w:p>
    <w:p w14:paraId="03D94C66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t xml:space="preserve">  pip:</w:t>
      </w:r>
    </w:p>
    <w:p w14:paraId="425497DB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Style w:val="HTML0"/>
          <w:rFonts w:ascii="Consolas" w:hAnsi="Consolas"/>
          <w:color w:val="555555"/>
        </w:rPr>
      </w:pPr>
      <w:r>
        <w:rPr>
          <w:rStyle w:val="HTML0"/>
          <w:rFonts w:ascii="Consolas" w:hAnsi="Consolas"/>
          <w:color w:val="555555"/>
        </w:rPr>
        <w:lastRenderedPageBreak/>
        <w:t xml:space="preserve">    name: pywinrm</w:t>
      </w:r>
    </w:p>
    <w:p w14:paraId="42528C3E" w14:textId="77777777" w:rsidR="000849D1" w:rsidRDefault="000849D1" w:rsidP="000849D1">
      <w:pPr>
        <w:pStyle w:val="HTML"/>
        <w:shd w:val="clear" w:color="auto" w:fill="F6F7F8"/>
        <w:spacing w:line="300" w:lineRule="atLeast"/>
        <w:rPr>
          <w:rFonts w:ascii="Consolas" w:hAnsi="Consolas"/>
          <w:color w:val="555555"/>
          <w:sz w:val="21"/>
          <w:szCs w:val="21"/>
        </w:rPr>
      </w:pPr>
      <w:r>
        <w:rPr>
          <w:rStyle w:val="HTML0"/>
          <w:rFonts w:ascii="Consolas" w:hAnsi="Consolas"/>
          <w:color w:val="555555"/>
        </w:rPr>
        <w:t xml:space="preserve">    state: present</w:t>
      </w:r>
    </w:p>
    <w:p w14:paraId="5BD89BCF" w14:textId="7DDD23EE" w:rsidR="00BF0CA1" w:rsidRDefault="005D5D4A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위의 내용을 </w:t>
      </w:r>
      <w:r>
        <w:rPr>
          <w:rStyle w:val="HTML0"/>
          <w:rFonts w:ascii="나눔고딕" w:eastAsia="나눔고딕" w:hAnsi="나눔고딕"/>
          <w:color w:val="auto"/>
        </w:rPr>
        <w:t xml:space="preserve">Ansible_env_ready.yml </w:t>
      </w:r>
      <w:r>
        <w:rPr>
          <w:rStyle w:val="HTML0"/>
          <w:rFonts w:ascii="나눔고딕" w:eastAsia="나눔고딕" w:hAnsi="나눔고딕" w:hint="eastAsia"/>
          <w:color w:val="auto"/>
        </w:rPr>
        <w:t>파일에 추가</w:t>
      </w:r>
      <w:r>
        <w:rPr>
          <w:rStyle w:val="HTML0"/>
          <w:rFonts w:ascii="나눔고딕" w:eastAsia="나눔고딕" w:hAnsi="나눔고딕"/>
          <w:color w:val="auto"/>
        </w:rPr>
        <w:t>해줍니다</w:t>
      </w:r>
      <w:r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570B09F1" w14:textId="226FAF03" w:rsidR="001B66FD" w:rsidRDefault="002054C7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DD424E4" wp14:editId="5E73A53A">
                <wp:simplePos x="0" y="0"/>
                <wp:positionH relativeFrom="column">
                  <wp:posOffset>-15240</wp:posOffset>
                </wp:positionH>
                <wp:positionV relativeFrom="paragraph">
                  <wp:posOffset>261620</wp:posOffset>
                </wp:positionV>
                <wp:extent cx="6096000" cy="541020"/>
                <wp:effectExtent l="0" t="0" r="19050" b="11430"/>
                <wp:wrapNone/>
                <wp:docPr id="253" name="직사각형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54102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10383B" id="직사각형 253" o:spid="_x0000_s1026" style="position:absolute;left:0;text-align:left;margin-left:-1.2pt;margin-top:20.6pt;width:480pt;height:42.6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" filled="f" strokecolor="#161718 [3213]"/>
            </w:pict>
          </mc:Fallback>
        </mc:AlternateContent>
      </w:r>
    </w:p>
    <w:p w14:paraId="7828D41B" w14:textId="21999BA1" w:rsidR="001B66FD" w:rsidRPr="002054C7" w:rsidRDefault="001B66FD" w:rsidP="00C060F8">
      <w:pPr>
        <w:rPr>
          <w:rStyle w:val="HTML0"/>
          <w:rFonts w:ascii="나눔고딕" w:eastAsia="나눔고딕" w:hAnsi="나눔고딕"/>
          <w:b/>
          <w:bCs/>
          <w:color w:val="FF0000"/>
        </w:rPr>
      </w:pPr>
      <w:r w:rsidRPr="002054C7">
        <w:rPr>
          <w:rStyle w:val="HTML0"/>
          <w:rFonts w:ascii="나눔고딕" w:eastAsia="나눔고딕" w:hAnsi="나눔고딕" w:hint="eastAsia"/>
          <w:b/>
          <w:bCs/>
          <w:color w:val="FF0000"/>
        </w:rPr>
        <w:t>*</w:t>
      </w:r>
      <w:r w:rsidRPr="002054C7">
        <w:rPr>
          <w:rStyle w:val="HTML0"/>
          <w:rFonts w:ascii="나눔고딕" w:eastAsia="나눔고딕" w:hAnsi="나눔고딕"/>
          <w:b/>
          <w:bCs/>
          <w:color w:val="FF0000"/>
        </w:rPr>
        <w:t xml:space="preserve">  </w:t>
      </w:r>
      <w:r w:rsidRPr="002054C7">
        <w:rPr>
          <w:rStyle w:val="HTML0"/>
          <w:rFonts w:ascii="나눔고딕" w:eastAsia="나눔고딕" w:hAnsi="나눔고딕" w:hint="eastAsia"/>
          <w:b/>
          <w:bCs/>
          <w:color w:val="FF0000"/>
        </w:rPr>
        <w:t xml:space="preserve">현재 파이썬 버전 관련 이슈로 </w:t>
      </w:r>
      <w:r w:rsidRPr="002054C7">
        <w:rPr>
          <w:rStyle w:val="HTML0"/>
          <w:rFonts w:ascii="나눔고딕" w:eastAsia="나눔고딕" w:hAnsi="나눔고딕"/>
          <w:b/>
          <w:bCs/>
          <w:color w:val="FF0000"/>
        </w:rPr>
        <w:t>pywinrm</w:t>
      </w:r>
      <w:r w:rsidRPr="002054C7">
        <w:rPr>
          <w:rStyle w:val="HTML0"/>
          <w:rFonts w:ascii="나눔고딕" w:eastAsia="나눔고딕" w:hAnsi="나눔고딕" w:hint="eastAsia"/>
          <w:b/>
          <w:bCs/>
          <w:color w:val="FF0000"/>
        </w:rPr>
        <w:t>이 설치가 되지 않고 있습니다.</w:t>
      </w:r>
      <w:r w:rsidRPr="002054C7">
        <w:rPr>
          <w:rStyle w:val="HTML0"/>
          <w:rFonts w:ascii="나눔고딕" w:eastAsia="나눔고딕" w:hAnsi="나눔고딕"/>
          <w:b/>
          <w:bCs/>
          <w:color w:val="FF0000"/>
        </w:rPr>
        <w:t xml:space="preserve"> </w:t>
      </w:r>
      <w:r w:rsidRPr="002054C7">
        <w:rPr>
          <w:rStyle w:val="HTML0"/>
          <w:rFonts w:ascii="나눔고딕" w:eastAsia="나눔고딕" w:hAnsi="나눔고딕" w:hint="eastAsia"/>
          <w:b/>
          <w:bCs/>
          <w:color w:val="FF0000"/>
        </w:rPr>
        <w:t>오류 해결 뒤 다시 업로드 하겠습니다.</w:t>
      </w:r>
    </w:p>
    <w:p w14:paraId="3626E1C6" w14:textId="77777777" w:rsidR="005D5D4A" w:rsidRPr="004F0120" w:rsidRDefault="005D5D4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36B52B6" w14:textId="134D5C8D" w:rsidR="007A5D0A" w:rsidRDefault="007A5D0A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007D46C" w14:textId="30D57533" w:rsidR="007A5D0A" w:rsidRPr="00A35081" w:rsidRDefault="00757FE7" w:rsidP="00A35081">
      <w:pPr>
        <w:pStyle w:val="2"/>
        <w:rPr>
          <w:rStyle w:val="HTML0"/>
          <w:rFonts w:asciiTheme="majorHAnsi" w:eastAsia="나눔고딕" w:hAnsiTheme="majorHAnsi" w:cs="Times New Roman"/>
          <w:sz w:val="40"/>
          <w:szCs w:val="22"/>
        </w:rPr>
      </w:pPr>
      <w:bookmarkStart w:id="28" w:name="_Toc116636663"/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7</w:t>
      </w:r>
      <w:r w:rsidRPr="00A35081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. 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앤서블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알아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Pr="00A35081">
        <w:rPr>
          <w:rStyle w:val="HTML0"/>
          <w:rFonts w:asciiTheme="majorHAnsi" w:eastAsia="나눔고딕" w:hAnsiTheme="majorHAnsi" w:cs="Times New Roman"/>
          <w:sz w:val="40"/>
          <w:szCs w:val="22"/>
        </w:rPr>
        <w:t>두면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Pr="00A35081">
        <w:rPr>
          <w:rStyle w:val="HTML0"/>
          <w:rFonts w:asciiTheme="majorHAnsi" w:eastAsia="나눔고딕" w:hAnsiTheme="majorHAnsi" w:cs="Times New Roman"/>
          <w:sz w:val="40"/>
          <w:szCs w:val="22"/>
        </w:rPr>
        <w:t>좋은</w:t>
      </w:r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Pr="00A35081">
        <w:rPr>
          <w:rStyle w:val="HTML0"/>
          <w:rFonts w:asciiTheme="majorHAnsi" w:eastAsia="나눔고딕" w:hAnsiTheme="majorHAnsi" w:cs="Times New Roman"/>
          <w:sz w:val="40"/>
          <w:szCs w:val="22"/>
        </w:rPr>
        <w:t>팁</w:t>
      </w:r>
      <w:bookmarkEnd w:id="28"/>
      <w:r w:rsidRPr="00A35081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</w:p>
    <w:p w14:paraId="3B2628D5" w14:textId="087D0803" w:rsidR="00A35081" w:rsidRDefault="00A35081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3668D679" w14:textId="23D20337" w:rsidR="007A5D0A" w:rsidRPr="003B6015" w:rsidRDefault="00A35081" w:rsidP="003B6015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bookmarkStart w:id="29" w:name="_Toc116636664"/>
      <w:r w:rsidRPr="00A3508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7</w:t>
      </w:r>
      <w:r w:rsidRPr="00A35081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-1. </w:t>
      </w:r>
      <w:r w:rsidRPr="00A35081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D</w:t>
      </w:r>
      <w:r w:rsidRPr="00A35081">
        <w:rPr>
          <w:rStyle w:val="HTML0"/>
          <w:rFonts w:asciiTheme="minorHAnsi" w:eastAsia="나눔고딕" w:hAnsiTheme="minorHAnsi" w:cs="Times New Roman"/>
          <w:sz w:val="32"/>
          <w:szCs w:val="22"/>
        </w:rPr>
        <w:t>ebug Module, Debugger</w:t>
      </w:r>
      <w:bookmarkEnd w:id="29"/>
      <w:r w:rsidR="00A3697A"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8144835" wp14:editId="34130159">
                <wp:simplePos x="0" y="0"/>
                <wp:positionH relativeFrom="margin">
                  <wp:align>center</wp:align>
                </wp:positionH>
                <wp:positionV relativeFrom="paragraph">
                  <wp:posOffset>306070</wp:posOffset>
                </wp:positionV>
                <wp:extent cx="6096000" cy="632460"/>
                <wp:effectExtent l="0" t="0" r="19050" b="15240"/>
                <wp:wrapNone/>
                <wp:docPr id="259" name="직사각형 2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0" cy="63246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3F40B67" id="직사각형 259" o:spid="_x0000_s1026" style="position:absolute;left:0;text-align:left;margin-left:0;margin-top:24.1pt;width:480pt;height:49.8pt;z-index:2517944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" filled="f" strokecolor="#161718 [3213]">
                <w10:wrap anchorx="margin"/>
              </v:rect>
            </w:pict>
          </mc:Fallback>
        </mc:AlternateContent>
      </w:r>
    </w:p>
    <w:p w14:paraId="170091C6" w14:textId="6B8E4799" w:rsidR="00A3697A" w:rsidRPr="00A3697A" w:rsidRDefault="00A3697A" w:rsidP="00187045">
      <w:pPr>
        <w:ind w:firstLineChars="100" w:firstLine="226"/>
        <w:rPr>
          <w:rStyle w:val="HTML0"/>
          <w:rFonts w:ascii="나눔고딕" w:eastAsia="나눔고딕" w:hAnsi="나눔고딕"/>
          <w:b/>
          <w:bCs/>
          <w:color w:val="auto"/>
        </w:rPr>
      </w:pPr>
      <w:r w:rsidRPr="00A3697A">
        <w:rPr>
          <w:rStyle w:val="HTML0"/>
          <w:rFonts w:ascii="나눔고딕" w:eastAsia="나눔고딕" w:hAnsi="나눔고딕" w:hint="eastAsia"/>
          <w:b/>
          <w:bCs/>
          <w:color w:val="auto"/>
        </w:rPr>
        <w:t>-</w:t>
      </w:r>
      <w:r w:rsidRPr="00A3697A">
        <w:rPr>
          <w:rStyle w:val="HTML0"/>
          <w:rFonts w:ascii="나눔고딕" w:eastAsia="나눔고딕" w:hAnsi="나눔고딕"/>
          <w:b/>
          <w:bCs/>
          <w:color w:val="auto"/>
        </w:rPr>
        <w:t>Debug</w:t>
      </w:r>
      <w:r w:rsidRPr="00A3697A">
        <w:rPr>
          <w:rStyle w:val="HTML0"/>
          <w:rFonts w:ascii="나눔고딕" w:eastAsia="나눔고딕" w:hAnsi="나눔고딕" w:hint="eastAsia"/>
          <w:b/>
          <w:bCs/>
          <w:color w:val="auto"/>
        </w:rPr>
        <w:t>란?</w:t>
      </w:r>
    </w:p>
    <w:p w14:paraId="5824AB76" w14:textId="4097E570" w:rsidR="007A5D0A" w:rsidRDefault="00A3697A" w:rsidP="003B6015">
      <w:pPr>
        <w:ind w:firstLineChars="100" w:firstLine="226"/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프로그램의 정확성이나 논리적인 오류(버그)를 찾아내는 테스트 과정</w:t>
      </w:r>
    </w:p>
    <w:p w14:paraId="45486A8C" w14:textId="3583A718" w:rsidR="00141900" w:rsidRDefault="00141900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지난번 실습에서 이용한 </w:t>
      </w:r>
      <w:r>
        <w:rPr>
          <w:rStyle w:val="HTML0"/>
          <w:rFonts w:ascii="나눔고딕" w:eastAsia="나눔고딕" w:hAnsi="나눔고딕"/>
          <w:color w:val="auto"/>
        </w:rPr>
        <w:t xml:space="preserve">nfs.yml </w:t>
      </w:r>
      <w:r>
        <w:rPr>
          <w:rStyle w:val="HTML0"/>
          <w:rFonts w:ascii="나눔고딕" w:eastAsia="나눔고딕" w:hAnsi="나눔고딕" w:hint="eastAsia"/>
          <w:color w:val="auto"/>
        </w:rPr>
        <w:t>파일에 디버</w:t>
      </w:r>
      <w:r w:rsidR="00F3402D">
        <w:rPr>
          <w:rStyle w:val="HTML0"/>
          <w:rFonts w:ascii="나눔고딕" w:eastAsia="나눔고딕" w:hAnsi="나눔고딕" w:hint="eastAsia"/>
          <w:color w:val="auto"/>
        </w:rPr>
        <w:t xml:space="preserve">그 </w:t>
      </w:r>
      <w:r>
        <w:rPr>
          <w:rStyle w:val="HTML0"/>
          <w:rFonts w:ascii="나눔고딕" w:eastAsia="나눔고딕" w:hAnsi="나눔고딕" w:hint="eastAsia"/>
          <w:color w:val="auto"/>
        </w:rPr>
        <w:t>관련 내용을 추가</w:t>
      </w:r>
      <w:r>
        <w:rPr>
          <w:rStyle w:val="HTML0"/>
          <w:rFonts w:ascii="나눔고딕" w:eastAsia="나눔고딕" w:hAnsi="나눔고딕"/>
          <w:color w:val="auto"/>
        </w:rPr>
        <w:t>하겠습니다</w:t>
      </w:r>
      <w:r>
        <w:rPr>
          <w:rStyle w:val="HTML0"/>
          <w:rFonts w:ascii="나눔고딕" w:eastAsia="나눔고딕" w:hAnsi="나눔고딕" w:hint="eastAsia"/>
          <w:color w:val="auto"/>
        </w:rPr>
        <w:t>.</w:t>
      </w:r>
    </w:p>
    <w:p w14:paraId="5ED2A620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>- name: Check monitoring status for linux</w:t>
      </w:r>
    </w:p>
    <w:p w14:paraId="523BFA48" w14:textId="1FDBF90D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ind w:firstLine="264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>hosts: CentOS:Ubuntu</w:t>
      </w:r>
    </w:p>
    <w:p w14:paraId="6F515FFA" w14:textId="54EE2BAF" w:rsidR="00141900" w:rsidRPr="00F72AE1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ind w:firstLine="264"/>
        <w:rPr>
          <w:rStyle w:val="HTML0"/>
          <w:rFonts w:ascii="Consolas" w:hAnsi="Consolas"/>
          <w:color w:val="FF0000"/>
        </w:rPr>
      </w:pPr>
      <w:r w:rsidRPr="00F72AE1">
        <w:rPr>
          <w:rStyle w:val="HTML0"/>
          <w:rFonts w:ascii="Consolas" w:hAnsi="Consolas"/>
          <w:color w:val="FF0000"/>
        </w:rPr>
        <w:t>strategy: debug</w:t>
      </w:r>
    </w:p>
    <w:p w14:paraId="61FD8222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 xml:space="preserve">  gather_facts: no</w:t>
      </w:r>
    </w:p>
    <w:p w14:paraId="5576345B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</w:p>
    <w:p w14:paraId="32C37761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 xml:space="preserve">  tasks:</w:t>
      </w:r>
    </w:p>
    <w:p w14:paraId="0FC7826F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 xml:space="preserve">    - name: linux NFS client</w:t>
      </w:r>
    </w:p>
    <w:p w14:paraId="73E386A8" w14:textId="77777777" w:rsidR="0014190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383A42"/>
        </w:rPr>
      </w:pPr>
      <w:r>
        <w:rPr>
          <w:rStyle w:val="HTML0"/>
          <w:rFonts w:ascii="Consolas" w:hAnsi="Consolas"/>
          <w:color w:val="383A42"/>
        </w:rPr>
        <w:t xml:space="preserve">      shell: mount | grep nfs_shared</w:t>
      </w:r>
    </w:p>
    <w:p w14:paraId="7AB1CCEB" w14:textId="77777777" w:rsidR="00141900" w:rsidRPr="0043517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FF0000"/>
        </w:rPr>
      </w:pPr>
      <w:r w:rsidRPr="00435170">
        <w:rPr>
          <w:rStyle w:val="HTML0"/>
          <w:rFonts w:ascii="Consolas" w:hAnsi="Consolas"/>
          <w:color w:val="FF0000"/>
        </w:rPr>
        <w:t xml:space="preserve">      register: output</w:t>
      </w:r>
    </w:p>
    <w:p w14:paraId="120F572C" w14:textId="77777777" w:rsidR="00141900" w:rsidRPr="00435170" w:rsidRDefault="00141900" w:rsidP="00141900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FF0000"/>
        </w:rPr>
      </w:pPr>
      <w:r w:rsidRPr="00435170">
        <w:rPr>
          <w:rStyle w:val="HTML0"/>
          <w:rFonts w:ascii="Consolas" w:hAnsi="Consolas"/>
          <w:color w:val="FF0000"/>
        </w:rPr>
        <w:t xml:space="preserve">    - debug:</w:t>
      </w:r>
    </w:p>
    <w:p w14:paraId="736E3F41" w14:textId="50583381" w:rsidR="00244414" w:rsidRPr="00244414" w:rsidRDefault="00141900" w:rsidP="00244414">
      <w:pPr>
        <w:pStyle w:val="HTML"/>
        <w:pBdr>
          <w:top w:val="single" w:sz="6" w:space="15" w:color="EBEBEB"/>
          <w:left w:val="single" w:sz="6" w:space="15" w:color="EBEBEB"/>
          <w:bottom w:val="single" w:sz="6" w:space="15" w:color="EBEBEB"/>
          <w:right w:val="single" w:sz="6" w:space="15" w:color="EBEBEB"/>
        </w:pBdr>
        <w:shd w:val="clear" w:color="auto" w:fill="F8F8F8"/>
        <w:rPr>
          <w:rStyle w:val="HTML0"/>
          <w:rFonts w:ascii="Consolas" w:hAnsi="Consolas"/>
          <w:color w:val="FF0000"/>
        </w:rPr>
      </w:pPr>
      <w:r w:rsidRPr="00435170">
        <w:rPr>
          <w:rStyle w:val="HTML0"/>
          <w:rFonts w:ascii="Consolas" w:hAnsi="Consolas"/>
          <w:color w:val="FF0000"/>
        </w:rPr>
        <w:t xml:space="preserve">        var: output.stdout_line</w:t>
      </w:r>
    </w:p>
    <w:p w14:paraId="677D9653" w14:textId="7E785007" w:rsidR="00244414" w:rsidRPr="00244414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t xml:space="preserve">리눅스에서의 shell </w:t>
      </w:r>
      <w:r>
        <w:rPr>
          <w:rStyle w:val="HTML0"/>
          <w:rFonts w:ascii="나눔고딕" w:eastAsia="나눔고딕" w:hAnsi="나눔고딕" w:hint="eastAsia"/>
          <w:color w:val="auto"/>
        </w:rPr>
        <w:t>모듈을 이용</w:t>
      </w:r>
      <w:r w:rsidR="00A64DA8">
        <w:rPr>
          <w:rStyle w:val="HTML0"/>
          <w:rFonts w:ascii="나눔고딕" w:eastAsia="나눔고딕" w:hAnsi="나눔고딕" w:hint="eastAsia"/>
          <w:color w:val="auto"/>
        </w:rPr>
        <w:t>해,</w:t>
      </w:r>
      <w:r w:rsidR="00A64DA8">
        <w:rPr>
          <w:rStyle w:val="HTML0"/>
          <w:rFonts w:ascii="나눔고딕" w:eastAsia="나눔고딕" w:hAnsi="나눔고딕"/>
          <w:color w:val="auto"/>
        </w:rPr>
        <w:t xml:space="preserve"> </w:t>
      </w:r>
      <w:r w:rsidRPr="00244414">
        <w:rPr>
          <w:rStyle w:val="HTML0"/>
          <w:rFonts w:ascii="나눔고딕" w:eastAsia="나눔고딕" w:hAnsi="나눔고딕"/>
          <w:color w:val="auto"/>
        </w:rPr>
        <w:t>mount 명령어를 사용하여 테스트를 진행하는 코드</w:t>
      </w:r>
      <w:r w:rsidR="00A64DA8">
        <w:rPr>
          <w:rStyle w:val="HTML0"/>
          <w:rFonts w:ascii="나눔고딕" w:eastAsia="나눔고딕" w:hAnsi="나눔고딕" w:hint="eastAsia"/>
          <w:color w:val="auto"/>
        </w:rPr>
        <w:t>입니</w:t>
      </w:r>
      <w:r w:rsidRPr="00244414">
        <w:rPr>
          <w:rStyle w:val="HTML0"/>
          <w:rFonts w:ascii="나눔고딕" w:eastAsia="나눔고딕" w:hAnsi="나눔고딕"/>
          <w:color w:val="auto"/>
        </w:rPr>
        <w:t>다.</w:t>
      </w:r>
    </w:p>
    <w:p w14:paraId="6DB7D63A" w14:textId="77777777" w:rsidR="00A64DA8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t>shell에 의해 mount 명령어가 실행되고 해당 결과를 저장하는 공간을 설정하고</w:t>
      </w:r>
      <w:r w:rsidR="00A64DA8">
        <w:rPr>
          <w:rStyle w:val="HTML0"/>
          <w:rFonts w:ascii="나눔고딕" w:eastAsia="나눔고딕" w:hAnsi="나눔고딕" w:hint="eastAsia"/>
          <w:color w:val="auto"/>
        </w:rPr>
        <w:t>,</w:t>
      </w:r>
    </w:p>
    <w:p w14:paraId="57FCD5C7" w14:textId="75F834E2" w:rsidR="00244414" w:rsidRPr="00244414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t>저장하는 역할을 register 모듈을 통해 하게</w:t>
      </w:r>
      <w:r w:rsidR="00D848FC">
        <w:rPr>
          <w:rStyle w:val="HTML0"/>
          <w:rFonts w:ascii="나눔고딕" w:eastAsia="나눔고딕" w:hAnsi="나눔고딕" w:hint="eastAsia"/>
          <w:color w:val="auto"/>
        </w:rPr>
        <w:t xml:space="preserve"> </w:t>
      </w:r>
      <w:r w:rsidR="00A64DA8">
        <w:rPr>
          <w:rStyle w:val="HTML0"/>
          <w:rFonts w:ascii="나눔고딕" w:eastAsia="나눔고딕" w:hAnsi="나눔고딕" w:hint="eastAsia"/>
          <w:color w:val="auto"/>
        </w:rPr>
        <w:t>됩니다</w:t>
      </w:r>
      <w:r w:rsidRPr="00244414">
        <w:rPr>
          <w:rStyle w:val="HTML0"/>
          <w:rFonts w:ascii="나눔고딕" w:eastAsia="나눔고딕" w:hAnsi="나눔고딕"/>
          <w:color w:val="auto"/>
        </w:rPr>
        <w:t>.</w:t>
      </w:r>
    </w:p>
    <w:p w14:paraId="19A21527" w14:textId="2547CE71" w:rsidR="00244414" w:rsidRPr="00244414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t>register는 계산</w:t>
      </w:r>
      <w:r w:rsidR="00D848FC">
        <w:rPr>
          <w:rStyle w:val="HTML0"/>
          <w:rFonts w:ascii="나눔고딕" w:eastAsia="나눔고딕" w:hAnsi="나눔고딕" w:hint="eastAsia"/>
          <w:color w:val="auto"/>
        </w:rPr>
        <w:t xml:space="preserve"> </w:t>
      </w:r>
      <w:r w:rsidRPr="00244414">
        <w:rPr>
          <w:rStyle w:val="HTML0"/>
          <w:rFonts w:ascii="나눔고딕" w:eastAsia="나눔고딕" w:hAnsi="나눔고딕"/>
          <w:color w:val="auto"/>
        </w:rPr>
        <w:t>값, 결과</w:t>
      </w:r>
      <w:r w:rsidR="00D848FC">
        <w:rPr>
          <w:rStyle w:val="HTML0"/>
          <w:rFonts w:ascii="나눔고딕" w:eastAsia="나눔고딕" w:hAnsi="나눔고딕" w:hint="eastAsia"/>
          <w:color w:val="auto"/>
        </w:rPr>
        <w:t xml:space="preserve"> </w:t>
      </w:r>
      <w:r w:rsidRPr="00244414">
        <w:rPr>
          <w:rStyle w:val="HTML0"/>
          <w:rFonts w:ascii="나눔고딕" w:eastAsia="나눔고딕" w:hAnsi="나눔고딕"/>
          <w:color w:val="auto"/>
        </w:rPr>
        <w:t>값에 대한 임시보관</w:t>
      </w:r>
      <w:r w:rsidR="00C3723D">
        <w:rPr>
          <w:rStyle w:val="HTML0"/>
          <w:rFonts w:ascii="나눔고딕" w:eastAsia="나눔고딕" w:hAnsi="나눔고딕" w:hint="eastAsia"/>
          <w:color w:val="auto"/>
        </w:rPr>
        <w:t xml:space="preserve"> </w:t>
      </w:r>
      <w:r w:rsidR="00980A27">
        <w:rPr>
          <w:rStyle w:val="HTML0"/>
          <w:rFonts w:ascii="나눔고딕" w:eastAsia="나눔고딕" w:hAnsi="나눔고딕" w:hint="eastAsia"/>
          <w:color w:val="auto"/>
        </w:rPr>
        <w:t>상태</w:t>
      </w:r>
      <w:r w:rsidR="00980A27">
        <w:rPr>
          <w:rStyle w:val="HTML0"/>
          <w:rFonts w:ascii="나눔고딕" w:eastAsia="나눔고딕" w:hAnsi="나눔고딕"/>
          <w:color w:val="auto"/>
        </w:rPr>
        <w:t>입니다</w:t>
      </w:r>
      <w:r w:rsidRPr="00244414">
        <w:rPr>
          <w:rStyle w:val="HTML0"/>
          <w:rFonts w:ascii="나눔고딕" w:eastAsia="나눔고딕" w:hAnsi="나눔고딕"/>
          <w:color w:val="auto"/>
        </w:rPr>
        <w:t>.</w:t>
      </w:r>
    </w:p>
    <w:p w14:paraId="02BA7D56" w14:textId="77777777" w:rsidR="005B7112" w:rsidRDefault="005B7112" w:rsidP="00244414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그리고 </w:t>
      </w:r>
      <w:r w:rsidR="00244414" w:rsidRPr="00244414">
        <w:rPr>
          <w:rStyle w:val="HTML0"/>
          <w:rFonts w:ascii="나눔고딕" w:eastAsia="나눔고딕" w:hAnsi="나눔고딕"/>
          <w:color w:val="auto"/>
        </w:rPr>
        <w:t>해당 register를 debug 모듈에서 var에 집어넣</w:t>
      </w:r>
      <w:r>
        <w:rPr>
          <w:rStyle w:val="HTML0"/>
          <w:rFonts w:ascii="나눔고딕" w:eastAsia="나눔고딕" w:hAnsi="나눔고딕" w:hint="eastAsia"/>
          <w:color w:val="auto"/>
        </w:rPr>
        <w:t>습니</w:t>
      </w:r>
      <w:r w:rsidR="00244414" w:rsidRPr="00244414">
        <w:rPr>
          <w:rStyle w:val="HTML0"/>
          <w:rFonts w:ascii="나눔고딕" w:eastAsia="나눔고딕" w:hAnsi="나눔고딕"/>
          <w:color w:val="auto"/>
        </w:rPr>
        <w:t>다. 그러면 debug 모듈에서 해당 값을 출력</w:t>
      </w:r>
      <w:r>
        <w:rPr>
          <w:rStyle w:val="HTML0"/>
          <w:rFonts w:ascii="나눔고딕" w:eastAsia="나눔고딕" w:hAnsi="나눔고딕" w:hint="eastAsia"/>
          <w:color w:val="auto"/>
        </w:rPr>
        <w:t>합니</w:t>
      </w:r>
      <w:r w:rsidR="00244414" w:rsidRPr="00244414">
        <w:rPr>
          <w:rStyle w:val="HTML0"/>
          <w:rFonts w:ascii="나눔고딕" w:eastAsia="나눔고딕" w:hAnsi="나눔고딕"/>
          <w:color w:val="auto"/>
        </w:rPr>
        <w:t xml:space="preserve">다. </w:t>
      </w:r>
    </w:p>
    <w:p w14:paraId="7A12352F" w14:textId="5A4051E5" w:rsidR="00244414" w:rsidRPr="00244414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lastRenderedPageBreak/>
        <w:t xml:space="preserve">여기서 stdout_lines는 </w:t>
      </w:r>
      <w:r w:rsidR="003C60D8" w:rsidRPr="00244414">
        <w:rPr>
          <w:rStyle w:val="HTML0"/>
          <w:rFonts w:ascii="나눔고딕" w:eastAsia="나눔고딕" w:hAnsi="나눔고딕" w:hint="eastAsia"/>
          <w:color w:val="auto"/>
        </w:rPr>
        <w:t>결과값 중</w:t>
      </w:r>
      <w:r w:rsidRPr="00244414">
        <w:rPr>
          <w:rStyle w:val="HTML0"/>
          <w:rFonts w:ascii="나눔고딕" w:eastAsia="나눔고딕" w:hAnsi="나눔고딕"/>
          <w:color w:val="auto"/>
        </w:rPr>
        <w:t xml:space="preserve"> 하나를 말</w:t>
      </w:r>
      <w:r w:rsidR="005B7112">
        <w:rPr>
          <w:rStyle w:val="HTML0"/>
          <w:rFonts w:ascii="나눔고딕" w:eastAsia="나눔고딕" w:hAnsi="나눔고딕" w:hint="eastAsia"/>
          <w:color w:val="auto"/>
        </w:rPr>
        <w:t>합니</w:t>
      </w:r>
      <w:r w:rsidRPr="00244414">
        <w:rPr>
          <w:rStyle w:val="HTML0"/>
          <w:rFonts w:ascii="나눔고딕" w:eastAsia="나눔고딕" w:hAnsi="나눔고딕"/>
          <w:color w:val="auto"/>
        </w:rPr>
        <w:t>다.</w:t>
      </w:r>
    </w:p>
    <w:p w14:paraId="278F38DF" w14:textId="0FE1B1AA" w:rsidR="00244414" w:rsidRPr="00244414" w:rsidRDefault="00244414" w:rsidP="00244414">
      <w:pPr>
        <w:rPr>
          <w:rStyle w:val="HTML0"/>
          <w:rFonts w:ascii="나눔고딕" w:eastAsia="나눔고딕" w:hAnsi="나눔고딕"/>
          <w:color w:val="auto"/>
        </w:rPr>
      </w:pPr>
      <w:r w:rsidRPr="00244414">
        <w:rPr>
          <w:rStyle w:val="HTML0"/>
          <w:rFonts w:ascii="나눔고딕" w:eastAsia="나눔고딕" w:hAnsi="나눔고딕"/>
          <w:color w:val="auto"/>
        </w:rPr>
        <w:t xml:space="preserve">또한 "strategy: debug" 가 설정되어 있으면 해당 플레이북에서 오류 발생시 디버거 모드로 전환하게 </w:t>
      </w:r>
      <w:r w:rsidR="00BC0AF2">
        <w:rPr>
          <w:rStyle w:val="HTML0"/>
          <w:rFonts w:ascii="나눔고딕" w:eastAsia="나눔고딕" w:hAnsi="나눔고딕" w:hint="eastAsia"/>
          <w:color w:val="auto"/>
        </w:rPr>
        <w:t>됩니다</w:t>
      </w:r>
      <w:r w:rsidRPr="00244414">
        <w:rPr>
          <w:rStyle w:val="HTML0"/>
          <w:rFonts w:ascii="나눔고딕" w:eastAsia="나눔고딕" w:hAnsi="나눔고딕"/>
          <w:color w:val="auto"/>
        </w:rPr>
        <w:t>.</w:t>
      </w:r>
    </w:p>
    <w:p w14:paraId="6D54AAB7" w14:textId="77777777" w:rsidR="00141900" w:rsidRPr="00244414" w:rsidRDefault="00141900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90B6157" w14:textId="50EFE831" w:rsidR="007A5D0A" w:rsidRDefault="00682D39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453B1C25" wp14:editId="101F26AB">
                <wp:simplePos x="0" y="0"/>
                <wp:positionH relativeFrom="margin">
                  <wp:align>right</wp:align>
                </wp:positionH>
                <wp:positionV relativeFrom="paragraph">
                  <wp:posOffset>260985</wp:posOffset>
                </wp:positionV>
                <wp:extent cx="6080760" cy="335280"/>
                <wp:effectExtent l="0" t="0" r="15240" b="26670"/>
                <wp:wrapNone/>
                <wp:docPr id="310" name="직사각형 3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EFFFD1" id="직사각형 310" o:spid="_x0000_s1026" style="position:absolute;left:0;text-align:left;margin-left:427.6pt;margin-top:20.55pt;width:478.8pt;height:26.4pt;z-index:2518804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AD0FEB">
        <w:rPr>
          <w:rStyle w:val="HTML0"/>
          <w:rFonts w:ascii="나눔고딕" w:eastAsia="나눔고딕" w:hAnsi="나눔고딕" w:hint="eastAsia"/>
          <w:color w:val="auto"/>
        </w:rPr>
        <w:t>이제 여기서 디버그 모듈을 테스트</w:t>
      </w:r>
      <w:r w:rsidR="00AD0FEB">
        <w:rPr>
          <w:rStyle w:val="HTML0"/>
          <w:rFonts w:ascii="나눔고딕" w:eastAsia="나눔고딕" w:hAnsi="나눔고딕"/>
          <w:color w:val="auto"/>
        </w:rPr>
        <w:t>해봅니다</w:t>
      </w:r>
      <w:r w:rsidR="00AD0FEB">
        <w:rPr>
          <w:rStyle w:val="HTML0"/>
          <w:rFonts w:ascii="나눔고딕" w:eastAsia="나눔고딕" w:hAnsi="나눔고딕" w:hint="eastAsia"/>
          <w:color w:val="auto"/>
        </w:rPr>
        <w:t>.</w:t>
      </w:r>
      <w:r w:rsidRPr="00682D39">
        <w:rPr>
          <w:rFonts w:ascii="나눔고딕" w:hAnsi="나눔고딕" w:hint="eastAsia"/>
          <w:b/>
          <w:bCs/>
          <w:noProof/>
          <w:color w:val="auto"/>
        </w:rPr>
        <w:t xml:space="preserve"> </w:t>
      </w:r>
    </w:p>
    <w:p w14:paraId="6EDCB0EF" w14:textId="605BA733" w:rsidR="00AD0FEB" w:rsidRDefault="00AD0FEB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Consolas" w:hAnsi="Consolas"/>
          <w:color w:val="383A42"/>
        </w:rPr>
        <w:t>shell: mount | grep nfs_shared -&gt; shell: moun | grep nfs_shared</w:t>
      </w:r>
    </w:p>
    <w:p w14:paraId="7B2B026D" w14:textId="132443D9" w:rsidR="007A5D0A" w:rsidRDefault="00AD0FEB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의도적으로 오타를 만든 뒤 위의 </w:t>
      </w:r>
      <w:r>
        <w:rPr>
          <w:rStyle w:val="HTML0"/>
          <w:rFonts w:ascii="나눔고딕" w:eastAsia="나눔고딕" w:hAnsi="나눔고딕"/>
          <w:color w:val="auto"/>
        </w:rPr>
        <w:t xml:space="preserve">nfs.yml </w:t>
      </w:r>
      <w:r>
        <w:rPr>
          <w:rStyle w:val="HTML0"/>
          <w:rFonts w:ascii="나눔고딕" w:eastAsia="나눔고딕" w:hAnsi="나눔고딕" w:hint="eastAsia"/>
          <w:color w:val="auto"/>
        </w:rPr>
        <w:t>플레이북 파일을 실행시켜 봅니다.</w:t>
      </w:r>
    </w:p>
    <w:p w14:paraId="43623534" w14:textId="565C3A19" w:rsidR="007A5D0A" w:rsidRDefault="00D161E2" w:rsidP="00C060F8">
      <w:pPr>
        <w:rPr>
          <w:rStyle w:val="HTML0"/>
          <w:rFonts w:ascii="나눔고딕" w:eastAsia="나눔고딕" w:hAnsi="나눔고딕"/>
          <w:color w:val="auto"/>
        </w:rPr>
      </w:pPr>
      <w:r w:rsidRPr="00D161E2">
        <w:rPr>
          <w:rStyle w:val="HTML0"/>
          <w:rFonts w:ascii="나눔고딕" w:eastAsia="나눔고딕" w:hAnsi="나눔고딕"/>
          <w:noProof/>
          <w:color w:val="auto"/>
        </w:rPr>
        <w:drawing>
          <wp:inline distT="0" distB="0" distL="0" distR="0" wp14:anchorId="2B2DAD18" wp14:editId="62FBB7EB">
            <wp:extent cx="6097270" cy="1037590"/>
            <wp:effectExtent l="0" t="0" r="0" b="0"/>
            <wp:docPr id="272" name="그림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103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8910" w14:textId="6C2814EE" w:rsidR="007A5D0A" w:rsidRDefault="00D161E2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위의 사진과 같이 </w:t>
      </w:r>
      <w:r>
        <w:rPr>
          <w:rStyle w:val="HTML0"/>
          <w:rFonts w:ascii="나눔고딕" w:eastAsia="나눔고딕" w:hAnsi="나눔고딕"/>
          <w:color w:val="auto"/>
        </w:rPr>
        <w:t xml:space="preserve">“/bin/sh: moun: command not fount </w:t>
      </w:r>
      <w:r>
        <w:rPr>
          <w:rStyle w:val="HTML0"/>
          <w:rFonts w:ascii="나눔고딕" w:eastAsia="나눔고딕" w:hAnsi="나눔고딕" w:hint="eastAsia"/>
          <w:color w:val="auto"/>
        </w:rPr>
        <w:t>와 같은 에러 메시지를 출력하며 디버그 모드로 전환이 됩니다.</w:t>
      </w:r>
    </w:p>
    <w:p w14:paraId="5CCE0F53" w14:textId="56830D5D" w:rsidR="00963416" w:rsidRDefault="00682D39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6201AE8B" wp14:editId="7CA49235">
                <wp:simplePos x="0" y="0"/>
                <wp:positionH relativeFrom="margin">
                  <wp:align>right</wp:align>
                </wp:positionH>
                <wp:positionV relativeFrom="paragraph">
                  <wp:posOffset>266065</wp:posOffset>
                </wp:positionV>
                <wp:extent cx="6080760" cy="335280"/>
                <wp:effectExtent l="0" t="0" r="15240" b="26670"/>
                <wp:wrapNone/>
                <wp:docPr id="311" name="직사각형 3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F65F1D" id="직사각형 311" o:spid="_x0000_s1026" style="position:absolute;left:0;text-align:left;margin-left:427.6pt;margin-top:20.95pt;width:478.8pt;height:26.4pt;z-index:2518824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5F5B11">
        <w:rPr>
          <w:rStyle w:val="HTML0"/>
          <w:rFonts w:ascii="나눔고딕" w:eastAsia="나눔고딕" w:hAnsi="나눔고딕" w:hint="eastAsia"/>
          <w:color w:val="auto"/>
        </w:rPr>
        <w:t>이제 디버그 모드에서 다음의 명령어를 실행합니다.</w:t>
      </w:r>
    </w:p>
    <w:p w14:paraId="51628D64" w14:textId="71FB734C" w:rsidR="005F5B11" w:rsidRPr="00A67E54" w:rsidRDefault="005F5B11" w:rsidP="00C060F8">
      <w:pPr>
        <w:rPr>
          <w:rStyle w:val="HTML0"/>
          <w:rFonts w:ascii="Consolas" w:hAnsi="Consolas"/>
          <w:color w:val="383A42"/>
        </w:rPr>
      </w:pPr>
      <w:r w:rsidRPr="00A67E54">
        <w:rPr>
          <w:rStyle w:val="HTML0"/>
          <w:rFonts w:ascii="Consolas" w:hAnsi="Consolas" w:hint="eastAsia"/>
          <w:color w:val="383A42"/>
        </w:rPr>
        <w:t>▶</w:t>
      </w:r>
      <w:r w:rsidRPr="00A67E54">
        <w:rPr>
          <w:rStyle w:val="HTML0"/>
          <w:rFonts w:ascii="Consolas" w:hAnsi="Consolas" w:hint="eastAsia"/>
          <w:color w:val="383A42"/>
        </w:rPr>
        <w:t>p</w:t>
      </w:r>
      <w:r w:rsidRPr="00A67E54">
        <w:rPr>
          <w:rStyle w:val="HTML0"/>
          <w:rFonts w:ascii="Consolas" w:hAnsi="Consolas"/>
          <w:color w:val="383A42"/>
        </w:rPr>
        <w:t xml:space="preserve"> task.args</w:t>
      </w:r>
    </w:p>
    <w:p w14:paraId="030C2104" w14:textId="665E8DD1" w:rsidR="00A67E54" w:rsidRDefault="00F45862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547381B0" wp14:editId="5EF140AA">
                <wp:simplePos x="0" y="0"/>
                <wp:positionH relativeFrom="column">
                  <wp:posOffset>15240</wp:posOffset>
                </wp:positionH>
                <wp:positionV relativeFrom="paragraph">
                  <wp:posOffset>2498725</wp:posOffset>
                </wp:positionV>
                <wp:extent cx="2598420" cy="205740"/>
                <wp:effectExtent l="0" t="0" r="11430" b="22860"/>
                <wp:wrapNone/>
                <wp:docPr id="275" name="직사각형 2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98420" cy="20574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2EDD26" id="직사각형 275" o:spid="_x0000_s1026" style="position:absolute;left:0;text-align:left;margin-left:1.2pt;margin-top:196.75pt;width:204.6pt;height:16.2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" filled="f" strokecolor="red" strokeweight="2pt"/>
            </w:pict>
          </mc:Fallback>
        </mc:AlternateContent>
      </w:r>
      <w:r w:rsidR="00706B1C" w:rsidRPr="00706B1C">
        <w:rPr>
          <w:rStyle w:val="HTML0"/>
          <w:rFonts w:ascii="나눔고딕" w:eastAsia="나눔고딕" w:hAnsi="나눔고딕"/>
          <w:noProof/>
          <w:color w:val="auto"/>
        </w:rPr>
        <w:drawing>
          <wp:inline distT="0" distB="0" distL="0" distR="0" wp14:anchorId="020230AF" wp14:editId="6A9E7FBB">
            <wp:extent cx="6097270" cy="2942590"/>
            <wp:effectExtent l="0" t="0" r="0" b="0"/>
            <wp:docPr id="274" name="그림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9E4F7" w14:textId="39FB1068" w:rsidR="00F45862" w:rsidRDefault="00682D39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560545E8" wp14:editId="6FB14AC8">
                <wp:simplePos x="0" y="0"/>
                <wp:positionH relativeFrom="margin">
                  <wp:align>right</wp:align>
                </wp:positionH>
                <wp:positionV relativeFrom="paragraph">
                  <wp:posOffset>471805</wp:posOffset>
                </wp:positionV>
                <wp:extent cx="6080760" cy="335280"/>
                <wp:effectExtent l="0" t="0" r="15240" b="26670"/>
                <wp:wrapNone/>
                <wp:docPr id="312" name="직사각형 3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C5F200" id="직사각형 312" o:spid="_x0000_s1026" style="position:absolute;left:0;text-align:left;margin-left:427.6pt;margin-top:37.15pt;width:478.8pt;height:26.4pt;z-index:2518845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" filled="f" strokecolor="#161718 [3213]">
                <w10:wrap anchorx="margin"/>
              </v:rect>
            </w:pict>
          </mc:Fallback>
        </mc:AlternateContent>
      </w:r>
      <w:r w:rsidR="00F45862">
        <w:rPr>
          <w:rStyle w:val="HTML0"/>
          <w:rFonts w:ascii="나눔고딕" w:eastAsia="나눔고딕" w:hAnsi="나눔고딕" w:hint="eastAsia"/>
          <w:color w:val="auto"/>
        </w:rPr>
        <w:t>출력 결과를 보면 어느 부분에서 에러가 발생하였는지 알 수 있습니다.</w:t>
      </w:r>
      <w:r w:rsidR="00F7672D">
        <w:rPr>
          <w:rStyle w:val="HTML0"/>
          <w:rFonts w:ascii="나눔고딕" w:eastAsia="나눔고딕" w:hAnsi="나눔고딕"/>
          <w:color w:val="auto"/>
        </w:rPr>
        <w:t xml:space="preserve"> </w:t>
      </w:r>
      <w:r w:rsidR="00F7672D">
        <w:rPr>
          <w:rStyle w:val="HTML0"/>
          <w:rFonts w:ascii="나눔고딕" w:eastAsia="나눔고딕" w:hAnsi="나눔고딕" w:hint="eastAsia"/>
          <w:color w:val="auto"/>
        </w:rPr>
        <w:t>그리고 에러가 발생한 명령어를 수정할 때에는 아래의 명령어를 실행시켜 줍니다.</w:t>
      </w:r>
    </w:p>
    <w:p w14:paraId="198D7969" w14:textId="27CB369E" w:rsidR="00F45862" w:rsidRPr="00F7672D" w:rsidRDefault="00F7672D" w:rsidP="00C060F8">
      <w:pPr>
        <w:rPr>
          <w:rStyle w:val="HTML0"/>
          <w:rFonts w:ascii="Consolas" w:hAnsi="Consolas"/>
          <w:color w:val="383A42"/>
        </w:rPr>
      </w:pPr>
      <w:r w:rsidRPr="00A67E54">
        <w:rPr>
          <w:rStyle w:val="HTML0"/>
          <w:rFonts w:ascii="Consolas" w:hAnsi="Consolas" w:hint="eastAsia"/>
          <w:color w:val="383A42"/>
        </w:rPr>
        <w:t>▶</w:t>
      </w:r>
      <w:r w:rsidRPr="00F7672D">
        <w:rPr>
          <w:rStyle w:val="HTML0"/>
          <w:rFonts w:ascii="Consolas" w:hAnsi="Consolas"/>
          <w:color w:val="383A42"/>
        </w:rPr>
        <w:t>task.args['_raw_params']='mount'</w:t>
      </w:r>
    </w:p>
    <w:p w14:paraId="797555BD" w14:textId="34555058" w:rsidR="00F45862" w:rsidRDefault="00D75236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hint="eastAsia"/>
          <w:b/>
          <w:bCs/>
          <w:noProof/>
          <w:color w:val="auto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DE3E88F" wp14:editId="47F80EA5">
                <wp:simplePos x="0" y="0"/>
                <wp:positionH relativeFrom="margin">
                  <wp:align>right</wp:align>
                </wp:positionH>
                <wp:positionV relativeFrom="paragraph">
                  <wp:posOffset>464820</wp:posOffset>
                </wp:positionV>
                <wp:extent cx="6080760" cy="335280"/>
                <wp:effectExtent l="0" t="0" r="15240" b="26670"/>
                <wp:wrapNone/>
                <wp:docPr id="313" name="직사각형 3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80760" cy="335280"/>
                        </a:xfrm>
                        <a:prstGeom prst="rect">
                          <a:avLst/>
                        </a:prstGeom>
                        <a:noFill/>
                        <a:ln w="9525">
                          <a:solidFill>
                            <a:schemeClr val="tx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71A08" id="직사각형 313" o:spid="_x0000_s1026" style="position:absolute;left:0;text-align:left;margin-left:427.6pt;margin-top:36.6pt;width:478.8pt;height:26.4pt;z-index:2518865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" filled="f" strokecolor="#161718 [3213]">
                <w10:wrap anchorx="margin"/>
              </v:rect>
            </w:pict>
          </mc:Fallback>
        </mc:AlternateContent>
      </w:r>
      <w:r w:rsidR="004D6FC3">
        <w:rPr>
          <w:rStyle w:val="HTML0"/>
          <w:rFonts w:ascii="나눔고딕" w:eastAsia="나눔고딕" w:hAnsi="나눔고딕" w:hint="eastAsia"/>
          <w:color w:val="auto"/>
        </w:rPr>
        <w:t xml:space="preserve">그리고 다시 </w:t>
      </w:r>
      <w:r w:rsidR="004D6FC3" w:rsidRPr="00A67E54">
        <w:rPr>
          <w:rStyle w:val="HTML0"/>
          <w:rFonts w:ascii="Consolas" w:hAnsi="Consolas" w:hint="eastAsia"/>
          <w:color w:val="383A42"/>
        </w:rPr>
        <w:t>p</w:t>
      </w:r>
      <w:r w:rsidR="004D6FC3" w:rsidRPr="00A67E54">
        <w:rPr>
          <w:rStyle w:val="HTML0"/>
          <w:rFonts w:ascii="Consolas" w:hAnsi="Consolas"/>
          <w:color w:val="383A42"/>
        </w:rPr>
        <w:t xml:space="preserve"> task.args</w:t>
      </w:r>
      <w:r w:rsidR="004D6FC3">
        <w:rPr>
          <w:rStyle w:val="HTML0"/>
          <w:rFonts w:ascii="Consolas" w:hAnsi="Consolas"/>
          <w:color w:val="383A42"/>
        </w:rPr>
        <w:t xml:space="preserve"> </w:t>
      </w:r>
      <w:r w:rsidR="004D6FC3" w:rsidRPr="004D6FC3">
        <w:rPr>
          <w:rStyle w:val="HTML0"/>
          <w:rFonts w:ascii="나눔고딕" w:eastAsia="나눔고딕" w:hAnsi="나눔고딕" w:hint="eastAsia"/>
          <w:color w:val="auto"/>
        </w:rPr>
        <w:t>명령어를</w:t>
      </w:r>
      <w:r w:rsidR="004D6FC3">
        <w:rPr>
          <w:rStyle w:val="HTML0"/>
          <w:rFonts w:ascii="나눔고딕" w:eastAsia="나눔고딕" w:hAnsi="나눔고딕" w:hint="eastAsia"/>
          <w:color w:val="auto"/>
        </w:rPr>
        <w:t xml:space="preserve"> 사용하여 수정한 부분이 정상적으로 바뀌었는지 확인 합니다.</w:t>
      </w:r>
    </w:p>
    <w:p w14:paraId="07AF30E2" w14:textId="3C7A211E" w:rsidR="004D6FC3" w:rsidRPr="00F7672D" w:rsidRDefault="004D6FC3" w:rsidP="004D6FC3">
      <w:pPr>
        <w:rPr>
          <w:rStyle w:val="HTML0"/>
          <w:rFonts w:ascii="Consolas" w:hAnsi="Consolas"/>
          <w:color w:val="383A42"/>
        </w:rPr>
      </w:pPr>
      <w:r w:rsidRPr="00A67E54">
        <w:rPr>
          <w:rStyle w:val="HTML0"/>
          <w:rFonts w:ascii="Consolas" w:hAnsi="Consolas" w:hint="eastAsia"/>
          <w:color w:val="383A42"/>
        </w:rPr>
        <w:t>▶</w:t>
      </w:r>
      <w:r>
        <w:rPr>
          <w:rStyle w:val="HTML0"/>
          <w:rFonts w:ascii="Consolas" w:hAnsi="Consolas"/>
          <w:color w:val="383A42"/>
        </w:rPr>
        <w:t>redo</w:t>
      </w:r>
    </w:p>
    <w:p w14:paraId="2D6945B5" w14:textId="39E0BFB3" w:rsidR="004D6FC3" w:rsidRP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lastRenderedPageBreak/>
        <w:t xml:space="preserve">그리고 </w:t>
      </w:r>
      <w:r>
        <w:rPr>
          <w:rStyle w:val="HTML0"/>
          <w:rFonts w:ascii="나눔고딕" w:eastAsia="나눔고딕" w:hAnsi="나눔고딕"/>
          <w:color w:val="auto"/>
        </w:rPr>
        <w:t xml:space="preserve">redo </w:t>
      </w:r>
      <w:r>
        <w:rPr>
          <w:rStyle w:val="HTML0"/>
          <w:rFonts w:ascii="나눔고딕" w:eastAsia="나눔고딕" w:hAnsi="나눔고딕" w:hint="eastAsia"/>
          <w:color w:val="auto"/>
        </w:rPr>
        <w:t>명령어를 사용하면 에러가 발생한 부분의 코드를 재실행 시켜줍니다.</w:t>
      </w:r>
    </w:p>
    <w:p w14:paraId="32B6F065" w14:textId="778E5522" w:rsidR="004D6FC3" w:rsidRDefault="00817528" w:rsidP="00C060F8">
      <w:pPr>
        <w:rPr>
          <w:rStyle w:val="HTML0"/>
          <w:rFonts w:ascii="나눔고딕" w:eastAsia="나눔고딕" w:hAnsi="나눔고딕"/>
          <w:color w:val="auto"/>
        </w:rPr>
      </w:pPr>
      <w:r w:rsidRPr="00817528">
        <w:rPr>
          <w:rStyle w:val="HTML0"/>
          <w:rFonts w:ascii="나눔고딕" w:eastAsia="나눔고딕" w:hAnsi="나눔고딕"/>
          <w:noProof/>
          <w:color w:val="auto"/>
        </w:rPr>
        <w:drawing>
          <wp:inline distT="0" distB="0" distL="0" distR="0" wp14:anchorId="2A64DE48" wp14:editId="3C8C0342">
            <wp:extent cx="6097270" cy="655955"/>
            <wp:effectExtent l="0" t="0" r="0" b="0"/>
            <wp:docPr id="276" name="그림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09727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4C0D" w14:textId="4D491009" w:rsidR="004D6FC3" w:rsidRDefault="00817528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정상적으로 </w:t>
      </w:r>
      <w:r w:rsidR="00D203EF">
        <w:rPr>
          <w:rStyle w:val="HTML0"/>
          <w:rFonts w:ascii="나눔고딕" w:eastAsia="나눔고딕" w:hAnsi="나눔고딕" w:hint="eastAsia"/>
          <w:color w:val="auto"/>
        </w:rPr>
        <w:t>코드가 실행이 됩니다.</w:t>
      </w:r>
    </w:p>
    <w:p w14:paraId="5E3F2CD6" w14:textId="77777777" w:rsid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D8B83DF" w14:textId="77777777" w:rsid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3FF7DC9" w14:textId="77777777" w:rsid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316E898" w14:textId="77777777" w:rsid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9CCB3F0" w14:textId="2CCBD250" w:rsidR="004D6FC3" w:rsidRDefault="004D6FC3" w:rsidP="00C060F8">
      <w:pPr>
        <w:rPr>
          <w:rStyle w:val="HTML0"/>
          <w:rFonts w:ascii="나눔고딕" w:eastAsia="나눔고딕" w:hAnsi="나눔고딕"/>
          <w:color w:val="auto"/>
        </w:rPr>
      </w:pPr>
    </w:p>
    <w:bookmarkStart w:id="30" w:name="_Toc116636665"/>
    <w:p w14:paraId="5B9DBFF8" w14:textId="225008C7" w:rsidR="004D6FC3" w:rsidRPr="00D132BF" w:rsidRDefault="00B97E20" w:rsidP="00D132BF">
      <w:pPr>
        <w:pStyle w:val="2"/>
        <w:rPr>
          <w:rStyle w:val="HTML0"/>
          <w:rFonts w:asciiTheme="majorHAnsi" w:eastAsia="나눔고딕" w:hAnsiTheme="majorHAnsi" w:cs="Times New Roman"/>
          <w:sz w:val="40"/>
          <w:szCs w:val="22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890688" behindDoc="0" locked="0" layoutInCell="1" allowOverlap="1" wp14:anchorId="1710D160" wp14:editId="6F2836C6">
                <wp:simplePos x="0" y="0"/>
                <wp:positionH relativeFrom="margin">
                  <wp:align>right</wp:align>
                </wp:positionH>
                <wp:positionV relativeFrom="paragraph">
                  <wp:posOffset>516890</wp:posOffset>
                </wp:positionV>
                <wp:extent cx="6073140" cy="4427220"/>
                <wp:effectExtent l="0" t="0" r="22860" b="11430"/>
                <wp:wrapSquare wrapText="bothSides"/>
                <wp:docPr id="31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44272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7F06F" w14:textId="6D098BB4" w:rsidR="00B97E20" w:rsidRDefault="00B97E20" w:rsidP="00B97E20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268BD14" wp14:editId="272A78F7">
                                  <wp:extent cx="2646680" cy="2124710"/>
                                  <wp:effectExtent l="0" t="0" r="1270" b="8890"/>
                                  <wp:docPr id="316" name="그림 316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6" name="그림 316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46680" cy="212471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3850047" w14:textId="623BE689" w:rsidR="00587033" w:rsidRDefault="00587033" w:rsidP="0058703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앤서블은 네트워크 또한 관리가 가능합니다.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하지만 실제 네트워크 장비가 없다면 실제로 실습하기가 쉽지 않습니다.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70686820" w14:textId="2EDC8D83" w:rsidR="00587033" w:rsidRDefault="00587033" w:rsidP="0058703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실제 C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ISCO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사의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Nexus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스위치 장비에서 사용하는 운영체제인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NX-OS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가 있습니다.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이 운영체제를 일반 사용자도 다운로드 받아 테스트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해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볼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수 있게 되었습니다.</w:t>
                            </w:r>
                          </w:p>
                          <w:p w14:paraId="706F86A3" w14:textId="77777777" w:rsidR="00587033" w:rsidRDefault="00587033" w:rsidP="0058703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여기서 사용하게 되는 것이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NX-OSv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입니다.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NX-OSv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를 가상머신에서도 사용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할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수 있도록 가상화 한 것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입니다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3B732B94" w14:textId="6957C258" w:rsidR="00587033" w:rsidRPr="00587033" w:rsidRDefault="0017215D">
                            <w:r>
                              <w:rPr>
                                <w:rFonts w:hint="eastAsia"/>
                              </w:rPr>
                              <w:t>이번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장에서는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로컬에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t>NX-OSv</w:t>
                            </w:r>
                            <w:r>
                              <w:rPr>
                                <w:rFonts w:hint="eastAsia"/>
                              </w:rPr>
                              <w:t>를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이용하여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실습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</w:rPr>
                              <w:t>환경을</w:t>
                            </w:r>
                            <w:r>
                              <w:rPr>
                                <w:rFonts w:hint="eastAsia"/>
                              </w:rPr>
                              <w:t xml:space="preserve"> </w:t>
                            </w:r>
                            <w:r w:rsidR="00665BC0">
                              <w:rPr>
                                <w:rFonts w:hint="eastAsia"/>
                              </w:rPr>
                              <w:t>구성</w:t>
                            </w:r>
                            <w:r w:rsidR="00665BC0">
                              <w:t>해보겠습니다</w:t>
                            </w:r>
                            <w:r w:rsidR="006402E3">
                              <w:rPr>
                                <w:rFonts w:hint="eastAsia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10D160" id="_x0000_s1037" type="#_x0000_t202" style="position:absolute;margin-left:427pt;margin-top:40.7pt;width:478.2pt;height:348.6pt;z-index:25189068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">
                <v:textbox>
                  <w:txbxContent>
                    <w:p w14:paraId="2F07F06F" w14:textId="6D098BB4" w:rsidR="00B97E20" w:rsidRDefault="00B97E20" w:rsidP="00B97E20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268BD14" wp14:editId="272A78F7">
                            <wp:extent cx="2646680" cy="2124710"/>
                            <wp:effectExtent l="0" t="0" r="1270" b="8890"/>
                            <wp:docPr id="316" name="그림 316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6" name="그림 316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1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46680" cy="212471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3850047" w14:textId="623BE689" w:rsidR="00587033" w:rsidRDefault="00587033" w:rsidP="0058703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앤서블은 네트워크 또한 관리가 가능합니다.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하지만 실제 네트워크 장비가 없다면 실제로 실습하기가 쉽지 않습니다.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70686820" w14:textId="2EDC8D83" w:rsidR="00587033" w:rsidRDefault="00587033" w:rsidP="0058703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실제 C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ISCO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사의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Nexus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스위치 장비에서 사용하는 운영체제인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NX-OS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가 있습니다.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이 운영체제를 일반 사용자도 다운로드 받아 테스트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해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볼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수 있게 되었습니다.</w:t>
                      </w:r>
                    </w:p>
                    <w:p w14:paraId="706F86A3" w14:textId="77777777" w:rsidR="00587033" w:rsidRDefault="00587033" w:rsidP="0058703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여기서 사용하게 되는 것이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NX-OSv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입니다.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NX-OSv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를 가상머신에서도 사용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할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수 있도록 가상화 한 것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입니다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3B732B94" w14:textId="6957C258" w:rsidR="00587033" w:rsidRPr="00587033" w:rsidRDefault="0017215D">
                      <w:r>
                        <w:rPr>
                          <w:rFonts w:hint="eastAsia"/>
                        </w:rPr>
                        <w:t>이번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장에서는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로컬에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t>NX-OSv</w:t>
                      </w:r>
                      <w:r>
                        <w:rPr>
                          <w:rFonts w:hint="eastAsia"/>
                        </w:rPr>
                        <w:t>를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이용하여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실습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>
                        <w:rPr>
                          <w:rFonts w:hint="eastAsia"/>
                        </w:rPr>
                        <w:t>환경을</w:t>
                      </w:r>
                      <w:r>
                        <w:rPr>
                          <w:rFonts w:hint="eastAsia"/>
                        </w:rPr>
                        <w:t xml:space="preserve"> </w:t>
                      </w:r>
                      <w:r w:rsidR="00665BC0">
                        <w:rPr>
                          <w:rFonts w:hint="eastAsia"/>
                        </w:rPr>
                        <w:t>구성</w:t>
                      </w:r>
                      <w:r w:rsidR="00665BC0">
                        <w:t>해보겠습니다</w:t>
                      </w:r>
                      <w:r w:rsidR="006402E3">
                        <w:rPr>
                          <w:rFonts w:hint="eastAsia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336F5" w:rsidRPr="00D132BF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>8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.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>네트워크</w:t>
      </w:r>
      <w:r w:rsidR="008336F5" w:rsidRPr="00D132BF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>실습을</w:t>
      </w:r>
      <w:r w:rsidR="008336F5" w:rsidRPr="00D132BF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>위한</w:t>
      </w:r>
      <w:r w:rsidR="008336F5" w:rsidRPr="00D132BF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 xml:space="preserve">NX-OSv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>랩</w:t>
      </w:r>
      <w:r w:rsidR="008336F5" w:rsidRPr="00D132BF">
        <w:rPr>
          <w:rStyle w:val="HTML0"/>
          <w:rFonts w:asciiTheme="majorHAnsi" w:eastAsia="나눔고딕" w:hAnsiTheme="majorHAnsi" w:cs="Times New Roman" w:hint="eastAsia"/>
          <w:sz w:val="40"/>
          <w:szCs w:val="22"/>
        </w:rPr>
        <w:t xml:space="preserve"> </w:t>
      </w:r>
      <w:r w:rsidR="008336F5" w:rsidRPr="00D132BF">
        <w:rPr>
          <w:rStyle w:val="HTML0"/>
          <w:rFonts w:asciiTheme="majorHAnsi" w:eastAsia="나눔고딕" w:hAnsiTheme="majorHAnsi" w:cs="Times New Roman"/>
          <w:sz w:val="40"/>
          <w:szCs w:val="22"/>
        </w:rPr>
        <w:t>구성하기</w:t>
      </w:r>
      <w:bookmarkEnd w:id="30"/>
    </w:p>
    <w:p w14:paraId="0E76A6DC" w14:textId="010A5A87" w:rsidR="00587033" w:rsidRDefault="0058703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2F06B85" w14:textId="77777777" w:rsidR="00587033" w:rsidRDefault="00587033" w:rsidP="00C060F8">
      <w:pPr>
        <w:rPr>
          <w:rStyle w:val="HTML0"/>
          <w:rFonts w:ascii="나눔고딕" w:eastAsia="나눔고딕" w:hAnsi="나눔고딕"/>
          <w:color w:val="auto"/>
        </w:rPr>
      </w:pPr>
    </w:p>
    <w:bookmarkStart w:id="31" w:name="_Toc116636666"/>
    <w:p w14:paraId="0030431D" w14:textId="1DD80BCC" w:rsidR="00587033" w:rsidRPr="00C87246" w:rsidRDefault="005C14F3" w:rsidP="00C87246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892736" behindDoc="0" locked="0" layoutInCell="1" allowOverlap="1" wp14:anchorId="0EC335FD" wp14:editId="2A0614C3">
                <wp:simplePos x="0" y="0"/>
                <wp:positionH relativeFrom="margin">
                  <wp:align>right</wp:align>
                </wp:positionH>
                <wp:positionV relativeFrom="paragraph">
                  <wp:posOffset>461010</wp:posOffset>
                </wp:positionV>
                <wp:extent cx="6073140" cy="7734300"/>
                <wp:effectExtent l="0" t="0" r="22860" b="19050"/>
                <wp:wrapSquare wrapText="bothSides"/>
                <wp:docPr id="31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773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539004" w14:textId="3F1BE96D" w:rsidR="00BE5BF9" w:rsidRDefault="00BE5BF9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설치에 앞서서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OS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의 이미지를 구해야 하는데,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이미지는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CISCO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사의 홈페이지에서 쉽게 다운로드 받을 수 있습니다.</w:t>
                            </w:r>
                          </w:p>
                          <w:p w14:paraId="473685A8" w14:textId="5D375059" w:rsidR="00BE5BF9" w:rsidRDefault="00D606EC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구글 검색창에 </w:t>
                            </w:r>
                            <w:r w:rsidRPr="00D606EC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cisco nxosv download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라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고 검색을 한 뒤 가장 상단에 나오는 링크로 </w:t>
                            </w:r>
                            <w:r w:rsidR="005D5010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접속</w:t>
                            </w:r>
                            <w:r w:rsidR="005D5010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합니다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628AF018" w14:textId="3120CE03" w:rsidR="00D606EC" w:rsidRDefault="005D5010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28C1A89" wp14:editId="130A883A">
                                  <wp:extent cx="5881370" cy="1939290"/>
                                  <wp:effectExtent l="0" t="0" r="5080" b="3810"/>
                                  <wp:docPr id="319" name="그림 31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9" name="그림 31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1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9392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8B114A" w14:textId="50A98DF5" w:rsidR="005D5010" w:rsidRDefault="005D5010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접속을 하게 되면 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아래와 같은 화면이 나오는데 최신 버전을 사용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해도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상관없지만 편의를 위해 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7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버전으로 테스트를 진행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하겠습니다</w:t>
                            </w:r>
                            <w:r w:rsidR="005C14F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450C80D2" w14:textId="25410E6A" w:rsidR="005C14F3" w:rsidRDefault="005C14F3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D2C994" wp14:editId="750794EA">
                                  <wp:extent cx="5881370" cy="2754630"/>
                                  <wp:effectExtent l="0" t="0" r="5080" b="7620"/>
                                  <wp:docPr id="320" name="그림 32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0" name="그림 32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2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27546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CFAF2D1" w14:textId="402E8EC3" w:rsidR="005C14F3" w:rsidRDefault="005C14F3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저희는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vmdk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형식의 파일을 다운로드 합니다.</w:t>
                            </w:r>
                          </w:p>
                          <w:p w14:paraId="6A90AEA2" w14:textId="1DF5DDAC" w:rsidR="005C14F3" w:rsidRDefault="005C14F3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다운로드 클릭 시 로그인 페이지가 나오는데 계정이 없다면 회원가입을 하고 주소를 </w:t>
                            </w:r>
                            <w:r w:rsidR="001F1990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등록</w:t>
                            </w:r>
                            <w:r w:rsidR="001F1990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한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뒤 다운로드 </w:t>
                            </w:r>
                            <w:r w:rsidR="008B3AFD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진행</w:t>
                            </w:r>
                            <w:r w:rsidR="008B3AFD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하시면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됩니다.</w:t>
                            </w:r>
                          </w:p>
                          <w:p w14:paraId="06DA9079" w14:textId="77777777" w:rsidR="005C14F3" w:rsidRDefault="005C14F3" w:rsidP="00BE5BF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335FD" id="_x0000_s1038" type="#_x0000_t202" style="position:absolute;margin-left:427pt;margin-top:36.3pt;width:478.2pt;height:609pt;z-index:2518927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">
                <v:textbox>
                  <w:txbxContent>
                    <w:p w14:paraId="56539004" w14:textId="3F1BE96D" w:rsidR="00BE5BF9" w:rsidRDefault="00BE5BF9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설치에 앞서서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OS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의 이미지를 구해야 하는데,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이미지는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CISCO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사의 홈페이지에서 쉽게 다운로드 받을 수 있습니다.</w:t>
                      </w:r>
                    </w:p>
                    <w:p w14:paraId="473685A8" w14:textId="5D375059" w:rsidR="00BE5BF9" w:rsidRDefault="00D606EC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구글 검색창에 </w:t>
                      </w:r>
                      <w:r w:rsidRPr="00D606EC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cisco nxosv download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라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고 검색을 한 뒤 가장 상단에 나오는 링크로 </w:t>
                      </w:r>
                      <w:r w:rsidR="005D5010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접속</w:t>
                      </w:r>
                      <w:r w:rsidR="005D5010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합니다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628AF018" w14:textId="3120CE03" w:rsidR="00D606EC" w:rsidRDefault="005D5010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28C1A89" wp14:editId="130A883A">
                            <wp:extent cx="5881370" cy="1939290"/>
                            <wp:effectExtent l="0" t="0" r="5080" b="3810"/>
                            <wp:docPr id="319" name="그림 31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9" name="그림 31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2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9392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8B114A" w14:textId="50A98DF5" w:rsidR="005D5010" w:rsidRDefault="005D5010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접속을 하게 되면 </w:t>
                      </w:r>
                      <w:r w:rsidR="005C14F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아래와 같은 화면이 나오는데 최신 버전을 사용</w:t>
                      </w:r>
                      <w:r w:rsidR="005C14F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해도</w:t>
                      </w:r>
                      <w:r w:rsidR="005C14F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상관없지만 편의를 위해 </w:t>
                      </w:r>
                      <w:r w:rsidR="005C14F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7</w:t>
                      </w:r>
                      <w:r w:rsidR="005C14F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버전으로 테스트를 진행</w:t>
                      </w:r>
                      <w:r w:rsidR="005C14F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하겠습니다</w:t>
                      </w:r>
                      <w:r w:rsidR="005C14F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450C80D2" w14:textId="25410E6A" w:rsidR="005C14F3" w:rsidRDefault="005C14F3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D2C994" wp14:editId="750794EA">
                            <wp:extent cx="5881370" cy="2754630"/>
                            <wp:effectExtent l="0" t="0" r="5080" b="7620"/>
                            <wp:docPr id="320" name="그림 32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0" name="그림 32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27546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CFAF2D1" w14:textId="402E8EC3" w:rsidR="005C14F3" w:rsidRDefault="005C14F3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저희는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vmdk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형식의 파일을 다운로드 합니다.</w:t>
                      </w:r>
                    </w:p>
                    <w:p w14:paraId="6A90AEA2" w14:textId="1DF5DDAC" w:rsidR="005C14F3" w:rsidRDefault="005C14F3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다운로드 클릭 시 로그인 페이지가 나오는데 계정이 없다면 회원가입을 하고 주소를 </w:t>
                      </w:r>
                      <w:r w:rsidR="001F1990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등록</w:t>
                      </w:r>
                      <w:r w:rsidR="001F1990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한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뒤 다운로드 </w:t>
                      </w:r>
                      <w:r w:rsidR="008B3AFD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진행</w:t>
                      </w:r>
                      <w:r w:rsidR="008B3AFD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하시면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됩니다.</w:t>
                      </w:r>
                    </w:p>
                    <w:p w14:paraId="06DA9079" w14:textId="77777777" w:rsidR="005C14F3" w:rsidRDefault="005C14F3" w:rsidP="00BE5BF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나눔고딕" w:hAnsi="나눔고딕" w:cs="굴림체"/>
          <w:noProof/>
          <w:color w:val="auto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 wp14:anchorId="26FC5956" wp14:editId="7145B758">
                <wp:simplePos x="0" y="0"/>
                <wp:positionH relativeFrom="column">
                  <wp:posOffset>1615440</wp:posOffset>
                </wp:positionH>
                <wp:positionV relativeFrom="paragraph">
                  <wp:posOffset>6593840</wp:posOffset>
                </wp:positionV>
                <wp:extent cx="4396740" cy="533400"/>
                <wp:effectExtent l="0" t="0" r="22860" b="19050"/>
                <wp:wrapNone/>
                <wp:docPr id="321" name="직사각형 3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6740" cy="5334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1284D03" id="직사각형 321" o:spid="_x0000_s1026" style="position:absolute;left:0;text-align:left;margin-left:127.2pt;margin-top:519.2pt;width:346.2pt;height:42pt;z-index:251893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" filled="f" strokecolor="red" strokeweight="2pt"/>
            </w:pict>
          </mc:Fallback>
        </mc:AlternateContent>
      </w:r>
      <w:r w:rsidR="00C87246" w:rsidRPr="00C8724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8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-1. 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>수동으로</w:t>
      </w:r>
      <w:r w:rsidR="00C87246" w:rsidRPr="00C8724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V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>irtualBox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>에</w:t>
      </w:r>
      <w:r w:rsidR="00C87246" w:rsidRPr="00C87246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>NXOSv</w:t>
      </w:r>
      <w:r w:rsidR="00C87246" w:rsidRPr="00C87246">
        <w:rPr>
          <w:rStyle w:val="HTML0"/>
          <w:rFonts w:asciiTheme="minorHAnsi" w:eastAsia="나눔고딕" w:hAnsiTheme="minorHAnsi" w:cs="Times New Roman"/>
          <w:sz w:val="32"/>
          <w:szCs w:val="22"/>
        </w:rPr>
        <w:t>올리기</w:t>
      </w:r>
      <w:bookmarkEnd w:id="31"/>
    </w:p>
    <w:p w14:paraId="5123A1CA" w14:textId="0F2F3B2C" w:rsidR="00C87246" w:rsidRDefault="00351F72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 xml:space="preserve"> </w:t>
      </w:r>
    </w:p>
    <w:p w14:paraId="25A77647" w14:textId="77777777" w:rsidR="008336F5" w:rsidRDefault="008336F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19CCE9D" w14:textId="6AABCD07" w:rsidR="004D6FC3" w:rsidRDefault="00E475AA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895808" behindDoc="0" locked="0" layoutInCell="1" allowOverlap="1" wp14:anchorId="5BE57509" wp14:editId="4733735E">
                <wp:simplePos x="0" y="0"/>
                <wp:positionH relativeFrom="margin">
                  <wp:posOffset>0</wp:posOffset>
                </wp:positionH>
                <wp:positionV relativeFrom="paragraph">
                  <wp:posOffset>396240</wp:posOffset>
                </wp:positionV>
                <wp:extent cx="6073140" cy="7734300"/>
                <wp:effectExtent l="0" t="0" r="22860" b="19050"/>
                <wp:wrapSquare wrapText="bothSides"/>
                <wp:docPr id="32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773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D25AC6" w14:textId="0DFF94F4" w:rsidR="00E475AA" w:rsidRDefault="00E475AA" w:rsidP="00E475AA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다운로드가 완료되었다면 이제 가상머신을 </w:t>
                            </w:r>
                            <w:r w:rsidR="00A96F85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설치</w:t>
                            </w:r>
                            <w:r w:rsidR="00A96F85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해줄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차례입니다.</w:t>
                            </w:r>
                          </w:p>
                          <w:p w14:paraId="474FB185" w14:textId="72216784" w:rsidR="00E475AA" w:rsidRDefault="00677D57" w:rsidP="00E475AA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irtualB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o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x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를 실행시키고 새로운 가상머신을 생성합니다.</w:t>
                            </w:r>
                          </w:p>
                          <w:p w14:paraId="68FC94B5" w14:textId="3DA8EA14" w:rsidR="005D22CD" w:rsidRDefault="005D22CD" w:rsidP="00E475AA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428D08B" wp14:editId="2E531E08">
                                  <wp:extent cx="5881370" cy="1729105"/>
                                  <wp:effectExtent l="0" t="0" r="5080" b="4445"/>
                                  <wp:docPr id="325" name="그림 3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7291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190D3D" w14:textId="77777777" w:rsidR="005D22CD" w:rsidRDefault="005D22CD" w:rsidP="00E475AA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  <w:p w14:paraId="4D0C8C21" w14:textId="684380A1" w:rsidR="005D22CD" w:rsidRDefault="00DB00DE" w:rsidP="00DB00DE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0AA9D2D" wp14:editId="55320C0C">
                                  <wp:extent cx="4962637" cy="2788920"/>
                                  <wp:effectExtent l="0" t="0" r="9525" b="0"/>
                                  <wp:docPr id="326" name="그림 326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26" name="그림 326" descr="텍스트이(가) 표시된 사진&#10;&#10;자동 생성된 설명"/>
                                          <pic:cNvPicPr/>
                                        </pic:nvPicPr>
                                        <pic:blipFill rotWithShape="1">
                                          <a:blip r:embed="rId124"/>
                                          <a:srcRect l="1627" r="-1" b="208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4975197" cy="279597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6AE620C" w14:textId="6A1EE304" w:rsidR="00DB00DE" w:rsidRDefault="00DB00DE" w:rsidP="00DB00D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가상머신 이름은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NXOSv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종류는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Linux/Other Linux(64-bit)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로 설정해줍니다.</w:t>
                            </w:r>
                          </w:p>
                          <w:p w14:paraId="6319DA96" w14:textId="4AF532F2" w:rsidR="004148C3" w:rsidRDefault="00B21993" w:rsidP="00DB00D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메모리는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8GB(8192Mb)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로 설정하고 나머지 하드디스크 설정은 디폴트 설정으로 가상머신을 생성합니다.</w:t>
                            </w:r>
                          </w:p>
                          <w:p w14:paraId="78A2E6F0" w14:textId="37FFCDFA" w:rsidR="00DB00DE" w:rsidRDefault="00DB00DE" w:rsidP="00DB00D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E57509" id="_x0000_s1039" type="#_x0000_t202" style="position:absolute;margin-left:0;margin-top:31.2pt;width:478.2pt;height:609pt;z-index:25189580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">
                <v:textbox>
                  <w:txbxContent>
                    <w:p w14:paraId="3CD25AC6" w14:textId="0DFF94F4" w:rsidR="00E475AA" w:rsidRDefault="00E475AA" w:rsidP="00E475AA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다운로드가 완료되었다면 이제 가상머신을 </w:t>
                      </w:r>
                      <w:r w:rsidR="00A96F85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설치</w:t>
                      </w:r>
                      <w:r w:rsidR="00A96F85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해줄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차례입니다.</w:t>
                      </w:r>
                    </w:p>
                    <w:p w14:paraId="474FB185" w14:textId="72216784" w:rsidR="00E475AA" w:rsidRDefault="00677D57" w:rsidP="00E475AA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V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irtualB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o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x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를 실행시키고 새로운 가상머신을 생성합니다.</w:t>
                      </w:r>
                    </w:p>
                    <w:p w14:paraId="68FC94B5" w14:textId="3DA8EA14" w:rsidR="005D22CD" w:rsidRDefault="005D22CD" w:rsidP="00E475AA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428D08B" wp14:editId="2E531E08">
                            <wp:extent cx="5881370" cy="1729105"/>
                            <wp:effectExtent l="0" t="0" r="5080" b="4445"/>
                            <wp:docPr id="325" name="그림 3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7291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190D3D" w14:textId="77777777" w:rsidR="005D22CD" w:rsidRDefault="005D22CD" w:rsidP="00E475AA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  <w:p w14:paraId="4D0C8C21" w14:textId="684380A1" w:rsidR="005D22CD" w:rsidRDefault="00DB00DE" w:rsidP="00DB00DE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0AA9D2D" wp14:editId="55320C0C">
                            <wp:extent cx="4962637" cy="2788920"/>
                            <wp:effectExtent l="0" t="0" r="9525" b="0"/>
                            <wp:docPr id="326" name="그림 326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26" name="그림 326" descr="텍스트이(가) 표시된 사진&#10;&#10;자동 생성된 설명"/>
                                    <pic:cNvPicPr/>
                                  </pic:nvPicPr>
                                  <pic:blipFill rotWithShape="1">
                                    <a:blip r:embed="rId126"/>
                                    <a:srcRect l="1627" r="-1" b="208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4975197" cy="279597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6AE620C" w14:textId="6A1EE304" w:rsidR="00DB00DE" w:rsidRDefault="00DB00DE" w:rsidP="00DB00D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가상머신 이름은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NXOSv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종류는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Linux/Other Linux(64-bit)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로 설정해줍니다.</w:t>
                      </w:r>
                    </w:p>
                    <w:p w14:paraId="6319DA96" w14:textId="4AF532F2" w:rsidR="004148C3" w:rsidRDefault="00B21993" w:rsidP="00DB00D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메모리는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8GB(8192Mb)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로 설정하고 나머지 하드디스크 설정은 디폴트 설정으로 가상머신을 생성합니다.</w:t>
                      </w:r>
                    </w:p>
                    <w:p w14:paraId="78A2E6F0" w14:textId="37FFCDFA" w:rsidR="00DB00DE" w:rsidRDefault="00DB00DE" w:rsidP="00DB00D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3C1747A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AF58B04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6870CA2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1095255" w14:textId="1AD463D4" w:rsidR="00EB5F72" w:rsidRDefault="005C428B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Fonts w:ascii="나눔고딕" w:hAnsi="나눔고딕" w:cs="굴림체"/>
          <w:noProof/>
          <w:color w:val="auto"/>
          <w:szCs w:val="24"/>
        </w:rPr>
        <w:lastRenderedPageBreak/>
        <mc:AlternateContent>
          <mc:Choice Requires="wps">
            <w:drawing>
              <wp:anchor distT="0" distB="0" distL="114300" distR="114300" simplePos="0" relativeHeight="251902976" behindDoc="0" locked="0" layoutInCell="1" allowOverlap="1" wp14:anchorId="61066AB2" wp14:editId="14F6C4C7">
                <wp:simplePos x="0" y="0"/>
                <wp:positionH relativeFrom="column">
                  <wp:posOffset>1402080</wp:posOffset>
                </wp:positionH>
                <wp:positionV relativeFrom="paragraph">
                  <wp:posOffset>3378200</wp:posOffset>
                </wp:positionV>
                <wp:extent cx="1295400" cy="411480"/>
                <wp:effectExtent l="0" t="0" r="19050" b="26670"/>
                <wp:wrapNone/>
                <wp:docPr id="344" name="직사각형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95400" cy="4114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7A00829" id="직사각형 344" o:spid="_x0000_s1026" style="position:absolute;left:0;text-align:left;margin-left:110.4pt;margin-top:266pt;width:102pt;height:32.4pt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" filled="f" strokecolor="red" strokeweight="2pt"/>
            </w:pict>
          </mc:Fallback>
        </mc:AlternateContent>
      </w:r>
      <w:r w:rsidR="00AF1B5D">
        <w:rPr>
          <w:rFonts w:ascii="나눔고딕" w:hAnsi="나눔고딕" w:cs="굴림체"/>
          <w:noProof/>
          <w:color w:val="auto"/>
          <w:szCs w:val="24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 wp14:anchorId="14D49AE2" wp14:editId="46946D8F">
                <wp:simplePos x="0" y="0"/>
                <wp:positionH relativeFrom="column">
                  <wp:posOffset>1790700</wp:posOffset>
                </wp:positionH>
                <wp:positionV relativeFrom="paragraph">
                  <wp:posOffset>1892300</wp:posOffset>
                </wp:positionV>
                <wp:extent cx="1691640" cy="137160"/>
                <wp:effectExtent l="0" t="0" r="22860" b="15240"/>
                <wp:wrapNone/>
                <wp:docPr id="332" name="직사각형 3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1640" cy="13716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80F085" id="직사각형 332" o:spid="_x0000_s1026" style="position:absolute;left:0;text-align:left;margin-left:141pt;margin-top:149pt;width:133.2pt;height:10.8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" filled="f" strokecolor="red" strokeweight="2pt"/>
            </w:pict>
          </mc:Fallback>
        </mc:AlternateContent>
      </w:r>
      <w:r w:rsidR="00326F99" w:rsidRPr="00587033">
        <w:rPr>
          <w:rStyle w:val="HTML0"/>
          <w:rFonts w:ascii="나눔고딕" w:eastAsia="나눔고딕" w:hAnsi="나눔고딕"/>
          <w:noProof/>
          <w:color w:val="auto"/>
        </w:rPr>
        <mc:AlternateContent>
          <mc:Choice Requires="wps">
            <w:drawing>
              <wp:anchor distT="45720" distB="45720" distL="114300" distR="114300" simplePos="0" relativeHeight="251897856" behindDoc="0" locked="0" layoutInCell="1" allowOverlap="1" wp14:anchorId="77440491" wp14:editId="5859A11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073140" cy="7734300"/>
                <wp:effectExtent l="0" t="0" r="22860" b="19050"/>
                <wp:wrapSquare wrapText="bothSides"/>
                <wp:docPr id="32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7734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82891" w14:textId="0099A6B4" w:rsidR="00326F99" w:rsidRDefault="00A73F64" w:rsidP="00326F9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그리고 가상머신 설정에 들어와 다음의 설정들을 진행하여 줍니다.</w:t>
                            </w:r>
                          </w:p>
                          <w:p w14:paraId="4B4D3D88" w14:textId="6B3AC9B1" w:rsidR="00A73F64" w:rsidRDefault="00A73F64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9588ECD" wp14:editId="04273340">
                                  <wp:extent cx="3939540" cy="2113606"/>
                                  <wp:effectExtent l="0" t="0" r="3810" b="1270"/>
                                  <wp:docPr id="331" name="그림 331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1" name="그림 331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2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81132" cy="21359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5FCC0DE" w14:textId="5AFFFD0D" w:rsidR="00D343B7" w:rsidRDefault="00D343B7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E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FI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사용하기 체크</w:t>
                            </w:r>
                          </w:p>
                          <w:p w14:paraId="527C8B11" w14:textId="14281C88" w:rsidR="00753ADD" w:rsidRDefault="001D3EAB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A717C2B" wp14:editId="61DB570F">
                                  <wp:extent cx="3301121" cy="2308860"/>
                                  <wp:effectExtent l="0" t="0" r="0" b="0"/>
                                  <wp:docPr id="333" name="그림 333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3" name="그림 333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2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05128" cy="23116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9A1B82B" w14:textId="65719C0D" w:rsidR="00D343B7" w:rsidRDefault="00753ADD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DB8B58" wp14:editId="497DA3B5">
                                  <wp:extent cx="2847619" cy="885714"/>
                                  <wp:effectExtent l="0" t="0" r="0" b="0"/>
                                  <wp:docPr id="334" name="그림 3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2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7619" cy="88571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621123A" w14:textId="77777777" w:rsidR="00EC5DBA" w:rsidRDefault="001D3EAB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기존 컨트롤러 제거 -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&gt;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AHCI(SATA)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컨트롤러 생성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-&gt; </w:t>
                            </w:r>
                          </w:p>
                          <w:p w14:paraId="4EE6020A" w14:textId="019CC43D" w:rsidR="001D3EAB" w:rsidRDefault="00753ADD" w:rsidP="00EC5DB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하드디스크 추가 후 다운로드 받은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vmdk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파일 삽입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40491" id="_x0000_s1040" type="#_x0000_t202" style="position:absolute;margin-left:427pt;margin-top:0;width:478.2pt;height:609pt;z-index:25189785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">
                <v:textbox>
                  <w:txbxContent>
                    <w:p w14:paraId="75982891" w14:textId="0099A6B4" w:rsidR="00326F99" w:rsidRDefault="00A73F64" w:rsidP="00326F9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그리고 가상머신 설정에 들어와 다음의 설정들을 진행하여 줍니다.</w:t>
                      </w:r>
                    </w:p>
                    <w:p w14:paraId="4B4D3D88" w14:textId="6B3AC9B1" w:rsidR="00A73F64" w:rsidRDefault="00A73F64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9588ECD" wp14:editId="04273340">
                            <wp:extent cx="3939540" cy="2113606"/>
                            <wp:effectExtent l="0" t="0" r="3810" b="1270"/>
                            <wp:docPr id="331" name="그림 331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1" name="그림 331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3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81132" cy="21359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5FCC0DE" w14:textId="5AFFFD0D" w:rsidR="00D343B7" w:rsidRDefault="00D343B7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E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FI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사용하기 체크</w:t>
                      </w:r>
                    </w:p>
                    <w:p w14:paraId="527C8B11" w14:textId="14281C88" w:rsidR="00753ADD" w:rsidRDefault="001D3EAB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A717C2B" wp14:editId="61DB570F">
                            <wp:extent cx="3301121" cy="2308860"/>
                            <wp:effectExtent l="0" t="0" r="0" b="0"/>
                            <wp:docPr id="333" name="그림 333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3" name="그림 333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3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05128" cy="23116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9A1B82B" w14:textId="65719C0D" w:rsidR="00D343B7" w:rsidRDefault="00753ADD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DB8B58" wp14:editId="497DA3B5">
                            <wp:extent cx="2847619" cy="885714"/>
                            <wp:effectExtent l="0" t="0" r="0" b="0"/>
                            <wp:docPr id="334" name="그림 3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7619" cy="88571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621123A" w14:textId="77777777" w:rsidR="00EC5DBA" w:rsidRDefault="001D3EAB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기존 컨트롤러 제거 -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&gt;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AHCI(SATA)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컨트롤러 생성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-&gt; </w:t>
                      </w:r>
                    </w:p>
                    <w:p w14:paraId="4EE6020A" w14:textId="019CC43D" w:rsidR="001D3EAB" w:rsidRDefault="00753ADD" w:rsidP="00EC5DB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하드디스크 추가 후 다운로드 받은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vmdk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파일 삽입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9522C8E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625C2A77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07106F3" w14:textId="77777777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EB0EC4A" w14:textId="4D526E11" w:rsidR="00EB5F72" w:rsidRDefault="00562EB4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00928" behindDoc="0" locked="0" layoutInCell="1" allowOverlap="1" wp14:anchorId="6E556C32" wp14:editId="6C729E0C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6073140" cy="8961120"/>
                <wp:effectExtent l="0" t="0" r="22860" b="11430"/>
                <wp:wrapSquare wrapText="bothSides"/>
                <wp:docPr id="33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89611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593C51" w14:textId="18C93FD2" w:rsidR="00562EB4" w:rsidRDefault="0033142C" w:rsidP="00562EB4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BA21548" wp14:editId="0D84ED84">
                                  <wp:extent cx="5881370" cy="2820035"/>
                                  <wp:effectExtent l="0" t="0" r="5080" b="0"/>
                                  <wp:docPr id="339" name="그림 33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39" name="그림 33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3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28200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524260C" w14:textId="4CD39CA1" w:rsidR="0033142C" w:rsidRDefault="0033142C" w:rsidP="000A2039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네트워크 설정은 위와 같이 </w:t>
                            </w:r>
                            <w:r w:rsidR="000A2039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진행</w:t>
                            </w:r>
                            <w:r w:rsidR="000A2039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해줍니다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738E6F9F" w14:textId="77777777" w:rsidR="000A2039" w:rsidRDefault="000A2039" w:rsidP="00562EB4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  <w:p w14:paraId="228A2508" w14:textId="72D2B4AE" w:rsidR="000A2039" w:rsidRDefault="00540763" w:rsidP="00562EB4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86A6C7A" wp14:editId="6CA492B0">
                                  <wp:extent cx="5881370" cy="1863090"/>
                                  <wp:effectExtent l="0" t="0" r="5080" b="3810"/>
                                  <wp:docPr id="340" name="그림 34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0" name="그림 34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3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8630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8B79DE2" w14:textId="20A852EB" w:rsidR="000A2039" w:rsidRDefault="00540763" w:rsidP="00540763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직렬 포트는 위와 같이 진행해줍니다.</w:t>
                            </w:r>
                          </w:p>
                          <w:p w14:paraId="22EE202B" w14:textId="558EE47F" w:rsidR="000A2039" w:rsidRDefault="005C428B" w:rsidP="002968C0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설정이 </w:t>
                            </w:r>
                            <w:r w:rsidR="003B287E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완료</w:t>
                            </w:r>
                            <w:r w:rsidR="003B287E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되었다면</w:t>
                            </w:r>
                          </w:p>
                          <w:p w14:paraId="75370590" w14:textId="76505FFA" w:rsidR="003B287E" w:rsidRDefault="003B287E" w:rsidP="00562EB4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47EDF5A" wp14:editId="124B37F8">
                                  <wp:extent cx="5780952" cy="1200000"/>
                                  <wp:effectExtent l="0" t="0" r="0" b="635"/>
                                  <wp:docPr id="348" name="그림 34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80952" cy="120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F06CC5" w14:textId="462D280C" w:rsidR="003B287E" w:rsidRDefault="003B287E" w:rsidP="002968C0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헤드리스 시작으로 가상머신을 시작합니다.</w:t>
                            </w:r>
                            <w:r w:rsidR="00AC5B6E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556C32" id="_x0000_s1041" type="#_x0000_t202" style="position:absolute;margin-left:427pt;margin-top:0;width:478.2pt;height:705.6pt;z-index:25190092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">
                <v:textbox>
                  <w:txbxContent>
                    <w:p w14:paraId="5F593C51" w14:textId="18C93FD2" w:rsidR="00562EB4" w:rsidRDefault="0033142C" w:rsidP="00562EB4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BA21548" wp14:editId="0D84ED84">
                            <wp:extent cx="5881370" cy="2820035"/>
                            <wp:effectExtent l="0" t="0" r="5080" b="0"/>
                            <wp:docPr id="339" name="그림 33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39" name="그림 33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3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28200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524260C" w14:textId="4CD39CA1" w:rsidR="0033142C" w:rsidRDefault="0033142C" w:rsidP="000A2039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네트워크 설정은 위와 같이 </w:t>
                      </w:r>
                      <w:r w:rsidR="000A2039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진행</w:t>
                      </w:r>
                      <w:r w:rsidR="000A2039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해줍니다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738E6F9F" w14:textId="77777777" w:rsidR="000A2039" w:rsidRDefault="000A2039" w:rsidP="00562EB4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  <w:p w14:paraId="228A2508" w14:textId="72D2B4AE" w:rsidR="000A2039" w:rsidRDefault="00540763" w:rsidP="00562EB4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86A6C7A" wp14:editId="6CA492B0">
                            <wp:extent cx="5881370" cy="1863090"/>
                            <wp:effectExtent l="0" t="0" r="5080" b="3810"/>
                            <wp:docPr id="340" name="그림 34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0" name="그림 34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3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8630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8B79DE2" w14:textId="20A852EB" w:rsidR="000A2039" w:rsidRDefault="00540763" w:rsidP="00540763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직렬 포트는 위와 같이 진행해줍니다.</w:t>
                      </w:r>
                    </w:p>
                    <w:p w14:paraId="22EE202B" w14:textId="558EE47F" w:rsidR="000A2039" w:rsidRDefault="005C428B" w:rsidP="002968C0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설정이 </w:t>
                      </w:r>
                      <w:r w:rsidR="003B287E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완료</w:t>
                      </w:r>
                      <w:r w:rsidR="003B287E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되었다면</w:t>
                      </w:r>
                    </w:p>
                    <w:p w14:paraId="75370590" w14:textId="76505FFA" w:rsidR="003B287E" w:rsidRDefault="003B287E" w:rsidP="00562EB4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47EDF5A" wp14:editId="124B37F8">
                            <wp:extent cx="5780952" cy="1200000"/>
                            <wp:effectExtent l="0" t="0" r="0" b="635"/>
                            <wp:docPr id="348" name="그림 34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3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80952" cy="120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F06CC5" w14:textId="462D280C" w:rsidR="003B287E" w:rsidRDefault="003B287E" w:rsidP="002968C0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헤드리스 시작으로 가상머신을 시작합니다.</w:t>
                      </w:r>
                      <w:r w:rsidR="00AC5B6E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EDFA68" w14:textId="1233CEBF" w:rsidR="00EB5F72" w:rsidRDefault="00743CCD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05024" behindDoc="0" locked="0" layoutInCell="1" allowOverlap="1" wp14:anchorId="688F3B4B" wp14:editId="2A72C39B">
                <wp:simplePos x="0" y="0"/>
                <wp:positionH relativeFrom="margin">
                  <wp:align>right</wp:align>
                </wp:positionH>
                <wp:positionV relativeFrom="paragraph">
                  <wp:posOffset>345440</wp:posOffset>
                </wp:positionV>
                <wp:extent cx="6073140" cy="8435340"/>
                <wp:effectExtent l="0" t="0" r="22860" b="22860"/>
                <wp:wrapSquare wrapText="bothSides"/>
                <wp:docPr id="349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843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22C98" w14:textId="78613D48" w:rsidR="00743CCD" w:rsidRDefault="00743CCD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578F049" wp14:editId="1621FEC6">
                                  <wp:extent cx="3011984" cy="2720340"/>
                                  <wp:effectExtent l="0" t="0" r="0" b="3810"/>
                                  <wp:docPr id="354" name="그림 3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3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8716" cy="272642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EAE045" w14:textId="1BA2F8A6" w:rsidR="00743CCD" w:rsidRDefault="00743CCD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p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utty는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다음과 </w:t>
                            </w:r>
                            <w:r w:rsidR="001263E8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같은 설정으로 입력하여 접속한다.</w:t>
                            </w:r>
                          </w:p>
                          <w:p w14:paraId="1B66302F" w14:textId="0B647DDB" w:rsidR="00392CBC" w:rsidRDefault="00392CBC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만약 푸티화면에 아무것도 출력이 되지 않는다면 가상머신을 일반시작으로 실행시키고,</w:t>
                            </w:r>
                          </w:p>
                          <w:p w14:paraId="562528AC" w14:textId="5B4ED321" w:rsidR="00A23262" w:rsidRDefault="00A23262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A0685EE" wp14:editId="188B3B8B">
                                  <wp:extent cx="3375660" cy="3065866"/>
                                  <wp:effectExtent l="0" t="0" r="0" b="1270"/>
                                  <wp:docPr id="355" name="그림 355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5" name="그림 355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4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85463" cy="307476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652F43C" w14:textId="293CFCB9" w:rsidR="00A23262" w:rsidRDefault="00A23262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위와 같은 화면이 나온다면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,</w:t>
                            </w:r>
                          </w:p>
                          <w:p w14:paraId="22A7BE8A" w14:textId="23B80798" w:rsidR="00263209" w:rsidRPr="00113111" w:rsidRDefault="00263209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l</w:t>
                            </w:r>
                            <w:r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oader &gt; dir</w:t>
                            </w:r>
                          </w:p>
                          <w:p w14:paraId="155BAD6A" w14:textId="1D180CD5" w:rsidR="00263209" w:rsidRPr="00113111" w:rsidRDefault="00263209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d</w:t>
                            </w:r>
                            <w:r w:rsidRPr="00113111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ir</w:t>
                            </w:r>
                            <w:r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명령어를 입력 후 삽입되어 있는 이미지를 확인한다.</w:t>
                            </w:r>
                          </w:p>
                          <w:p w14:paraId="615F34C8" w14:textId="2169E8BC" w:rsidR="00362CB7" w:rsidRPr="00113111" w:rsidRDefault="00A23262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l</w:t>
                            </w:r>
                            <w:r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oader &gt; boot bootflash:nxos.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7.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x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xx (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 xml:space="preserve">본인이 다운로드 받은 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vmdk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이미지 버전</w:t>
                            </w:r>
                            <w:r w:rsidR="00362CB7" w:rsidRPr="00113111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)</w:t>
                            </w:r>
                          </w:p>
                          <w:p w14:paraId="12A8C52C" w14:textId="14CC63F7" w:rsidR="00743CCD" w:rsidRDefault="00743CCD" w:rsidP="00113111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8F3B4B" id="_x0000_s1042" type="#_x0000_t202" style="position:absolute;margin-left:427pt;margin-top:27.2pt;width:478.2pt;height:664.2pt;z-index:2519050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">
                <v:textbox>
                  <w:txbxContent>
                    <w:p w14:paraId="41C22C98" w14:textId="78613D48" w:rsidR="00743CCD" w:rsidRDefault="00743CCD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578F049" wp14:editId="1621FEC6">
                            <wp:extent cx="3011984" cy="2720340"/>
                            <wp:effectExtent l="0" t="0" r="0" b="3810"/>
                            <wp:docPr id="354" name="그림 3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8716" cy="272642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EAE045" w14:textId="1BA2F8A6" w:rsidR="00743CCD" w:rsidRDefault="00743CCD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p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utty는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다음과 </w:t>
                      </w:r>
                      <w:r w:rsidR="001263E8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같은 설정으로 입력하여 접속한다.</w:t>
                      </w:r>
                    </w:p>
                    <w:p w14:paraId="1B66302F" w14:textId="0B647DDB" w:rsidR="00392CBC" w:rsidRDefault="00392CBC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만약 푸티화면에 아무것도 출력이 되지 않는다면 가상머신을 일반시작으로 실행시키고,</w:t>
                      </w:r>
                    </w:p>
                    <w:p w14:paraId="562528AC" w14:textId="5B4ED321" w:rsidR="00A23262" w:rsidRDefault="00A23262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A0685EE" wp14:editId="188B3B8B">
                            <wp:extent cx="3375660" cy="3065866"/>
                            <wp:effectExtent l="0" t="0" r="0" b="1270"/>
                            <wp:docPr id="355" name="그림 355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5" name="그림 355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4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85463" cy="307476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652F43C" w14:textId="293CFCB9" w:rsidR="00A23262" w:rsidRDefault="00A23262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위와 같은 화면이 나온다면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,</w:t>
                      </w:r>
                    </w:p>
                    <w:p w14:paraId="22A7BE8A" w14:textId="23B80798" w:rsidR="00263209" w:rsidRPr="00113111" w:rsidRDefault="00263209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 w:rsidRPr="00113111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l</w:t>
                      </w:r>
                      <w:r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oader &gt; dir</w:t>
                      </w:r>
                    </w:p>
                    <w:p w14:paraId="155BAD6A" w14:textId="1D180CD5" w:rsidR="00263209" w:rsidRPr="00113111" w:rsidRDefault="00263209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 w:rsidRPr="00113111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d</w:t>
                      </w:r>
                      <w:r w:rsidRPr="00113111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ir</w:t>
                      </w:r>
                      <w:r w:rsidRPr="00113111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명령어를 입력 후 삽입되어 있는 이미지를 확인한다.</w:t>
                      </w:r>
                    </w:p>
                    <w:p w14:paraId="615F34C8" w14:textId="2169E8BC" w:rsidR="00362CB7" w:rsidRPr="00113111" w:rsidRDefault="00A23262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 w:rsidRPr="00113111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l</w:t>
                      </w:r>
                      <w:r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oader &gt; boot bootflash:nxos.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7.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x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xx (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 xml:space="preserve">본인이 다운로드 받은 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vmdk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이미지 버전</w:t>
                      </w:r>
                      <w:r w:rsidR="00362CB7" w:rsidRPr="00113111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)</w:t>
                      </w:r>
                    </w:p>
                    <w:p w14:paraId="12A8C52C" w14:textId="14CC63F7" w:rsidR="00743CCD" w:rsidRDefault="00743CCD" w:rsidP="00113111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23079CD" w14:textId="77777777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F7D5A71" w14:textId="0FFBC5BD" w:rsidR="00562EB4" w:rsidRDefault="00362CB7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07072" behindDoc="0" locked="0" layoutInCell="1" allowOverlap="1" wp14:anchorId="48DDA36D" wp14:editId="07ADE045">
                <wp:simplePos x="0" y="0"/>
                <wp:positionH relativeFrom="margin">
                  <wp:align>right</wp:align>
                </wp:positionH>
                <wp:positionV relativeFrom="paragraph">
                  <wp:posOffset>220980</wp:posOffset>
                </wp:positionV>
                <wp:extent cx="6073140" cy="8435340"/>
                <wp:effectExtent l="0" t="0" r="22860" b="22860"/>
                <wp:wrapSquare wrapText="bothSides"/>
                <wp:docPr id="35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843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35B5A" w14:textId="2BFBB455" w:rsidR="00362CB7" w:rsidRDefault="006029DD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41DED8" wp14:editId="615577FE">
                                  <wp:extent cx="4139600" cy="2948940"/>
                                  <wp:effectExtent l="0" t="0" r="0" b="3810"/>
                                  <wp:docPr id="359" name="그림 35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9" name="그림 35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4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141900" cy="29505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BF09C4C" w14:textId="6C8BD433" w:rsidR="006029DD" w:rsidRDefault="006029DD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위와 같은 화면이 나온다면 정상적으로 부팅이 된 상태이다.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이 상태에서 푸티로 접속을 하면 </w:t>
                            </w:r>
                          </w:p>
                          <w:p w14:paraId="142BBF35" w14:textId="5E49D053" w:rsidR="00145523" w:rsidRDefault="00145523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0C9E514" wp14:editId="34147D6D">
                                  <wp:extent cx="3368040" cy="2958580"/>
                                  <wp:effectExtent l="0" t="0" r="3810" b="0"/>
                                  <wp:docPr id="360" name="그림 36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0" name="그림 36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4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7681" cy="296704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1922C8B" w14:textId="4D04FDC8" w:rsidR="00145523" w:rsidRDefault="00145523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이런 형식으로 직렬 통신을 통해 푸티의 화면에 가상머신의 화면이 </w:t>
                            </w:r>
                            <w:r w:rsidR="00D62DCA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보이게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된다.</w:t>
                            </w:r>
                          </w:p>
                          <w:p w14:paraId="3BB5CB03" w14:textId="5D0A7BD6" w:rsidR="00CB0CDB" w:rsidRDefault="00CB0CDB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63D96D5" wp14:editId="7F879777">
                                  <wp:extent cx="3939540" cy="766471"/>
                                  <wp:effectExtent l="0" t="0" r="3810" b="0"/>
                                  <wp:docPr id="361" name="그림 361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1" name="그림 361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4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57679" cy="7700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EA89B04" w14:textId="666B2687" w:rsidR="00CB0CDB" w:rsidRDefault="00B4375C" w:rsidP="006029DD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관리자의 비밀번호를 설정하고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DDA36D" id="_x0000_s1043" type="#_x0000_t202" style="position:absolute;margin-left:427pt;margin-top:17.4pt;width:478.2pt;height:664.2pt;z-index:25190707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">
                <v:textbox>
                  <w:txbxContent>
                    <w:p w14:paraId="31035B5A" w14:textId="2BFBB455" w:rsidR="00362CB7" w:rsidRDefault="006029DD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41DED8" wp14:editId="615577FE">
                            <wp:extent cx="4139600" cy="2948940"/>
                            <wp:effectExtent l="0" t="0" r="0" b="3810"/>
                            <wp:docPr id="359" name="그림 35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9" name="그림 35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4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141900" cy="29505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BF09C4C" w14:textId="6C8BD433" w:rsidR="006029DD" w:rsidRDefault="006029DD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위와 같은 화면이 나온다면 정상적으로 부팅이 된 상태이다.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이 상태에서 푸티로 접속을 하면 </w:t>
                      </w:r>
                    </w:p>
                    <w:p w14:paraId="142BBF35" w14:textId="5E49D053" w:rsidR="00145523" w:rsidRDefault="00145523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0C9E514" wp14:editId="34147D6D">
                            <wp:extent cx="3368040" cy="2958580"/>
                            <wp:effectExtent l="0" t="0" r="3810" b="0"/>
                            <wp:docPr id="360" name="그림 36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0" name="그림 36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4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7681" cy="296704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1922C8B" w14:textId="4D04FDC8" w:rsidR="00145523" w:rsidRDefault="00145523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이런 형식으로 직렬 통신을 통해 푸티의 화면에 가상머신의 화면이 </w:t>
                      </w:r>
                      <w:r w:rsidR="00D62DCA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보이게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된다.</w:t>
                      </w:r>
                    </w:p>
                    <w:p w14:paraId="3BB5CB03" w14:textId="5D0A7BD6" w:rsidR="00CB0CDB" w:rsidRDefault="00CB0CDB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63D96D5" wp14:editId="7F879777">
                            <wp:extent cx="3939540" cy="766471"/>
                            <wp:effectExtent l="0" t="0" r="3810" b="0"/>
                            <wp:docPr id="361" name="그림 361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1" name="그림 361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4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57679" cy="7700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EA89B04" w14:textId="666B2687" w:rsidR="00CB0CDB" w:rsidRDefault="00B4375C" w:rsidP="006029DD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관리자의 비밀번호를 설정하고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8DF4D68" w14:textId="77777777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6F0C176" w14:textId="0612EE9E" w:rsidR="00562EB4" w:rsidRDefault="00C60DF4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09120" behindDoc="0" locked="0" layoutInCell="1" allowOverlap="1" wp14:anchorId="1F58DA8C" wp14:editId="76378AB5">
                <wp:simplePos x="0" y="0"/>
                <wp:positionH relativeFrom="margin">
                  <wp:align>right</wp:align>
                </wp:positionH>
                <wp:positionV relativeFrom="paragraph">
                  <wp:posOffset>220980</wp:posOffset>
                </wp:positionV>
                <wp:extent cx="6073140" cy="8435340"/>
                <wp:effectExtent l="0" t="0" r="22860" b="22860"/>
                <wp:wrapSquare wrapText="bothSides"/>
                <wp:docPr id="362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843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02F264" w14:textId="55436E1D" w:rsidR="00C60DF4" w:rsidRDefault="00B4375C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E41FD6" wp14:editId="7B23A6E7">
                                  <wp:extent cx="5881370" cy="326390"/>
                                  <wp:effectExtent l="0" t="0" r="5080" b="0"/>
                                  <wp:docPr id="366" name="그림 36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3263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1E0940" w14:textId="041EA853" w:rsidR="00B4375C" w:rsidRDefault="00B4375C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basic configuration dialog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의 경우는 사용하지 않음을 선택한다.</w:t>
                            </w:r>
                          </w:p>
                          <w:p w14:paraId="2C152236" w14:textId="1D80D4B3" w:rsidR="00304197" w:rsidRDefault="00304197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26C8614" wp14:editId="4860B02A">
                                  <wp:extent cx="2352381" cy="609524"/>
                                  <wp:effectExtent l="0" t="0" r="0" b="635"/>
                                  <wp:docPr id="367" name="그림 367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7" name="그림 367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5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2381" cy="6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CAC4E65" w14:textId="77777777" w:rsidR="00304197" w:rsidRDefault="00304197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위와 같이 로그인 창이 출력이 되는데 계정에는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admin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을 입력하고 패스워드는 </w:t>
                            </w:r>
                          </w:p>
                          <w:p w14:paraId="55009F68" w14:textId="707AA8D8" w:rsidR="00304197" w:rsidRDefault="00304197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조금 전 본인이 입력한 패스워드를 입력해준다.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436B11B9" w14:textId="08EEA7D0" w:rsidR="00E9445E" w:rsidRDefault="00E9445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A878F4" wp14:editId="3C71D381">
                                  <wp:extent cx="4861560" cy="958455"/>
                                  <wp:effectExtent l="0" t="0" r="0" b="0"/>
                                  <wp:docPr id="368" name="그림 36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866035" cy="95933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448B4CD" w14:textId="358B1582" w:rsidR="00E9445E" w:rsidRDefault="00E9445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로그인 성공 시 위와 같은 화면이 출력이 된다.</w:t>
                            </w:r>
                          </w:p>
                          <w:p w14:paraId="1623F1DF" w14:textId="27027C7A" w:rsidR="00F721B3" w:rsidRDefault="00F721B3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6E0BB2" wp14:editId="09C3680F">
                                  <wp:extent cx="5714286" cy="771429"/>
                                  <wp:effectExtent l="0" t="0" r="1270" b="0"/>
                                  <wp:docPr id="369" name="그림 369" descr="텍스트, 텔레비전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69" name="그림 369" descr="텍스트, 텔레비전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5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714286" cy="7714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73B744A" w14:textId="24B3A4AF" w:rsidR="00F721B3" w:rsidRPr="00023D95" w:rsidRDefault="00324BE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F721B3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c</w:t>
                            </w:r>
                            <w:r w:rsidR="00F721B3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onf t </w:t>
                            </w:r>
                          </w:p>
                          <w:p w14:paraId="15DAFAF9" w14:textId="1805117B" w:rsidR="00F721B3" w:rsidRPr="00023D95" w:rsidRDefault="00324BE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F721B3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i</w:t>
                            </w:r>
                            <w:r w:rsidR="00F721B3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nt mgmt0</w:t>
                            </w:r>
                            <w:r w:rsidR="00FF246A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 </w:t>
                            </w:r>
                          </w:p>
                          <w:p w14:paraId="47810E85" w14:textId="6546C9BA" w:rsidR="00023D95" w:rsidRDefault="00023D95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(매니지먼트 포트에 아이피 주소 입력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)</w:t>
                            </w:r>
                          </w:p>
                          <w:p w14:paraId="09CADD45" w14:textId="3D95E6C9" w:rsidR="00EA3512" w:rsidRDefault="00EA3512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AC38715" wp14:editId="7A221734">
                                  <wp:extent cx="4285714" cy="809524"/>
                                  <wp:effectExtent l="0" t="0" r="635" b="0"/>
                                  <wp:docPr id="370" name="그림 37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0" name="그림 37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5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4285714" cy="80952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735163C" w14:textId="24C3CD0F" w:rsidR="00EA3512" w:rsidRPr="00023D95" w:rsidRDefault="00324BE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 xml:space="preserve">ip 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add 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본인의 아이피대역.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201/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 xml:space="preserve">서브넷마스크 </w:t>
                            </w:r>
                          </w:p>
                          <w:p w14:paraId="17D9B624" w14:textId="73EA0615" w:rsidR="00EA3512" w:rsidRPr="00023D95" w:rsidRDefault="00324BE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n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o sh</w:t>
                            </w:r>
                          </w:p>
                          <w:p w14:paraId="7BBAE9FA" w14:textId="4119447E" w:rsidR="00023D95" w:rsidRDefault="00324BEE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s</w:t>
                            </w:r>
                            <w:r w:rsidR="00EA3512"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h run | in boot</w:t>
                            </w:r>
                            <w:r w:rsidR="00EA3512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4E39DA63" w14:textId="0042F668" w:rsidR="00EA3512" w:rsidRDefault="00023D95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(</w:t>
                            </w:r>
                            <w:r w:rsidR="00EA3512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현재 </w:t>
                            </w:r>
                            <w:r w:rsidR="00FF246A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부팅 가능한 이미지 확인</w:t>
                            </w:r>
                            <w:r w:rsidR="00BC43DF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,</w:t>
                            </w:r>
                            <w:r w:rsidR="00BC43DF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 w:rsidR="00BC43DF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현재 없음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)</w:t>
                            </w:r>
                          </w:p>
                          <w:p w14:paraId="5ABEAB8D" w14:textId="14E906B2" w:rsidR="009D4CBF" w:rsidRDefault="009D4CBF" w:rsidP="009D4CBF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▶b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oot nxos nxos.7.0.3.I7.6.bin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 xml:space="preserve">입력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4706CC45" w14:textId="77777777" w:rsidR="009D4CBF" w:rsidRDefault="009D4CBF" w:rsidP="00C60DF4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58DA8C" id="_x0000_s1044" type="#_x0000_t202" style="position:absolute;margin-left:427pt;margin-top:17.4pt;width:478.2pt;height:664.2pt;z-index:2519091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">
                <v:textbox>
                  <w:txbxContent>
                    <w:p w14:paraId="1602F264" w14:textId="55436E1D" w:rsidR="00C60DF4" w:rsidRDefault="00B4375C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16E41FD6" wp14:editId="7B23A6E7">
                            <wp:extent cx="5881370" cy="326390"/>
                            <wp:effectExtent l="0" t="0" r="5080" b="0"/>
                            <wp:docPr id="366" name="그림 36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3263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1E0940" w14:textId="041EA853" w:rsidR="00B4375C" w:rsidRDefault="00B4375C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basic configuration dialog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의 경우는 사용하지 않음을 선택한다.</w:t>
                      </w:r>
                    </w:p>
                    <w:p w14:paraId="2C152236" w14:textId="1D80D4B3" w:rsidR="00304197" w:rsidRDefault="00304197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26C8614" wp14:editId="4860B02A">
                            <wp:extent cx="2352381" cy="609524"/>
                            <wp:effectExtent l="0" t="0" r="0" b="635"/>
                            <wp:docPr id="367" name="그림 367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7" name="그림 367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5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2381" cy="6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CAC4E65" w14:textId="77777777" w:rsidR="00304197" w:rsidRDefault="00304197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위와 같이 로그인 창이 출력이 되는데 계정에는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admin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을 입력하고 패스워드는 </w:t>
                      </w:r>
                    </w:p>
                    <w:p w14:paraId="55009F68" w14:textId="707AA8D8" w:rsidR="00304197" w:rsidRDefault="00304197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조금 전 본인이 입력한 패스워드를 입력해준다.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436B11B9" w14:textId="08EEA7D0" w:rsidR="00E9445E" w:rsidRDefault="00E9445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A878F4" wp14:editId="3C71D381">
                            <wp:extent cx="4861560" cy="958455"/>
                            <wp:effectExtent l="0" t="0" r="0" b="0"/>
                            <wp:docPr id="368" name="그림 36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5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866035" cy="95933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448B4CD" w14:textId="358B1582" w:rsidR="00E9445E" w:rsidRDefault="00E9445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로그인 성공 시 위와 같은 화면이 출력이 된다.</w:t>
                      </w:r>
                    </w:p>
                    <w:p w14:paraId="1623F1DF" w14:textId="27027C7A" w:rsidR="00F721B3" w:rsidRDefault="00F721B3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56E0BB2" wp14:editId="09C3680F">
                            <wp:extent cx="5714286" cy="771429"/>
                            <wp:effectExtent l="0" t="0" r="1270" b="0"/>
                            <wp:docPr id="369" name="그림 369" descr="텍스트, 텔레비전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69" name="그림 369" descr="텍스트, 텔레비전이(가) 표시된 사진&#10;&#10;자동 생성된 설명"/>
                                    <pic:cNvPicPr/>
                                  </pic:nvPicPr>
                                  <pic:blipFill>
                                    <a:blip r:embed="rId15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714286" cy="7714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73B744A" w14:textId="24B3A4AF" w:rsidR="00F721B3" w:rsidRPr="00023D95" w:rsidRDefault="00324BE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F721B3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c</w:t>
                      </w:r>
                      <w:r w:rsidR="00F721B3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onf t </w:t>
                      </w:r>
                    </w:p>
                    <w:p w14:paraId="15DAFAF9" w14:textId="1805117B" w:rsidR="00F721B3" w:rsidRPr="00023D95" w:rsidRDefault="00324BE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F721B3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i</w:t>
                      </w:r>
                      <w:r w:rsidR="00F721B3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nt mgmt0</w:t>
                      </w:r>
                      <w:r w:rsidR="00FF246A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 </w:t>
                      </w:r>
                    </w:p>
                    <w:p w14:paraId="47810E85" w14:textId="6546C9BA" w:rsidR="00023D95" w:rsidRDefault="00023D95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(매니지먼트 포트에 아이피 주소 입력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)</w:t>
                      </w:r>
                    </w:p>
                    <w:p w14:paraId="09CADD45" w14:textId="3D95E6C9" w:rsidR="00EA3512" w:rsidRDefault="00EA3512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3AC38715" wp14:editId="7A221734">
                            <wp:extent cx="4285714" cy="809524"/>
                            <wp:effectExtent l="0" t="0" r="635" b="0"/>
                            <wp:docPr id="370" name="그림 37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0" name="그림 37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5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4285714" cy="80952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735163C" w14:textId="24C3CD0F" w:rsidR="00EA3512" w:rsidRPr="00023D95" w:rsidRDefault="00324BE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 xml:space="preserve">ip 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add 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본인의 아이피대역.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201/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 xml:space="preserve">서브넷마스크 </w:t>
                      </w:r>
                    </w:p>
                    <w:p w14:paraId="17D9B624" w14:textId="73EA0615" w:rsidR="00EA3512" w:rsidRPr="00023D95" w:rsidRDefault="00324BE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n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o sh</w:t>
                      </w:r>
                    </w:p>
                    <w:p w14:paraId="7BBAE9FA" w14:textId="4119447E" w:rsidR="00023D95" w:rsidRDefault="00324BEE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s</w:t>
                      </w:r>
                      <w:r w:rsidR="00EA3512"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h run | in boot</w:t>
                      </w:r>
                      <w:r w:rsidR="00EA3512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4E39DA63" w14:textId="0042F668" w:rsidR="00EA3512" w:rsidRDefault="00023D95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(</w:t>
                      </w:r>
                      <w:r w:rsidR="00EA3512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현재 </w:t>
                      </w:r>
                      <w:r w:rsidR="00FF246A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부팅 가능한 이미지 확인</w:t>
                      </w:r>
                      <w:r w:rsidR="00BC43DF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,</w:t>
                      </w:r>
                      <w:r w:rsidR="00BC43DF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 w:rsidR="00BC43DF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현재 없음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)</w:t>
                      </w:r>
                    </w:p>
                    <w:p w14:paraId="5ABEAB8D" w14:textId="14E906B2" w:rsidR="009D4CBF" w:rsidRDefault="009D4CBF" w:rsidP="009D4CBF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▶b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oot nxos nxos.7.0.3.I7.6.bin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 xml:space="preserve">입력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4706CC45" w14:textId="77777777" w:rsidR="009D4CBF" w:rsidRDefault="009D4CBF" w:rsidP="00C60DF4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A003A5" w14:textId="77777777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AE97078" w14:textId="5F438F1C" w:rsidR="00562EB4" w:rsidRDefault="00BC2575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11168" behindDoc="0" locked="0" layoutInCell="1" allowOverlap="1" wp14:anchorId="3DD5FF89" wp14:editId="5DE7803D">
                <wp:simplePos x="0" y="0"/>
                <wp:positionH relativeFrom="margin">
                  <wp:align>right</wp:align>
                </wp:positionH>
                <wp:positionV relativeFrom="paragraph">
                  <wp:posOffset>220980</wp:posOffset>
                </wp:positionV>
                <wp:extent cx="6073140" cy="8435340"/>
                <wp:effectExtent l="0" t="0" r="22860" b="22860"/>
                <wp:wrapSquare wrapText="bothSides"/>
                <wp:docPr id="37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8435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2E3D5F" w14:textId="5E9930B4" w:rsidR="00BC2575" w:rsidRDefault="00B02EFC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*</w:t>
                            </w:r>
                            <w:r w:rsidR="00207B5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만약 </w:t>
                            </w:r>
                            <w:r w:rsidR="00207B5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Image Signature verification &amp; bootvar config Failed</w:t>
                            </w:r>
                          </w:p>
                          <w:p w14:paraId="3B9D1168" w14:textId="16492B70" w:rsidR="00207B53" w:rsidRDefault="00207B53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에러가 발생한다면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‘no feature signature-ver</w:t>
                            </w:r>
                            <w:r w:rsidR="00B02EFC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ification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’</w:t>
                            </w:r>
                            <w:r w:rsidR="00B02EFC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으로 해결합니다.</w:t>
                            </w:r>
                          </w:p>
                          <w:p w14:paraId="7D1FB276" w14:textId="1FAE7550" w:rsidR="00207B53" w:rsidRDefault="005C552A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D72F25" wp14:editId="143850F2">
                                  <wp:extent cx="3904762" cy="352381"/>
                                  <wp:effectExtent l="0" t="0" r="635" b="0"/>
                                  <wp:docPr id="378" name="그림 3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5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904762" cy="3523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F2BF08E" w14:textId="77777777" w:rsidR="005C552A" w:rsidRDefault="005C552A" w:rsidP="005C552A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Pr="00023D95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s</w:t>
                            </w:r>
                            <w:r w:rsidRPr="00023D95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h run | in boot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5E39C0B4" w14:textId="02CD0059" w:rsidR="00207B53" w:rsidRDefault="005C552A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부트 이미지가 잘 지정이 되었습니다.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</w:p>
                          <w:p w14:paraId="25060C06" w14:textId="74ADFA10" w:rsidR="00B20A85" w:rsidRDefault="00B20A85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조금 전 a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dmin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의 비밀번호를 설정할 때 아마 어려운 비밀번호를 입력하라고 강제 받았을 것입니다.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이것을 해제하기 위해 </w:t>
                            </w:r>
                          </w:p>
                          <w:p w14:paraId="4E4513FE" w14:textId="3F692EA4" w:rsidR="00B20A85" w:rsidRPr="00A7071C" w:rsidRDefault="00A7071C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 w:rsidRPr="00A7071C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="00B20A85" w:rsidRPr="00A7071C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n</w:t>
                            </w:r>
                            <w:r w:rsidR="00B20A85" w:rsidRPr="00A7071C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o password strength-check</w:t>
                            </w:r>
                          </w:p>
                          <w:p w14:paraId="16FC0A2F" w14:textId="0A95D416" w:rsidR="00A7071C" w:rsidRDefault="00A7071C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username admin password vagrant</w:t>
                            </w:r>
                          </w:p>
                          <w:p w14:paraId="4BA2AFCB" w14:textId="2D8F2D33" w:rsidR="00B20A85" w:rsidRDefault="00B20A85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8C5BDE3" wp14:editId="60A1EAFB">
                                  <wp:extent cx="5881370" cy="1040765"/>
                                  <wp:effectExtent l="0" t="0" r="5080" b="6985"/>
                                  <wp:docPr id="379" name="그림 37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79" name="그림 37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6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04076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4667D06" w14:textId="10E49AD7" w:rsidR="00207B53" w:rsidRDefault="00A7071C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agrant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라는 패스워드로 변경이 </w:t>
                            </w:r>
                            <w:r w:rsidR="00D9658F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완료</w:t>
                            </w:r>
                            <w:r w:rsidR="00D9658F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되었습니다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5884251D" w14:textId="4F24C7E3" w:rsidR="00D9658F" w:rsidRDefault="00D9658F" w:rsidP="00D9658F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▶c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opy run start</w:t>
                            </w:r>
                          </w:p>
                          <w:p w14:paraId="18C0F3D9" w14:textId="152F92AF" w:rsidR="00207B53" w:rsidRDefault="00337913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현재까지 설정한 것들을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복사합니다.</w:t>
                            </w:r>
                          </w:p>
                          <w:p w14:paraId="5BB7020F" w14:textId="7BC9132F" w:rsidR="003B36D4" w:rsidRDefault="003B36D4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BF1E5E9" wp14:editId="5B5BED04">
                                  <wp:extent cx="5881370" cy="2113915"/>
                                  <wp:effectExtent l="0" t="0" r="5080" b="635"/>
                                  <wp:docPr id="380" name="그림 380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0" name="그림 380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6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21139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AAF3AFF" w14:textId="53D4449E" w:rsidR="00AF388B" w:rsidRDefault="00AF388B" w:rsidP="00AF388B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show run int mgmt0 </w:t>
                            </w:r>
                          </w:p>
                          <w:p w14:paraId="2972EB9D" w14:textId="2500FFF4" w:rsidR="00AF388B" w:rsidRPr="00AF388B" w:rsidRDefault="00AF388B" w:rsidP="00AF388B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메니지먼트 포트가 제대로 입력이 되었는지 확인합니다.</w:t>
                            </w:r>
                          </w:p>
                          <w:p w14:paraId="6E0EA4B2" w14:textId="77777777" w:rsidR="003B36D4" w:rsidRDefault="003B36D4" w:rsidP="00BC257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D5FF89" id="_x0000_s1045" type="#_x0000_t202" style="position:absolute;margin-left:427pt;margin-top:17.4pt;width:478.2pt;height:664.2pt;z-index:25191116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">
                <v:textbox>
                  <w:txbxContent>
                    <w:p w14:paraId="612E3D5F" w14:textId="5E9930B4" w:rsidR="00BC2575" w:rsidRDefault="00B02EFC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*</w:t>
                      </w:r>
                      <w:r w:rsidR="00207B5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만약 </w:t>
                      </w:r>
                      <w:r w:rsidR="00207B5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Image Signature verification &amp; bootvar config Failed</w:t>
                      </w:r>
                    </w:p>
                    <w:p w14:paraId="3B9D1168" w14:textId="16492B70" w:rsidR="00207B53" w:rsidRDefault="00207B53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에러가 발생한다면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‘no feature signature-ver</w:t>
                      </w:r>
                      <w:r w:rsidR="00B02EFC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ification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’</w:t>
                      </w:r>
                      <w:r w:rsidR="00B02EFC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으로 해결합니다.</w:t>
                      </w:r>
                    </w:p>
                    <w:p w14:paraId="7D1FB276" w14:textId="1FAE7550" w:rsidR="00207B53" w:rsidRDefault="005C552A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02D72F25" wp14:editId="143850F2">
                            <wp:extent cx="3904762" cy="352381"/>
                            <wp:effectExtent l="0" t="0" r="635" b="0"/>
                            <wp:docPr id="378" name="그림 3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6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904762" cy="3523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F2BF08E" w14:textId="77777777" w:rsidR="005C552A" w:rsidRDefault="005C552A" w:rsidP="005C552A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Pr="00023D95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s</w:t>
                      </w:r>
                      <w:r w:rsidRPr="00023D95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h run | in boot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5E39C0B4" w14:textId="02CD0059" w:rsidR="00207B53" w:rsidRDefault="005C552A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부트 이미지가 잘 지정이 되었습니다.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</w:p>
                    <w:p w14:paraId="25060C06" w14:textId="74ADFA10" w:rsidR="00B20A85" w:rsidRDefault="00B20A85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조금 전 a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dmin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의 비밀번호를 설정할 때 아마 어려운 비밀번호를 입력하라고 강제 받았을 것입니다.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이것을 해제하기 위해 </w:t>
                      </w:r>
                    </w:p>
                    <w:p w14:paraId="4E4513FE" w14:textId="3F692EA4" w:rsidR="00B20A85" w:rsidRPr="00A7071C" w:rsidRDefault="00A7071C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 w:rsidRPr="00A7071C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="00B20A85" w:rsidRPr="00A7071C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n</w:t>
                      </w:r>
                      <w:r w:rsidR="00B20A85" w:rsidRPr="00A7071C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o password strength-check</w:t>
                      </w:r>
                    </w:p>
                    <w:p w14:paraId="16FC0A2F" w14:textId="0A95D416" w:rsidR="00A7071C" w:rsidRDefault="00A7071C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username admin password vagrant</w:t>
                      </w:r>
                    </w:p>
                    <w:p w14:paraId="4BA2AFCB" w14:textId="2D8F2D33" w:rsidR="00B20A85" w:rsidRDefault="00B20A85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8C5BDE3" wp14:editId="60A1EAFB">
                            <wp:extent cx="5881370" cy="1040765"/>
                            <wp:effectExtent l="0" t="0" r="5080" b="6985"/>
                            <wp:docPr id="379" name="그림 37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79" name="그림 37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6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04076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4667D06" w14:textId="10E49AD7" w:rsidR="00207B53" w:rsidRDefault="00A7071C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v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agrant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라는 패스워드로 변경이 </w:t>
                      </w:r>
                      <w:r w:rsidR="00D9658F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완료</w:t>
                      </w:r>
                      <w:r w:rsidR="00D9658F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되었습니다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5884251D" w14:textId="4F24C7E3" w:rsidR="00D9658F" w:rsidRDefault="00D9658F" w:rsidP="00D9658F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▶c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opy run start</w:t>
                      </w:r>
                    </w:p>
                    <w:p w14:paraId="18C0F3D9" w14:textId="152F92AF" w:rsidR="00207B53" w:rsidRDefault="00337913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현재까지 설정한 것들을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복사합니다.</w:t>
                      </w:r>
                    </w:p>
                    <w:p w14:paraId="5BB7020F" w14:textId="7BC9132F" w:rsidR="003B36D4" w:rsidRDefault="003B36D4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BF1E5E9" wp14:editId="5B5BED04">
                            <wp:extent cx="5881370" cy="2113915"/>
                            <wp:effectExtent l="0" t="0" r="5080" b="635"/>
                            <wp:docPr id="380" name="그림 380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0" name="그림 380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6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21139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AAF3AFF" w14:textId="53D4449E" w:rsidR="00AF388B" w:rsidRDefault="00AF388B" w:rsidP="00AF388B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show run int mgmt0 </w:t>
                      </w:r>
                    </w:p>
                    <w:p w14:paraId="2972EB9D" w14:textId="2500FFF4" w:rsidR="00AF388B" w:rsidRPr="00AF388B" w:rsidRDefault="00AF388B" w:rsidP="00AF388B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메니지먼트 포트가 제대로 입력이 되었는지 확인합니다.</w:t>
                      </w:r>
                    </w:p>
                    <w:p w14:paraId="6E0EA4B2" w14:textId="77777777" w:rsidR="003B36D4" w:rsidRDefault="003B36D4" w:rsidP="00BC257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D1D9BED" w14:textId="77777777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92C831B" w14:textId="68888CD8" w:rsidR="00BC2575" w:rsidRDefault="004D7C25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13216" behindDoc="0" locked="0" layoutInCell="1" allowOverlap="1" wp14:anchorId="340638CB" wp14:editId="0E5FAD69">
                <wp:simplePos x="0" y="0"/>
                <wp:positionH relativeFrom="margin">
                  <wp:align>right</wp:align>
                </wp:positionH>
                <wp:positionV relativeFrom="paragraph">
                  <wp:posOffset>200660</wp:posOffset>
                </wp:positionV>
                <wp:extent cx="6073140" cy="2583180"/>
                <wp:effectExtent l="0" t="0" r="22860" b="26670"/>
                <wp:wrapSquare wrapText="bothSides"/>
                <wp:docPr id="381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2583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9EBCEF" w14:textId="022054B1" w:rsidR="004D7C25" w:rsidRDefault="00A04E6A" w:rsidP="004D7C2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이제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cmd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창을 열고 </w:t>
                            </w:r>
                            <w:r w:rsidR="00D12FCD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내 컴퓨터에서 가상머신으로 p</w:t>
                            </w:r>
                            <w:r w:rsidR="00D12FCD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ing</w:t>
                            </w:r>
                            <w:r w:rsidR="00D12FCD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이 잘 나가는지 확인합니다.</w:t>
                            </w:r>
                          </w:p>
                          <w:p w14:paraId="017CBF01" w14:textId="7BD11B83" w:rsidR="00D12FCD" w:rsidRDefault="00D12FCD" w:rsidP="004D7C2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197298" wp14:editId="2E1A5187">
                                  <wp:extent cx="3108960" cy="1535826"/>
                                  <wp:effectExtent l="0" t="0" r="0" b="7620"/>
                                  <wp:docPr id="385" name="그림 385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85" name="그림 385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6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21240" cy="154189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124646F" w14:textId="2E9C4F0C" w:rsidR="00D36EC2" w:rsidRDefault="00D36EC2" w:rsidP="004D7C25">
                            <w:pPr>
                              <w:jc w:val="center"/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여기까지 </w:t>
                            </w:r>
                            <w:r w:rsidR="00160C57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완료</w:t>
                            </w:r>
                            <w:r w:rsidR="00160C57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되었다면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정상적으로 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irtualBox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에 가상머신이 생성</w:t>
                            </w:r>
                            <w:r w:rsidR="00C62F7E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된 것입니다.</w:t>
                            </w:r>
                          </w:p>
                          <w:p w14:paraId="15D6220E" w14:textId="657CD54F" w:rsidR="00D12FCD" w:rsidRDefault="00D12FCD" w:rsidP="00EE246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0638CB" id="_x0000_s1046" type="#_x0000_t202" style="position:absolute;margin-left:427pt;margin-top:15.8pt;width:478.2pt;height:203.4pt;z-index:2519132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">
                <v:textbox>
                  <w:txbxContent>
                    <w:p w14:paraId="109EBCEF" w14:textId="022054B1" w:rsidR="004D7C25" w:rsidRDefault="00A04E6A" w:rsidP="004D7C2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이제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cmd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창을 열고 </w:t>
                      </w:r>
                      <w:r w:rsidR="00D12FCD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내 컴퓨터에서 가상머신으로 p</w:t>
                      </w:r>
                      <w:r w:rsidR="00D12FCD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ing</w:t>
                      </w:r>
                      <w:r w:rsidR="00D12FCD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이 잘 나가는지 확인합니다.</w:t>
                      </w:r>
                    </w:p>
                    <w:p w14:paraId="017CBF01" w14:textId="7BD11B83" w:rsidR="00D12FCD" w:rsidRDefault="00D12FCD" w:rsidP="004D7C2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20197298" wp14:editId="2E1A5187">
                            <wp:extent cx="3108960" cy="1535826"/>
                            <wp:effectExtent l="0" t="0" r="0" b="7620"/>
                            <wp:docPr id="385" name="그림 385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85" name="그림 385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6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21240" cy="154189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124646F" w14:textId="2E9C4F0C" w:rsidR="00D36EC2" w:rsidRDefault="00D36EC2" w:rsidP="004D7C25">
                      <w:pPr>
                        <w:jc w:val="center"/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여기까지 </w:t>
                      </w:r>
                      <w:r w:rsidR="00160C57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완료</w:t>
                      </w:r>
                      <w:r w:rsidR="00160C57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되었다면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정상적으로 V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irtualBox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에 가상머신이 생성</w:t>
                      </w:r>
                      <w:r w:rsidR="00C62F7E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된 것입니다.</w:t>
                      </w:r>
                    </w:p>
                    <w:p w14:paraId="15D6220E" w14:textId="657CD54F" w:rsidR="00D12FCD" w:rsidRDefault="00D12FCD" w:rsidP="00EE246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59A57DF" w14:textId="77777777" w:rsidR="00B857CC" w:rsidRDefault="00B857CC" w:rsidP="001E688C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</w:p>
    <w:p w14:paraId="58B1948F" w14:textId="77777777" w:rsidR="00B857CC" w:rsidRDefault="00B857CC" w:rsidP="001E688C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</w:p>
    <w:p w14:paraId="37DCCA6B" w14:textId="77777777" w:rsidR="00B857CC" w:rsidRDefault="00B857CC" w:rsidP="001E688C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</w:p>
    <w:bookmarkStart w:id="32" w:name="_Toc116636667"/>
    <w:p w14:paraId="7FA8E135" w14:textId="2F9D1288" w:rsidR="00BC2575" w:rsidRPr="001E688C" w:rsidRDefault="00D8645C" w:rsidP="001E688C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15264" behindDoc="0" locked="0" layoutInCell="1" allowOverlap="1" wp14:anchorId="7894A3C3" wp14:editId="011B02E9">
                <wp:simplePos x="0" y="0"/>
                <wp:positionH relativeFrom="margin">
                  <wp:align>right</wp:align>
                </wp:positionH>
                <wp:positionV relativeFrom="paragraph">
                  <wp:posOffset>438150</wp:posOffset>
                </wp:positionV>
                <wp:extent cx="6073140" cy="5029200"/>
                <wp:effectExtent l="0" t="0" r="22860" b="19050"/>
                <wp:wrapSquare wrapText="bothSides"/>
                <wp:docPr id="386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5029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AE8050" w14:textId="1214882B" w:rsidR="00D8645C" w:rsidRDefault="00643963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앤서블 서버 구축에 필요한V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agrantfile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은 다음의 깃허브 주소에서 다운로드 합니다.</w:t>
                            </w:r>
                          </w:p>
                          <w:p w14:paraId="1E06675B" w14:textId="70503A9F" w:rsidR="00643963" w:rsidRDefault="006773A5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hyperlink r:id="rId167" w:history="1">
                              <w:r w:rsidR="004E28F3" w:rsidRPr="00E70984">
                                <w:rPr>
                                  <w:rStyle w:val="ac"/>
                                  <w:rFonts w:ascii="나눔고딕" w:hAnsi="나눔고딕" w:cs="굴림체"/>
                                  <w:szCs w:val="24"/>
                                </w:rPr>
                                <w:t>https://github.com/sysnet4admin/_Lecture_Ansible.adv</w:t>
                              </w:r>
                            </w:hyperlink>
                          </w:p>
                          <w:p w14:paraId="03CC2114" w14:textId="3FBED2D4" w:rsidR="004E28F3" w:rsidRDefault="00FD28FF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파일을 다운받고 </w:t>
                            </w:r>
                            <w:r w:rsidR="00615BE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‘</w:t>
                            </w:r>
                            <w:hyperlink r:id="rId168" w:history="1">
                              <w:r w:rsidR="00C64A33" w:rsidRPr="00C64A33">
                                <w:rPr>
                                  <w:rStyle w:val="HTML0"/>
                                  <w:rFonts w:ascii="나눔고딕" w:eastAsia="나눔고딕" w:hAnsi="나눔고딕"/>
                                  <w:color w:val="auto"/>
                                </w:rPr>
                                <w:t>_Lecture_Ansible.adv</w:t>
                              </w:r>
                            </w:hyperlink>
                            <w:r w:rsidR="00C64A33" w:rsidRPr="00C64A3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/</w:t>
                            </w:r>
                            <w:hyperlink r:id="rId169" w:history="1">
                              <w:r w:rsidR="00C64A33" w:rsidRPr="00C64A33">
                                <w:rPr>
                                  <w:rStyle w:val="HTML0"/>
                                  <w:rFonts w:ascii="나눔고딕" w:eastAsia="나눔고딕" w:hAnsi="나눔고딕"/>
                                  <w:color w:val="auto"/>
                                </w:rPr>
                                <w:t>ch8</w:t>
                              </w:r>
                            </w:hyperlink>
                            <w:r w:rsidR="00C64A33" w:rsidRPr="00C64A3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/</w:t>
                            </w:r>
                            <w:r w:rsidR="00C64A33" w:rsidRPr="00C64A33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8.2</w:t>
                            </w:r>
                            <w:r w:rsidR="00C64A33" w:rsidRPr="00C64A3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/</w:t>
                            </w:r>
                            <w:r w:rsidR="00615BE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’ </w:t>
                            </w:r>
                            <w:r w:rsidR="00C64A3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경로에 존재하는</w:t>
                            </w:r>
                          </w:p>
                          <w:p w14:paraId="21333F9F" w14:textId="7D80AE7D" w:rsidR="00C64A33" w:rsidRDefault="00C64A33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Vagrantfile, Ansible_env_ready.yml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파일을 </w:t>
                            </w:r>
                            <w:r w:rsidR="00E43CD4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본인이 원하는 경로에 가져옵니다.</w:t>
                            </w:r>
                          </w:p>
                          <w:p w14:paraId="3C98F1D9" w14:textId="5600469F" w:rsidR="00EE52EB" w:rsidRDefault="00EE52EB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필요한 경우 파일의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IP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주소를 바꾸어 줍니다.</w:t>
                            </w:r>
                          </w:p>
                          <w:p w14:paraId="066450D0" w14:textId="55285683" w:rsidR="009A670A" w:rsidRDefault="009A670A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cmd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창을 열어 베이그런트 파일을 실행합니다.</w:t>
                            </w:r>
                          </w:p>
                          <w:p w14:paraId="30C19E5D" w14:textId="38CA3D93" w:rsidR="00DC6488" w:rsidRDefault="00DC6488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정상적으로 서버가 셋업이 되었다면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ssh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를 이용해 서버로 접속합니다.</w:t>
                            </w:r>
                          </w:p>
                          <w:p w14:paraId="0C45A659" w14:textId="78F4229A" w:rsidR="00DC6488" w:rsidRDefault="00C75398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nxosv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로 핑 테스트를 진행합니다.</w:t>
                            </w:r>
                          </w:p>
                          <w:p w14:paraId="636D4AE1" w14:textId="2830904D" w:rsidR="00C75398" w:rsidRPr="00DC6488" w:rsidRDefault="00C75398" w:rsidP="00D8645C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A1C9F21" wp14:editId="1CF52AC2">
                                  <wp:extent cx="5881370" cy="1664335"/>
                                  <wp:effectExtent l="0" t="0" r="5080" b="0"/>
                                  <wp:docPr id="59" name="그림 59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그림 59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7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66433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22FD2219" w14:textId="1A59A4B1" w:rsidR="00E138EC" w:rsidRPr="009A670A" w:rsidRDefault="00E138EC" w:rsidP="00D8645C">
                            <w:pPr>
                              <w:rPr>
                                <w:rStyle w:val="HTML0"/>
                                <w:rFonts w:ascii="나눔고딕" w:eastAsia="바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94A3C3" id="_x0000_s1047" type="#_x0000_t202" style="position:absolute;margin-left:427pt;margin-top:34.5pt;width:478.2pt;height:396pt;z-index:251915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">
                <v:textbox>
                  <w:txbxContent>
                    <w:p w14:paraId="6CAE8050" w14:textId="1214882B" w:rsidR="00D8645C" w:rsidRDefault="00643963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앤서블 서버 구축에 필요한V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agrantfile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은 다음의 깃허브 주소에서 다운로드 합니다.</w:t>
                      </w:r>
                    </w:p>
                    <w:p w14:paraId="1E06675B" w14:textId="70503A9F" w:rsidR="00643963" w:rsidRDefault="00000000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hyperlink r:id="rId171" w:history="1">
                        <w:r w:rsidR="004E28F3" w:rsidRPr="00E70984">
                          <w:rPr>
                            <w:rStyle w:val="ac"/>
                            <w:rFonts w:ascii="나눔고딕" w:hAnsi="나눔고딕" w:cs="굴림체"/>
                            <w:szCs w:val="24"/>
                          </w:rPr>
                          <w:t>https://github.com/sysnet4admin/_Lecture_Ansible.adv</w:t>
                        </w:r>
                      </w:hyperlink>
                    </w:p>
                    <w:p w14:paraId="03CC2114" w14:textId="3FBED2D4" w:rsidR="004E28F3" w:rsidRDefault="00FD28FF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파일을 다운받고 </w:t>
                      </w:r>
                      <w:r w:rsidR="00615BE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‘</w:t>
                      </w:r>
                      <w:hyperlink r:id="rId172" w:history="1">
                        <w:r w:rsidR="00C64A33" w:rsidRPr="00C64A33">
                          <w:rPr>
                            <w:rStyle w:val="HTML0"/>
                            <w:rFonts w:ascii="나눔고딕" w:eastAsia="나눔고딕" w:hAnsi="나눔고딕"/>
                            <w:color w:val="auto"/>
                          </w:rPr>
                          <w:t>_Lecture_Ansible.adv</w:t>
                        </w:r>
                      </w:hyperlink>
                      <w:r w:rsidR="00C64A33" w:rsidRPr="00C64A3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/</w:t>
                      </w:r>
                      <w:hyperlink r:id="rId173" w:history="1">
                        <w:r w:rsidR="00C64A33" w:rsidRPr="00C64A33">
                          <w:rPr>
                            <w:rStyle w:val="HTML0"/>
                            <w:rFonts w:ascii="나눔고딕" w:eastAsia="나눔고딕" w:hAnsi="나눔고딕"/>
                            <w:color w:val="auto"/>
                          </w:rPr>
                          <w:t>ch8</w:t>
                        </w:r>
                      </w:hyperlink>
                      <w:r w:rsidR="00C64A33" w:rsidRPr="00C64A3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/</w:t>
                      </w:r>
                      <w:r w:rsidR="00C64A33" w:rsidRPr="00C64A33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8.2</w:t>
                      </w:r>
                      <w:r w:rsidR="00C64A33" w:rsidRPr="00C64A3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/</w:t>
                      </w:r>
                      <w:r w:rsidR="00615BE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’ </w:t>
                      </w:r>
                      <w:r w:rsidR="00C64A3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경로에 존재하는</w:t>
                      </w:r>
                    </w:p>
                    <w:p w14:paraId="21333F9F" w14:textId="7D80AE7D" w:rsidR="00C64A33" w:rsidRDefault="00C64A33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Vagrantfile, Ansible_env_ready.yml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파일을 </w:t>
                      </w:r>
                      <w:r w:rsidR="00E43CD4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본인이 원하는 경로에 가져옵니다.</w:t>
                      </w:r>
                    </w:p>
                    <w:p w14:paraId="3C98F1D9" w14:textId="5600469F" w:rsidR="00EE52EB" w:rsidRDefault="00EE52EB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필요한 경우 파일의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IP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주소를 바꾸어 줍니다.</w:t>
                      </w:r>
                    </w:p>
                    <w:p w14:paraId="066450D0" w14:textId="55285683" w:rsidR="009A670A" w:rsidRDefault="009A670A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cmd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창을 열어 베이그런트 파일을 실행합니다.</w:t>
                      </w:r>
                    </w:p>
                    <w:p w14:paraId="30C19E5D" w14:textId="38CA3D93" w:rsidR="00DC6488" w:rsidRDefault="00DC6488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정상적으로 서버가 셋업이 되었다면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ssh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를 이용해 서버로 접속합니다.</w:t>
                      </w:r>
                    </w:p>
                    <w:p w14:paraId="0C45A659" w14:textId="78F4229A" w:rsidR="00DC6488" w:rsidRDefault="00C75398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nxosv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로 핑 테스트를 진행합니다.</w:t>
                      </w:r>
                    </w:p>
                    <w:p w14:paraId="636D4AE1" w14:textId="2830904D" w:rsidR="00C75398" w:rsidRPr="00DC6488" w:rsidRDefault="00C75398" w:rsidP="00D8645C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A1C9F21" wp14:editId="1CF52AC2">
                            <wp:extent cx="5881370" cy="1664335"/>
                            <wp:effectExtent l="0" t="0" r="5080" b="0"/>
                            <wp:docPr id="59" name="그림 59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그림 59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7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66433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22FD2219" w14:textId="1A59A4B1" w:rsidR="00E138EC" w:rsidRPr="009A670A" w:rsidRDefault="00E138EC" w:rsidP="00D8645C">
                      <w:pPr>
                        <w:rPr>
                          <w:rStyle w:val="HTML0"/>
                          <w:rFonts w:ascii="나눔고딕" w:eastAsia="바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8</w:t>
      </w:r>
      <w:r w:rsidR="001E688C" w:rsidRPr="001E688C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-2. </w: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앤서블</w: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1E688C" w:rsidRPr="001E688C">
        <w:rPr>
          <w:rStyle w:val="HTML0"/>
          <w:rFonts w:asciiTheme="minorHAnsi" w:eastAsia="나눔고딕" w:hAnsiTheme="minorHAnsi" w:cs="Times New Roman"/>
          <w:sz w:val="32"/>
          <w:szCs w:val="22"/>
        </w:rPr>
        <w:t>서버</w: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와</w: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1E688C" w:rsidRPr="001E688C">
        <w:rPr>
          <w:rStyle w:val="HTML0"/>
          <w:rFonts w:asciiTheme="minorHAnsi" w:eastAsia="나눔고딕" w:hAnsiTheme="minorHAnsi" w:cs="Times New Roman"/>
          <w:sz w:val="32"/>
          <w:szCs w:val="22"/>
        </w:rPr>
        <w:t>NXOSv</w:t>
      </w:r>
      <w:r w:rsidR="001E688C" w:rsidRPr="001E688C">
        <w:rPr>
          <w:rStyle w:val="HTML0"/>
          <w:rFonts w:asciiTheme="minorHAnsi" w:eastAsia="나눔고딕" w:hAnsiTheme="minorHAnsi" w:cs="Times New Roman"/>
          <w:sz w:val="32"/>
          <w:szCs w:val="22"/>
        </w:rPr>
        <w:t>서버의</w:t>
      </w:r>
      <w:r w:rsidR="001E688C" w:rsidRPr="001E688C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1E688C" w:rsidRPr="001E688C">
        <w:rPr>
          <w:rStyle w:val="HTML0"/>
          <w:rFonts w:asciiTheme="minorHAnsi" w:eastAsia="나눔고딕" w:hAnsiTheme="minorHAnsi" w:cs="Times New Roman"/>
          <w:sz w:val="32"/>
          <w:szCs w:val="22"/>
        </w:rPr>
        <w:t>연동</w:t>
      </w:r>
      <w:bookmarkEnd w:id="32"/>
    </w:p>
    <w:p w14:paraId="545585C6" w14:textId="25BA9054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E46BA06" w14:textId="77777777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C329DD0" w14:textId="189756C0" w:rsidR="00BC2575" w:rsidRDefault="005210C9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17312" behindDoc="0" locked="0" layoutInCell="1" allowOverlap="1" wp14:anchorId="00E7D2CE" wp14:editId="0F93C4EF">
                <wp:simplePos x="0" y="0"/>
                <wp:positionH relativeFrom="margin">
                  <wp:align>right</wp:align>
                </wp:positionH>
                <wp:positionV relativeFrom="paragraph">
                  <wp:posOffset>398780</wp:posOffset>
                </wp:positionV>
                <wp:extent cx="6073140" cy="5684520"/>
                <wp:effectExtent l="0" t="0" r="22860" b="11430"/>
                <wp:wrapSquare wrapText="bothSides"/>
                <wp:docPr id="63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56845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91D7F4" w14:textId="39DDCC61" w:rsidR="005210C9" w:rsidRDefault="005210C9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다음으로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git repository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를 a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nsible-svr4nxosv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가상머신으로 클론 합니다. </w:t>
                            </w:r>
                          </w:p>
                          <w:p w14:paraId="5D13768D" w14:textId="381B815A" w:rsidR="005210C9" w:rsidRPr="005210C9" w:rsidRDefault="005210C9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 w:rsidRPr="005210C9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 w:rsidRPr="005210C9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 xml:space="preserve">git clone </w:t>
                            </w:r>
                            <w:hyperlink r:id="rId175" w:history="1">
                              <w:r w:rsidRPr="005210C9">
                                <w:rPr>
                                  <w:rStyle w:val="ac"/>
                                  <w:rFonts w:ascii="나눔고딕" w:hAnsi="나눔고딕" w:cs="굴림체"/>
                                  <w:b/>
                                  <w:bCs/>
                                  <w:szCs w:val="24"/>
                                </w:rPr>
                                <w:t>https://github.com/sysnet4admin/_Lecture_Ansible.adv.git</w:t>
                              </w:r>
                            </w:hyperlink>
                          </w:p>
                          <w:p w14:paraId="56EE2663" w14:textId="1F7B79ED" w:rsidR="005210C9" w:rsidRDefault="00DD6125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F012E4C" wp14:editId="0FE0C8A5">
                                  <wp:extent cx="5881370" cy="1225550"/>
                                  <wp:effectExtent l="0" t="0" r="5080" b="0"/>
                                  <wp:docPr id="264" name="그림 264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4" name="그림 264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7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12255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AB3C0E4" w14:textId="2870C4DE" w:rsidR="005210C9" w:rsidRDefault="000170FD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 w:rsidRPr="000170FD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/home/vagrant/_Lecture_Ansible.adv/ch8/8.2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경로에 있는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nxos_ping_v2.yml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플레이북 파일을 실행시킵니다.</w:t>
                            </w:r>
                            <w:r w:rsidR="00351D4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 w:rsidR="00351D4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실행 전 본인 환경에 맞는 </w:t>
                            </w:r>
                            <w:r w:rsidR="00351D43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ip</w:t>
                            </w:r>
                            <w:r w:rsidR="00351D43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주소로 내용을 수정합니다.</w:t>
                            </w:r>
                          </w:p>
                          <w:p w14:paraId="126C9D85" w14:textId="1716499F" w:rsidR="005210C9" w:rsidRPr="00DA2D72" w:rsidRDefault="00DA2D72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 w:rsidRPr="005210C9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▶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a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np nxos_ping_v2.</w:t>
                            </w:r>
                            <w:r w:rsidR="003E4758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yml -k</w:t>
                            </w:r>
                          </w:p>
                          <w:p w14:paraId="18C877A9" w14:textId="31A671CF" w:rsidR="005210C9" w:rsidRDefault="00DA2D72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968D5EF" wp14:editId="0596A5D6">
                                  <wp:extent cx="5881370" cy="2085340"/>
                                  <wp:effectExtent l="0" t="0" r="5080" b="0"/>
                                  <wp:docPr id="267" name="그림 267" descr="텍스트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67" name="그림 267" descr="텍스트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7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881370" cy="20853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5E47B579" w14:textId="3A02A571" w:rsidR="005210C9" w:rsidRDefault="00702266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정상적으로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ping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테스트가 </w:t>
                            </w:r>
                            <w:r w:rsidR="00881EF9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완료</w:t>
                            </w:r>
                            <w:r w:rsidR="00881EF9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되었습니다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101875BC" w14:textId="77777777" w:rsidR="005210C9" w:rsidRPr="00DC6488" w:rsidRDefault="005210C9" w:rsidP="005210C9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7D2CE" id="_x0000_s1048" type="#_x0000_t202" style="position:absolute;margin-left:427pt;margin-top:31.4pt;width:478.2pt;height:447.6pt;z-index:251917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">
                <v:textbox>
                  <w:txbxContent>
                    <w:p w14:paraId="5A91D7F4" w14:textId="39DDCC61" w:rsidR="005210C9" w:rsidRDefault="005210C9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다음으로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git repository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를 a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nsible-svr4nxosv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가상머신으로 클론 합니다. </w:t>
                      </w:r>
                    </w:p>
                    <w:p w14:paraId="5D13768D" w14:textId="381B815A" w:rsidR="005210C9" w:rsidRPr="005210C9" w:rsidRDefault="005210C9" w:rsidP="005210C9">
                      <w:pP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 w:rsidRPr="005210C9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 w:rsidRPr="005210C9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 xml:space="preserve">git clone </w:t>
                      </w:r>
                      <w:hyperlink r:id="rId178" w:history="1">
                        <w:r w:rsidRPr="005210C9">
                          <w:rPr>
                            <w:rStyle w:val="ac"/>
                            <w:rFonts w:ascii="나눔고딕" w:hAnsi="나눔고딕" w:cs="굴림체"/>
                            <w:b/>
                            <w:bCs/>
                            <w:szCs w:val="24"/>
                          </w:rPr>
                          <w:t>https://github.com/sysnet4admin/_Lecture_Ansible.adv.git</w:t>
                        </w:r>
                      </w:hyperlink>
                    </w:p>
                    <w:p w14:paraId="56EE2663" w14:textId="1F7B79ED" w:rsidR="005210C9" w:rsidRDefault="00DD6125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F012E4C" wp14:editId="0FE0C8A5">
                            <wp:extent cx="5881370" cy="1225550"/>
                            <wp:effectExtent l="0" t="0" r="5080" b="0"/>
                            <wp:docPr id="264" name="그림 264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4" name="그림 264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7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12255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AB3C0E4" w14:textId="2870C4DE" w:rsidR="005210C9" w:rsidRDefault="000170FD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 w:rsidRPr="000170FD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/home/vagrant/_Lecture_Ansible.adv/ch8/8.2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경로에 있는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nxos_ping_v2.yml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플레이북 파일을 실행시킵니다.</w:t>
                      </w:r>
                      <w:r w:rsidR="00351D4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 w:rsidR="00351D4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실행 전 본인 환경에 맞는 </w:t>
                      </w:r>
                      <w:r w:rsidR="00351D43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ip</w:t>
                      </w:r>
                      <w:r w:rsidR="00351D43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주소로 내용을 수정합니다.</w:t>
                      </w:r>
                    </w:p>
                    <w:p w14:paraId="126C9D85" w14:textId="1716499F" w:rsidR="005210C9" w:rsidRPr="00DA2D72" w:rsidRDefault="00DA2D72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 w:rsidRPr="005210C9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▶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a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np nxos_ping_v2.</w:t>
                      </w:r>
                      <w:r w:rsidR="003E4758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yml -k</w:t>
                      </w:r>
                    </w:p>
                    <w:p w14:paraId="18C877A9" w14:textId="31A671CF" w:rsidR="005210C9" w:rsidRDefault="00DA2D72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968D5EF" wp14:editId="0596A5D6">
                            <wp:extent cx="5881370" cy="2085340"/>
                            <wp:effectExtent l="0" t="0" r="5080" b="0"/>
                            <wp:docPr id="267" name="그림 267" descr="텍스트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67" name="그림 267" descr="텍스트이(가) 표시된 사진&#10;&#10;자동 생성된 설명"/>
                                    <pic:cNvPicPr/>
                                  </pic:nvPicPr>
                                  <pic:blipFill>
                                    <a:blip r:embed="rId18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881370" cy="20853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5E47B579" w14:textId="3A02A571" w:rsidR="005210C9" w:rsidRDefault="00702266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정상적으로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ping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테스트가 </w:t>
                      </w:r>
                      <w:r w:rsidR="00881EF9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완료</w:t>
                      </w:r>
                      <w:r w:rsidR="00881EF9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되었습니다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101875BC" w14:textId="77777777" w:rsidR="005210C9" w:rsidRPr="00DC6488" w:rsidRDefault="005210C9" w:rsidP="005210C9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CCB1A20" w14:textId="77777777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080F53F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30110AEF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9DF0071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398D221A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C319A0A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474DD91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09339A6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5C0AF0B" w14:textId="77777777" w:rsidR="00CC58F3" w:rsidRDefault="00CC58F3" w:rsidP="00C060F8">
      <w:pPr>
        <w:rPr>
          <w:rStyle w:val="HTML0"/>
          <w:rFonts w:ascii="나눔고딕" w:eastAsia="나눔고딕" w:hAnsi="나눔고딕"/>
          <w:color w:val="auto"/>
        </w:rPr>
      </w:pPr>
    </w:p>
    <w:bookmarkStart w:id="33" w:name="_Toc116636668"/>
    <w:p w14:paraId="6F9E4535" w14:textId="5CC7250E" w:rsidR="00BC2575" w:rsidRPr="00CC58F3" w:rsidRDefault="00CC58F3" w:rsidP="00CC58F3">
      <w:pPr>
        <w:pStyle w:val="3"/>
        <w:rPr>
          <w:rStyle w:val="HTML0"/>
          <w:rFonts w:asciiTheme="minorHAnsi" w:eastAsia="나눔고딕" w:hAnsiTheme="minorHAnsi" w:cs="Times New Roman"/>
          <w:sz w:val="32"/>
          <w:szCs w:val="22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19360" behindDoc="0" locked="0" layoutInCell="1" allowOverlap="1" wp14:anchorId="23062FA1" wp14:editId="2C4ABD79">
                <wp:simplePos x="0" y="0"/>
                <wp:positionH relativeFrom="margin">
                  <wp:align>right</wp:align>
                </wp:positionH>
                <wp:positionV relativeFrom="paragraph">
                  <wp:posOffset>408305</wp:posOffset>
                </wp:positionV>
                <wp:extent cx="6073140" cy="6751320"/>
                <wp:effectExtent l="0" t="0" r="22860" b="11430"/>
                <wp:wrapSquare wrapText="bothSides"/>
                <wp:docPr id="337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67513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F857BC" w14:textId="408A1F41" w:rsidR="00CC58F3" w:rsidRDefault="00D3763C" w:rsidP="00CC58F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N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SOSv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에서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Ansible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의 모듈을 검증하기 위해서 네트워크 시스템의 시간을 로컬과 동기화 하고 구성파일을 백업하겠습니다.</w:t>
                            </w:r>
                          </w:p>
                          <w:p w14:paraId="2BB4D1BE" w14:textId="6DFA3348" w:rsidR="000A5389" w:rsidRDefault="000A5389" w:rsidP="00CC58F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N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SOSv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에서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show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c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lock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명령어를 이용해 시간을 확인해보면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,</w:t>
                            </w:r>
                          </w:p>
                          <w:p w14:paraId="548FFB5B" w14:textId="7A6D9D2E" w:rsidR="000A5389" w:rsidRDefault="000A5389" w:rsidP="00CC58F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33F089" wp14:editId="159F974E">
                                  <wp:extent cx="3095238" cy="590476"/>
                                  <wp:effectExtent l="0" t="0" r="0" b="635"/>
                                  <wp:docPr id="342" name="그림 342" descr="텍스트, 검은색, 오렌지, 어두운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2" name="그림 342" descr="텍스트, 검은색, 오렌지, 어두운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8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5238" cy="59047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0D301E6" w14:textId="23190695" w:rsidR="00A06C7A" w:rsidRDefault="00A06C7A" w:rsidP="00CC58F3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현재 로컬과는 시간대가 맞지 않는 것이 확인됩니다.</w:t>
                            </w:r>
                          </w:p>
                          <w:p w14:paraId="5D12CD6B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ind w:firstLineChars="100" w:firstLine="240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>1 ---</w:t>
                            </w:r>
                          </w:p>
                          <w:p w14:paraId="355F64DA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2 - name: Setup NXOSv timezone with ntp configuration</w:t>
                            </w:r>
                          </w:p>
                          <w:p w14:paraId="27ACD703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3   hosts: NXOSv</w:t>
                            </w:r>
                          </w:p>
                          <w:p w14:paraId="2CC1636F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4   gather_facts: no</w:t>
                            </w:r>
                          </w:p>
                          <w:p w14:paraId="12106EE5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5</w:t>
                            </w:r>
                          </w:p>
                          <w:p w14:paraId="1B7B0B4E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6   tasks:</w:t>
                            </w:r>
                          </w:p>
                          <w:p w14:paraId="5A6D6715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7     - name: ntp configuration</w:t>
                            </w:r>
                          </w:p>
                          <w:p w14:paraId="32186FDD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8       nxos_config:</w:t>
                            </w:r>
                          </w:p>
                          <w:p w14:paraId="6E8845F4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 9         lines: 'ntp server 172.31.98.10 use-vrf management'</w:t>
                            </w:r>
                          </w:p>
                          <w:p w14:paraId="7CF08538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10     - name: timezone to UTC 9 0</w:t>
                            </w:r>
                          </w:p>
                          <w:p w14:paraId="32339E9F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11       nxos_config:</w:t>
                            </w:r>
                          </w:p>
                          <w:p w14:paraId="0158F52F" w14:textId="77777777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12         lines: 'clock  timezone UTC 9 0'</w:t>
                            </w:r>
                          </w:p>
                          <w:p w14:paraId="45372629" w14:textId="4CC2C11F" w:rsidR="00400B70" w:rsidRPr="00400B70" w:rsidRDefault="00400B70" w:rsidP="00400B70">
                            <w:pPr>
                              <w:pStyle w:val="HTML"/>
                              <w:shd w:val="clear" w:color="auto" w:fill="F6F7F8"/>
                              <w:spacing w:line="300" w:lineRule="atLeast"/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</w:pPr>
                            <w:r w:rsidRPr="00400B70">
                              <w:rPr>
                                <w:rStyle w:val="HTML0"/>
                                <w:rFonts w:ascii="Consolas" w:hAnsi="Consolas"/>
                                <w:color w:val="555555"/>
                              </w:rPr>
                              <w:t xml:space="preserve"> 13         save_when: modified</w:t>
                            </w:r>
                          </w:p>
                          <w:p w14:paraId="6E0D233E" w14:textId="1467E636" w:rsidR="00400B70" w:rsidRDefault="00400B70" w:rsidP="00400B70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위의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내용으로 플레이북 파일을 하나 작성 후 실행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>시켜줍니다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  <w:p w14:paraId="3F1BCF1A" w14:textId="03469A90" w:rsidR="00400B70" w:rsidRDefault="0076080F" w:rsidP="00400B70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6A44195" wp14:editId="2674BE9C">
                                  <wp:extent cx="3266667" cy="571429"/>
                                  <wp:effectExtent l="0" t="0" r="0" b="635"/>
                                  <wp:docPr id="343" name="그림 343" descr="텍스트, 검은색, 오렌지, 어두운이(가) 표시된 사진&#10;&#10;자동 생성된 설명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43" name="그림 343" descr="텍스트, 검은색, 오렌지, 어두운이(가) 표시된 사진&#10;&#10;자동 생성된 설명"/>
                                          <pic:cNvPicPr/>
                                        </pic:nvPicPr>
                                        <pic:blipFill>
                                          <a:blip r:embed="rId18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66667" cy="57142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01289A1" w14:textId="210ADF17" w:rsidR="00400B70" w:rsidRPr="00DC6488" w:rsidRDefault="0076080F" w:rsidP="00400B70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 후 다시 네트워크 시스템의 시간을 확인해보면 정상적으로 시간이 바뀌었음을 알 </w:t>
                            </w:r>
                            <w:r w:rsidR="009B3222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수 있습니다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062FA1" id="_x0000_s1049" type="#_x0000_t202" style="position:absolute;margin-left:427pt;margin-top:32.15pt;width:478.2pt;height:531.6pt;z-index:25191936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">
                <v:textbox>
                  <w:txbxContent>
                    <w:p w14:paraId="6EF857BC" w14:textId="408A1F41" w:rsidR="00CC58F3" w:rsidRDefault="00D3763C" w:rsidP="00CC58F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N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SOSv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에서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Ansible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의 모듈을 검증하기 위해서 네트워크 시스템의 시간을 로컬과 동기화 하고 구성파일을 백업하겠습니다.</w:t>
                      </w:r>
                    </w:p>
                    <w:p w14:paraId="2BB4D1BE" w14:textId="6DFA3348" w:rsidR="000A5389" w:rsidRDefault="000A5389" w:rsidP="00CC58F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N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SOSv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에서 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show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c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lock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명령어를 이용해 시간을 확인해보면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,</w:t>
                      </w:r>
                    </w:p>
                    <w:p w14:paraId="548FFB5B" w14:textId="7A6D9D2E" w:rsidR="000A5389" w:rsidRDefault="000A5389" w:rsidP="00CC58F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A33F089" wp14:editId="159F974E">
                            <wp:extent cx="3095238" cy="590476"/>
                            <wp:effectExtent l="0" t="0" r="0" b="635"/>
                            <wp:docPr id="342" name="그림 342" descr="텍스트, 검은색, 오렌지, 어두운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2" name="그림 342" descr="텍스트, 검은색, 오렌지, 어두운이(가) 표시된 사진&#10;&#10;자동 생성된 설명"/>
                                    <pic:cNvPicPr/>
                                  </pic:nvPicPr>
                                  <pic:blipFill>
                                    <a:blip r:embed="rId18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5238" cy="59047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0D301E6" w14:textId="23190695" w:rsidR="00A06C7A" w:rsidRDefault="00A06C7A" w:rsidP="00CC58F3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현재 로컬과는 시간대가 맞지 않는 것이 확인됩니다.</w:t>
                      </w:r>
                    </w:p>
                    <w:p w14:paraId="5D12CD6B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ind w:firstLineChars="100" w:firstLine="240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>1 ---</w:t>
                      </w:r>
                    </w:p>
                    <w:p w14:paraId="355F64DA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2 - name: Setup NXOSv timezone with ntp configuration</w:t>
                      </w:r>
                    </w:p>
                    <w:p w14:paraId="27ACD703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3   hosts: NXOSv</w:t>
                      </w:r>
                    </w:p>
                    <w:p w14:paraId="2CC1636F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4   gather_facts: no</w:t>
                      </w:r>
                    </w:p>
                    <w:p w14:paraId="12106EE5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5</w:t>
                      </w:r>
                    </w:p>
                    <w:p w14:paraId="1B7B0B4E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6   tasks:</w:t>
                      </w:r>
                    </w:p>
                    <w:p w14:paraId="5A6D6715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7     - name: ntp configuration</w:t>
                      </w:r>
                    </w:p>
                    <w:p w14:paraId="32186FDD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8       nxos_config:</w:t>
                      </w:r>
                    </w:p>
                    <w:p w14:paraId="6E8845F4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 9         lines: 'ntp server 172.31.98.10 use-vrf management'</w:t>
                      </w:r>
                    </w:p>
                    <w:p w14:paraId="7CF08538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10     - name: timezone to UTC 9 0</w:t>
                      </w:r>
                    </w:p>
                    <w:p w14:paraId="32339E9F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11       nxos_config:</w:t>
                      </w:r>
                    </w:p>
                    <w:p w14:paraId="0158F52F" w14:textId="77777777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12         lines: 'clock  timezone UTC 9 0'</w:t>
                      </w:r>
                    </w:p>
                    <w:p w14:paraId="45372629" w14:textId="4CC2C11F" w:rsidR="00400B70" w:rsidRPr="00400B70" w:rsidRDefault="00400B70" w:rsidP="00400B70">
                      <w:pPr>
                        <w:pStyle w:val="HTML"/>
                        <w:shd w:val="clear" w:color="auto" w:fill="F6F7F8"/>
                        <w:spacing w:line="300" w:lineRule="atLeast"/>
                        <w:rPr>
                          <w:rStyle w:val="HTML0"/>
                          <w:rFonts w:ascii="Consolas" w:hAnsi="Consolas"/>
                          <w:color w:val="555555"/>
                        </w:rPr>
                      </w:pPr>
                      <w:r w:rsidRPr="00400B70">
                        <w:rPr>
                          <w:rStyle w:val="HTML0"/>
                          <w:rFonts w:ascii="Consolas" w:hAnsi="Consolas"/>
                          <w:color w:val="555555"/>
                        </w:rPr>
                        <w:t xml:space="preserve"> 13         save_when: modified</w:t>
                      </w:r>
                    </w:p>
                    <w:p w14:paraId="6E0D233E" w14:textId="1467E636" w:rsidR="00400B70" w:rsidRDefault="00400B70" w:rsidP="00400B70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위의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내용으로 플레이북 파일을 하나 작성 후 실행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>시켜줍니다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  <w:p w14:paraId="3F1BCF1A" w14:textId="03469A90" w:rsidR="00400B70" w:rsidRDefault="0076080F" w:rsidP="00400B70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6A44195" wp14:editId="2674BE9C">
                            <wp:extent cx="3266667" cy="571429"/>
                            <wp:effectExtent l="0" t="0" r="0" b="635"/>
                            <wp:docPr id="343" name="그림 343" descr="텍스트, 검은색, 오렌지, 어두운이(가) 표시된 사진&#10;&#10;자동 생성된 설명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43" name="그림 343" descr="텍스트, 검은색, 오렌지, 어두운이(가) 표시된 사진&#10;&#10;자동 생성된 설명"/>
                                    <pic:cNvPicPr/>
                                  </pic:nvPicPr>
                                  <pic:blipFill>
                                    <a:blip r:embed="rId18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66667" cy="57142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01289A1" w14:textId="210ADF17" w:rsidR="00400B70" w:rsidRPr="00DC6488" w:rsidRDefault="0076080F" w:rsidP="00400B70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 후 다시 네트워크 시스템의 시간을 확인해보면 정상적으로 시간이 바뀌었음을 알 </w:t>
                      </w:r>
                      <w:r w:rsidR="009B3222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수 있습니다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70AFB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>8</w:t>
      </w:r>
      <w:r w:rsidR="00970AFB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-3.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네트워크</w:t>
      </w:r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시스템의</w:t>
      </w:r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시간</w:t>
      </w:r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동기화</w:t>
      </w:r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 xml:space="preserve">&amp;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구성파일</w:t>
      </w:r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  <w:r w:rsidR="008C5AC2" w:rsidRPr="00CC58F3">
        <w:rPr>
          <w:rStyle w:val="HTML0"/>
          <w:rFonts w:asciiTheme="minorHAnsi" w:eastAsia="나눔고딕" w:hAnsiTheme="minorHAnsi" w:cs="Times New Roman"/>
          <w:sz w:val="32"/>
          <w:szCs w:val="22"/>
        </w:rPr>
        <w:t>백업하기</w:t>
      </w:r>
      <w:bookmarkEnd w:id="33"/>
      <w:r w:rsidR="008C5AC2" w:rsidRPr="00CC58F3">
        <w:rPr>
          <w:rStyle w:val="HTML0"/>
          <w:rFonts w:asciiTheme="minorHAnsi" w:eastAsia="나눔고딕" w:hAnsiTheme="minorHAnsi" w:cs="Times New Roman" w:hint="eastAsia"/>
          <w:sz w:val="32"/>
          <w:szCs w:val="22"/>
        </w:rPr>
        <w:t xml:space="preserve"> </w:t>
      </w:r>
    </w:p>
    <w:p w14:paraId="00C42193" w14:textId="02B10987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21FFB8B8" w14:textId="3F726B67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38A3F71E" w14:textId="4A9F3B6F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F22F36C" w14:textId="1BFEECB8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2732770" w14:textId="1C8A7B52" w:rsidR="00BC2575" w:rsidRDefault="00BC2575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EEA01FB" w14:textId="047ADFF0" w:rsidR="00BC2575" w:rsidRDefault="005A332E" w:rsidP="00C060F8">
      <w:pPr>
        <w:rPr>
          <w:rStyle w:val="HTML0"/>
          <w:rFonts w:ascii="나눔고딕" w:eastAsia="나눔고딕" w:hAnsi="나눔고딕"/>
          <w:color w:val="auto"/>
        </w:rPr>
      </w:pPr>
      <w:r w:rsidRPr="00587033">
        <w:rPr>
          <w:rStyle w:val="HTML0"/>
          <w:rFonts w:ascii="나눔고딕" w:eastAsia="나눔고딕" w:hAnsi="나눔고딕"/>
          <w:noProof/>
          <w:color w:val="auto"/>
        </w:rPr>
        <w:lastRenderedPageBreak/>
        <mc:AlternateContent>
          <mc:Choice Requires="wps">
            <w:drawing>
              <wp:anchor distT="45720" distB="45720" distL="114300" distR="114300" simplePos="0" relativeHeight="251921408" behindDoc="0" locked="0" layoutInCell="1" allowOverlap="1" wp14:anchorId="78EDA618" wp14:editId="26785F11">
                <wp:simplePos x="0" y="0"/>
                <wp:positionH relativeFrom="margin">
                  <wp:align>right</wp:align>
                </wp:positionH>
                <wp:positionV relativeFrom="paragraph">
                  <wp:posOffset>182880</wp:posOffset>
                </wp:positionV>
                <wp:extent cx="6073140" cy="3192780"/>
                <wp:effectExtent l="0" t="0" r="22860" b="26670"/>
                <wp:wrapSquare wrapText="bothSides"/>
                <wp:docPr id="345" name="텍스트 상자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073140" cy="319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0D1FC9" w14:textId="6F855773" w:rsidR="005A332E" w:rsidRDefault="005A332E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그리고 구성파일 백업을 위해 다음</w:t>
                            </w:r>
                            <w:r w:rsidR="002E21B8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의 플레이북 파일을 실행시킵니다.</w:t>
                            </w:r>
                          </w:p>
                          <w:p w14:paraId="5755C0F9" w14:textId="6553D97F" w:rsidR="002E21B8" w:rsidRPr="006E6F92" w:rsidRDefault="009321D3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</w:pPr>
                            <w:r w:rsidRPr="006E6F92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/home/vagrant/_Lecture_Ansible.adv/ch8/8.3/tftp_backup_v2.yml</w:t>
                            </w:r>
                          </w:p>
                          <w:p w14:paraId="1389E932" w14:textId="0A0D0A30" w:rsidR="009321D3" w:rsidRDefault="009321D3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그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후 홈</w:t>
                            </w:r>
                            <w:r w:rsidR="005978AE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디렉</w:t>
                            </w:r>
                            <w:r w:rsidR="00257DB8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터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리로 돌아가 목록을 보면,</w:t>
                            </w:r>
                          </w:p>
                          <w:p w14:paraId="7B459601" w14:textId="509052DB" w:rsidR="009321D3" w:rsidRDefault="00257DB8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BC76F8E" wp14:editId="3D0F65D0">
                                  <wp:extent cx="5409524" cy="438095"/>
                                  <wp:effectExtent l="0" t="0" r="1270" b="635"/>
                                  <wp:docPr id="352" name="그림 35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8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5409524" cy="43809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5B5E8BB" w14:textId="77777777" w:rsidR="00043CE0" w:rsidRDefault="00257DB8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 w:rsidRPr="006E6F92">
                              <w:rPr>
                                <w:rStyle w:val="HTML0"/>
                                <w:rFonts w:ascii="나눔고딕" w:eastAsia="나눔고딕" w:hAnsi="나눔고딕" w:hint="eastAsia"/>
                                <w:b/>
                                <w:bCs/>
                                <w:color w:val="auto"/>
                              </w:rPr>
                              <w:t>t</w:t>
                            </w:r>
                            <w:r w:rsidRPr="006E6F92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ftp_shared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디렉터리가 생성되었습니다.</w:t>
                            </w:r>
                            <w:r w:rsidR="009E2A48"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  <w:t xml:space="preserve"> </w:t>
                            </w:r>
                            <w:r w:rsidR="009E2A48"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그리고 해당 디렉터리에 </w:t>
                            </w:r>
                          </w:p>
                          <w:p w14:paraId="4B103EE7" w14:textId="77777777" w:rsidR="00043CE0" w:rsidRDefault="009E2A48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 w:rsidRPr="006E6F92">
                              <w:rPr>
                                <w:rStyle w:val="HTML0"/>
                                <w:rFonts w:ascii="나눔고딕" w:eastAsia="나눔고딕" w:hAnsi="나눔고딕"/>
                                <w:b/>
                                <w:bCs/>
                                <w:color w:val="auto"/>
                              </w:rPr>
                              <w:t>n9kv-running-config#1</w:t>
                            </w: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 xml:space="preserve">라는 파일이 생성이 되었다면 </w:t>
                            </w:r>
                          </w:p>
                          <w:p w14:paraId="3FCBE72D" w14:textId="0DC1501F" w:rsidR="00257DB8" w:rsidRDefault="009E2A48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  <w:r>
                              <w:rPr>
                                <w:rStyle w:val="HTML0"/>
                                <w:rFonts w:ascii="나눔고딕" w:eastAsia="나눔고딕" w:hAnsi="나눔고딕" w:hint="eastAsia"/>
                                <w:color w:val="auto"/>
                              </w:rPr>
                              <w:t>정상적으로 설정 파일이 백업 된 것입니다.</w:t>
                            </w:r>
                          </w:p>
                          <w:p w14:paraId="63D94A08" w14:textId="77777777" w:rsidR="006E1E03" w:rsidRPr="00F91C54" w:rsidRDefault="006E1E03" w:rsidP="005A332E">
                            <w:pPr>
                              <w:rPr>
                                <w:rStyle w:val="HTML0"/>
                                <w:rFonts w:ascii="나눔고딕" w:eastAsia="나눔고딕" w:hAnsi="나눔고딕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EDA618" id="_x0000_s1050" type="#_x0000_t202" style="position:absolute;margin-left:427pt;margin-top:14.4pt;width:478.2pt;height:251.4pt;z-index:251921408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">
                <v:textbox>
                  <w:txbxContent>
                    <w:p w14:paraId="020D1FC9" w14:textId="6F855773" w:rsidR="005A332E" w:rsidRDefault="005A332E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그리고 구성파일 백업을 위해 다음</w:t>
                      </w:r>
                      <w:r w:rsidR="002E21B8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의 플레이북 파일을 실행시킵니다.</w:t>
                      </w:r>
                    </w:p>
                    <w:p w14:paraId="5755C0F9" w14:textId="6553D97F" w:rsidR="002E21B8" w:rsidRPr="006E6F92" w:rsidRDefault="009321D3" w:rsidP="005A332E">
                      <w:pPr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</w:pPr>
                      <w:r w:rsidRPr="006E6F92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/home/vagrant/_Lecture_Ansible.adv/ch8/8.3/tftp_backup_v2.yml</w:t>
                      </w:r>
                    </w:p>
                    <w:p w14:paraId="1389E932" w14:textId="0A0D0A30" w:rsidR="009321D3" w:rsidRDefault="009321D3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그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후 홈</w:t>
                      </w:r>
                      <w:r w:rsidR="005978AE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디렉</w:t>
                      </w:r>
                      <w:r w:rsidR="00257DB8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터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리로 돌아가 목록을 보면,</w:t>
                      </w:r>
                    </w:p>
                    <w:p w14:paraId="7B459601" w14:textId="509052DB" w:rsidR="009321D3" w:rsidRDefault="00257DB8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4BC76F8E" wp14:editId="3D0F65D0">
                            <wp:extent cx="5409524" cy="438095"/>
                            <wp:effectExtent l="0" t="0" r="1270" b="635"/>
                            <wp:docPr id="352" name="그림 35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8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5409524" cy="43809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5B5E8BB" w14:textId="77777777" w:rsidR="00043CE0" w:rsidRDefault="00257DB8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 w:rsidRPr="006E6F92">
                        <w:rPr>
                          <w:rStyle w:val="HTML0"/>
                          <w:rFonts w:ascii="나눔고딕" w:eastAsia="나눔고딕" w:hAnsi="나눔고딕" w:hint="eastAsia"/>
                          <w:b/>
                          <w:bCs/>
                          <w:color w:val="auto"/>
                        </w:rPr>
                        <w:t>t</w:t>
                      </w:r>
                      <w:r w:rsidRPr="006E6F92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ftp_shared</w:t>
                      </w:r>
                      <w: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디렉터리가 생성되었습니다.</w:t>
                      </w:r>
                      <w:r w:rsidR="009E2A48"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  <w:t xml:space="preserve"> </w:t>
                      </w:r>
                      <w:r w:rsidR="009E2A48"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그리고 해당 디렉터리에 </w:t>
                      </w:r>
                    </w:p>
                    <w:p w14:paraId="4B103EE7" w14:textId="77777777" w:rsidR="00043CE0" w:rsidRDefault="009E2A48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 w:rsidRPr="006E6F92">
                        <w:rPr>
                          <w:rStyle w:val="HTML0"/>
                          <w:rFonts w:ascii="나눔고딕" w:eastAsia="나눔고딕" w:hAnsi="나눔고딕"/>
                          <w:b/>
                          <w:bCs/>
                          <w:color w:val="auto"/>
                        </w:rPr>
                        <w:t>n9kv-running-config#1</w:t>
                      </w: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 xml:space="preserve">라는 파일이 생성이 되었다면 </w:t>
                      </w:r>
                    </w:p>
                    <w:p w14:paraId="3FCBE72D" w14:textId="0DC1501F" w:rsidR="00257DB8" w:rsidRDefault="009E2A48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  <w:r>
                        <w:rPr>
                          <w:rStyle w:val="HTML0"/>
                          <w:rFonts w:ascii="나눔고딕" w:eastAsia="나눔고딕" w:hAnsi="나눔고딕" w:hint="eastAsia"/>
                          <w:color w:val="auto"/>
                        </w:rPr>
                        <w:t>정상적으로 설정 파일이 백업 된 것입니다.</w:t>
                      </w:r>
                    </w:p>
                    <w:p w14:paraId="63D94A08" w14:textId="77777777" w:rsidR="006E1E03" w:rsidRPr="00F91C54" w:rsidRDefault="006E1E03" w:rsidP="005A332E">
                      <w:pPr>
                        <w:rPr>
                          <w:rStyle w:val="HTML0"/>
                          <w:rFonts w:ascii="나눔고딕" w:eastAsia="나눔고딕" w:hAnsi="나눔고딕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B6E732" w14:textId="0B6F8C53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F963B51" w14:textId="35C0AF93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B1B6F4D" w14:textId="0180F27E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EAC9EEA" w14:textId="3D0E0898" w:rsidR="00562EB4" w:rsidRDefault="00562EB4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191D49A" w14:textId="6BB12B4A" w:rsidR="00EB5F72" w:rsidRDefault="00EB5F72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C10650A" w14:textId="0DF71FAA" w:rsidR="00CD62B1" w:rsidRDefault="00CD62B1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629A727B" w14:textId="77777777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C89CE9A" w14:textId="718D23D5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1DA72D24" w14:textId="21C88ACF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6BA2B982" w14:textId="17A14315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37BC99A" w14:textId="4976CD3A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9093522" w14:textId="4965FB52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5C7B9278" w14:textId="07E31AC4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F203299" w14:textId="127C3F70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7BC5F7A9" w14:textId="264B33F6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4CDEF9CA" w14:textId="77777777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</w:p>
    <w:p w14:paraId="0BD75088" w14:textId="77777777" w:rsidR="004169B7" w:rsidRPr="007071F2" w:rsidRDefault="004169B7" w:rsidP="004169B7">
      <w:pPr>
        <w:spacing w:after="0" w:line="240" w:lineRule="auto"/>
        <w:rPr>
          <w:rFonts w:ascii="바탕체" w:eastAsia="바탕체" w:hAnsi="바탕체"/>
          <w:b/>
          <w:bCs/>
          <w:i/>
          <w:sz w:val="32"/>
        </w:rPr>
      </w:pPr>
      <w:r w:rsidRPr="007071F2">
        <w:rPr>
          <w:rFonts w:ascii="바탕체" w:eastAsia="바탕체" w:hAnsi="바탕체" w:hint="eastAsia"/>
          <w:b/>
          <w:bCs/>
          <w:sz w:val="32"/>
        </w:rPr>
        <w:lastRenderedPageBreak/>
        <w:t>■</w:t>
      </w:r>
      <w:r w:rsidRPr="007071F2">
        <w:rPr>
          <w:rFonts w:ascii="바탕체" w:eastAsia="바탕체" w:hAnsi="바탕체"/>
          <w:b/>
          <w:bCs/>
          <w:i/>
          <w:sz w:val="32"/>
        </w:rPr>
        <w:t xml:space="preserve"> </w:t>
      </w:r>
      <w:r w:rsidRPr="007071F2">
        <w:rPr>
          <w:rFonts w:ascii="나눔고딕" w:hAnsi="나눔고딕" w:hint="eastAsia"/>
          <w:b/>
          <w:bCs/>
          <w:i/>
          <w:sz w:val="32"/>
        </w:rPr>
        <w:t>참고 자료</w:t>
      </w:r>
    </w:p>
    <w:p w14:paraId="60B263CA" w14:textId="77777777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나눔고딕" w:eastAsia="나눔고딕" w:hAnsi="나눔고딕" w:hint="eastAsia"/>
          <w:color w:val="auto"/>
        </w:rPr>
        <w:t>[강의</w:t>
      </w:r>
      <w:r>
        <w:rPr>
          <w:rStyle w:val="HTML0"/>
          <w:rFonts w:ascii="나눔고딕" w:eastAsia="나눔고딕" w:hAnsi="나눔고딕"/>
          <w:color w:val="auto"/>
        </w:rPr>
        <w:t>]</w:t>
      </w:r>
    </w:p>
    <w:p w14:paraId="2322DF25" w14:textId="6A18F6E8" w:rsidR="004169B7" w:rsidRDefault="004169B7" w:rsidP="00C060F8">
      <w:pPr>
        <w:rPr>
          <w:rStyle w:val="HTML0"/>
          <w:rFonts w:ascii="나눔고딕" w:eastAsia="나눔고딕" w:hAnsi="나눔고딕"/>
          <w:color w:val="auto"/>
        </w:rPr>
      </w:pPr>
      <w:r w:rsidRPr="004169B7">
        <w:rPr>
          <w:rStyle w:val="HTML0"/>
          <w:rFonts w:ascii="나눔고딕" w:eastAsia="나눔고딕" w:hAnsi="나눔고딕"/>
          <w:color w:val="auto"/>
        </w:rPr>
        <w:t xml:space="preserve"> </w:t>
      </w:r>
      <w:r w:rsidR="00007A87">
        <w:rPr>
          <w:rStyle w:val="HTML0"/>
          <w:rFonts w:ascii="맑은 고딕" w:eastAsia="맑은 고딕" w:hAnsi="맑은 고딕" w:hint="eastAsia"/>
          <w:color w:val="auto"/>
        </w:rPr>
        <w:t>★</w:t>
      </w:r>
      <w:r w:rsidRPr="004169B7">
        <w:rPr>
          <w:rStyle w:val="HTML0"/>
          <w:rFonts w:ascii="나눔고딕" w:eastAsia="나눔고딕" w:hAnsi="나눔고딕"/>
          <w:color w:val="auto"/>
        </w:rPr>
        <w:t>[기초-응용] 다양한 환경을 앤서블(Ansible)로 관리하기 with 베이그런트(Vagrant)</w:t>
      </w:r>
    </w:p>
    <w:p w14:paraId="08C2878A" w14:textId="2C4F2E8B" w:rsidR="00F70846" w:rsidRDefault="00F70846" w:rsidP="00C060F8">
      <w:pPr>
        <w:rPr>
          <w:rStyle w:val="HTML0"/>
          <w:rFonts w:ascii="나눔고딕" w:eastAsia="나눔고딕" w:hAnsi="나눔고딕"/>
          <w:color w:val="auto"/>
          <w:sz w:val="21"/>
          <w:szCs w:val="21"/>
        </w:rPr>
      </w:pPr>
      <w:r w:rsidRPr="00F70846">
        <w:rPr>
          <w:rStyle w:val="HTML0"/>
          <w:rFonts w:ascii="나눔고딕" w:eastAsia="나눔고딕" w:hAnsi="나눔고딕" w:hint="eastAsia"/>
          <w:color w:val="auto"/>
          <w:sz w:val="21"/>
          <w:szCs w:val="21"/>
        </w:rPr>
        <w:t>U</w:t>
      </w:r>
      <w:r w:rsidRPr="00F70846">
        <w:rPr>
          <w:rStyle w:val="HTML0"/>
          <w:rFonts w:ascii="나눔고딕" w:eastAsia="나눔고딕" w:hAnsi="나눔고딕"/>
          <w:color w:val="auto"/>
          <w:sz w:val="21"/>
          <w:szCs w:val="21"/>
        </w:rPr>
        <w:t xml:space="preserve">RL: </w:t>
      </w:r>
      <w:hyperlink r:id="rId187" w:history="1">
        <w:r w:rsidR="00C758AB" w:rsidRPr="00E70984">
          <w:rPr>
            <w:rStyle w:val="ac"/>
            <w:rFonts w:ascii="나눔고딕" w:hAnsi="나눔고딕" w:cs="굴림체"/>
            <w:sz w:val="21"/>
            <w:szCs w:val="21"/>
          </w:rPr>
          <w:t>https://www.inflearn.com/course/ansible-%EC%9D%91%EC%9A%A9/dashboard</w:t>
        </w:r>
      </w:hyperlink>
    </w:p>
    <w:p w14:paraId="3AB32FA6" w14:textId="77777777" w:rsidR="00C758AB" w:rsidRDefault="00C758AB" w:rsidP="00C060F8">
      <w:pPr>
        <w:rPr>
          <w:rStyle w:val="HTML0"/>
          <w:rFonts w:ascii="나눔고딕" w:eastAsia="나눔고딕" w:hAnsi="나눔고딕"/>
          <w:color w:val="auto"/>
          <w:sz w:val="21"/>
          <w:szCs w:val="21"/>
        </w:rPr>
      </w:pPr>
    </w:p>
    <w:p w14:paraId="4FA97938" w14:textId="26DE2AEF" w:rsidR="00C758AB" w:rsidRDefault="00C758AB" w:rsidP="00C060F8">
      <w:pPr>
        <w:rPr>
          <w:rStyle w:val="HTML0"/>
          <w:rFonts w:ascii="나눔고딕" w:eastAsia="나눔고딕" w:hAnsi="나눔고딕"/>
          <w:color w:val="auto"/>
        </w:rPr>
      </w:pPr>
      <w:r w:rsidRPr="00C758AB">
        <w:rPr>
          <w:rStyle w:val="HTML0"/>
          <w:rFonts w:ascii="나눔고딕" w:eastAsia="나눔고딕" w:hAnsi="나눔고딕" w:hint="eastAsia"/>
          <w:color w:val="auto"/>
        </w:rPr>
        <w:t>[웹 사이트</w:t>
      </w:r>
      <w:r w:rsidRPr="00C758AB">
        <w:rPr>
          <w:rStyle w:val="HTML0"/>
          <w:rFonts w:ascii="나눔고딕" w:eastAsia="나눔고딕" w:hAnsi="나눔고딕"/>
          <w:color w:val="auto"/>
        </w:rPr>
        <w:t>]</w:t>
      </w:r>
    </w:p>
    <w:p w14:paraId="2469E3DB" w14:textId="1E5BF9F8" w:rsidR="007071F2" w:rsidRPr="007071F2" w:rsidRDefault="007071F2" w:rsidP="00C060F8">
      <w:pPr>
        <w:rPr>
          <w:rStyle w:val="HTML0"/>
          <w:rFonts w:ascii="나눔고딕" w:eastAsia="나눔고딕" w:hAnsi="나눔고딕"/>
          <w:color w:val="auto"/>
        </w:rPr>
      </w:pPr>
      <w:r>
        <w:rPr>
          <w:rStyle w:val="HTML0"/>
          <w:rFonts w:ascii="맑은 고딕" w:eastAsia="맑은 고딕" w:hAnsi="맑은 고딕" w:hint="eastAsia"/>
          <w:color w:val="auto"/>
        </w:rPr>
        <w:t>★</w:t>
      </w:r>
      <w:r>
        <w:rPr>
          <w:rStyle w:val="HTML0"/>
          <w:rFonts w:ascii="나눔고딕" w:eastAsia="나눔고딕" w:hAnsi="나눔고딕"/>
          <w:color w:val="auto"/>
        </w:rPr>
        <w:t xml:space="preserve">NXOSv </w:t>
      </w:r>
      <w:r>
        <w:rPr>
          <w:rStyle w:val="HTML0"/>
          <w:rFonts w:ascii="나눔고딕" w:eastAsia="나눔고딕" w:hAnsi="나눔고딕" w:hint="eastAsia"/>
          <w:color w:val="auto"/>
        </w:rPr>
        <w:t xml:space="preserve">네트워크 구축 </w:t>
      </w:r>
      <w:r>
        <w:rPr>
          <w:rStyle w:val="HTML0"/>
          <w:rFonts w:ascii="나눔고딕" w:eastAsia="나눔고딕" w:hAnsi="나눔고딕"/>
          <w:color w:val="auto"/>
        </w:rPr>
        <w:t>1</w:t>
      </w:r>
      <w:r>
        <w:rPr>
          <w:rStyle w:val="HTML0"/>
          <w:rFonts w:ascii="나눔고딕" w:eastAsia="나눔고딕" w:hAnsi="나눔고딕" w:hint="eastAsia"/>
          <w:color w:val="auto"/>
        </w:rPr>
        <w:t>편</w:t>
      </w:r>
    </w:p>
    <w:p w14:paraId="7D70E519" w14:textId="1B5FB4CE" w:rsidR="00C758AB" w:rsidRPr="007071F2" w:rsidRDefault="007071F2" w:rsidP="00C060F8">
      <w:pPr>
        <w:rPr>
          <w:rStyle w:val="HTML0"/>
          <w:rFonts w:ascii="나눔고딕" w:eastAsia="나눔고딕" w:hAnsi="나눔고딕"/>
          <w:color w:val="auto"/>
          <w:sz w:val="21"/>
          <w:szCs w:val="21"/>
        </w:rPr>
      </w:pPr>
      <w:r w:rsidRPr="007071F2">
        <w:rPr>
          <w:rStyle w:val="HTML0"/>
          <w:rFonts w:ascii="나눔고딕" w:eastAsia="나눔고딕" w:hAnsi="나눔고딕"/>
          <w:color w:val="auto"/>
          <w:sz w:val="21"/>
          <w:szCs w:val="21"/>
        </w:rPr>
        <w:t>URL: https://youngmind.tistory.com/entry/NXOSv-%EB%84%A4%ED%8A%B8%EC%9B%8C%ED%81%AC-%EA%B5%AC%EC%B6%95-1%ED%8E%B8</w:t>
      </w:r>
    </w:p>
    <w:sectPr w:rsidR="00C758AB" w:rsidRPr="007071F2" w:rsidSect="000835CD">
      <w:headerReference w:type="default" r:id="rId188"/>
      <w:footerReference w:type="default" r:id="rId189"/>
      <w:footerReference w:type="first" r:id="rId190"/>
      <w:pgSz w:w="11906" w:h="16838" w:code="9"/>
      <w:pgMar w:top="720" w:right="1152" w:bottom="720" w:left="1152" w:header="0" w:footer="0" w:gutter="0"/>
      <w:pgNumType w:start="1"/>
      <w:cols w:space="720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D068AD" w14:textId="77777777" w:rsidR="00CA72F0" w:rsidRDefault="00CA72F0" w:rsidP="004B7E44">
      <w:r>
        <w:separator/>
      </w:r>
    </w:p>
  </w:endnote>
  <w:endnote w:type="continuationSeparator" w:id="0">
    <w:p w14:paraId="156103BC" w14:textId="77777777" w:rsidR="00CA72F0" w:rsidRDefault="00CA72F0" w:rsidP="004B7E44">
      <w:r>
        <w:continuationSeparator/>
      </w:r>
    </w:p>
  </w:endnote>
  <w:endnote w:type="continuationNotice" w:id="1">
    <w:p w14:paraId="2E26EB1F" w14:textId="77777777" w:rsidR="00CA72F0" w:rsidRDefault="00CA72F0">
      <w:pPr>
        <w:spacing w:before="0"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나눔고딕">
    <w:altName w:val="나눔고딕"/>
    <w:charset w:val="81"/>
    <w:family w:val="auto"/>
    <w:pitch w:val="variable"/>
    <w:sig w:usb0="80000003" w:usb1="09D7FCEB" w:usb2="00000010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SimHei">
    <w:altName w:val="黑体"/>
    <w:panose1 w:val="02010600030101010101"/>
    <w:charset w:val="86"/>
    <w:family w:val="modern"/>
    <w:pitch w:val="fixed"/>
    <w:sig w:usb0="00000001" w:usb1="080E0000" w:usb2="00000010" w:usb3="00000000" w:csb0="00040000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바탕체">
    <w:panose1 w:val="02030609000101010101"/>
    <w:charset w:val="81"/>
    <w:family w:val="roman"/>
    <w:pitch w:val="fixed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58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12258"/>
    </w:tblGrid>
    <w:tr w:rsidR="004B7E44" w14:paraId="46D98485" w14:textId="77777777" w:rsidTr="004B7E44">
      <w:trPr>
        <w:trHeight w:val="730"/>
        <w:jc w:val="center"/>
      </w:trPr>
      <w:tc>
        <w:tcPr>
          <w:tcW w:w="12258" w:type="dxa"/>
          <w:tcBorders>
            <w:top w:val="nil"/>
            <w:left w:val="nil"/>
            <w:bottom w:val="nil"/>
            <w:right w:val="nil"/>
          </w:tcBorders>
          <w:shd w:val="clear" w:color="auto" w:fill="161718" w:themeFill="text1"/>
          <w:vAlign w:val="center"/>
        </w:tcPr>
        <w:p w14:paraId="47C760CD" w14:textId="77777777" w:rsidR="004B7E44" w:rsidRDefault="004B7E44" w:rsidP="004B7E44">
          <w:pPr>
            <w:pStyle w:val="a8"/>
          </w:pPr>
          <w:r>
            <w:rPr>
              <w:lang w:val="ko-KR" w:bidi="ko-KR"/>
            </w:rPr>
            <w:t>www.companywebsite.com</w:t>
          </w:r>
        </w:p>
      </w:tc>
    </w:tr>
  </w:tbl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2619101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67AE11F" w14:textId="77777777" w:rsidR="005A718F" w:rsidRDefault="005A718F" w:rsidP="004B7E44">
        <w:pPr>
          <w:pStyle w:val="a8"/>
        </w:pPr>
        <w:r>
          <w:rPr>
            <w:lang w:val="ko-KR" w:bidi="ko-KR"/>
          </w:rPr>
          <w:fldChar w:fldCharType="begin"/>
        </w:r>
        <w:r>
          <w:rPr>
            <w:lang w:val="ko-KR" w:bidi="ko-KR"/>
          </w:rPr>
          <w:instrText xml:space="preserve"> PAGE   \* MERGEFORMAT </w:instrText>
        </w:r>
        <w:r>
          <w:rPr>
            <w:lang w:val="ko-KR" w:bidi="ko-KR"/>
          </w:rPr>
          <w:fldChar w:fldCharType="separate"/>
        </w:r>
        <w:r w:rsidR="00FD2F25">
          <w:rPr>
            <w:noProof/>
            <w:lang w:val="ko-KR" w:bidi="ko-KR"/>
          </w:rPr>
          <w:t>1</w:t>
        </w:r>
        <w:r>
          <w:rPr>
            <w:noProof/>
            <w:lang w:val="ko-KR" w:bidi="ko-KR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0D9EF44" w14:textId="77777777" w:rsidR="00CA72F0" w:rsidRDefault="00CA72F0" w:rsidP="004B7E44">
      <w:r>
        <w:separator/>
      </w:r>
    </w:p>
  </w:footnote>
  <w:footnote w:type="continuationSeparator" w:id="0">
    <w:p w14:paraId="5ED3F771" w14:textId="77777777" w:rsidR="00CA72F0" w:rsidRDefault="00CA72F0" w:rsidP="004B7E44">
      <w:r>
        <w:continuationSeparator/>
      </w:r>
    </w:p>
  </w:footnote>
  <w:footnote w:type="continuationNotice" w:id="1">
    <w:p w14:paraId="206F1A57" w14:textId="77777777" w:rsidR="00CA72F0" w:rsidRDefault="00CA72F0">
      <w:pPr>
        <w:spacing w:before="0"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10" w:type="dxa"/>
      <w:tblInd w:w="-113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210"/>
    </w:tblGrid>
    <w:tr w:rsidR="004B7E44" w14:paraId="62FC94D6" w14:textId="77777777" w:rsidTr="004B7E44">
      <w:trPr>
        <w:trHeight w:val="1318"/>
      </w:trPr>
      <w:tc>
        <w:tcPr>
          <w:tcW w:w="12210" w:type="dxa"/>
          <w:tcBorders>
            <w:top w:val="nil"/>
            <w:left w:val="nil"/>
            <w:bottom w:val="nil"/>
            <w:right w:val="nil"/>
          </w:tcBorders>
        </w:tcPr>
        <w:p w14:paraId="46C73301" w14:textId="001EEA4C" w:rsidR="004B7E44" w:rsidRDefault="004B7E44" w:rsidP="00253023">
          <w:pPr>
            <w:pStyle w:val="a7"/>
          </w:pPr>
          <w:r>
            <w:rPr>
              <w:noProof/>
            </w:rPr>
            <mc:AlternateContent>
              <mc:Choice Requires="wps">
                <w:drawing>
                  <wp:inline distT="0" distB="0" distL="0" distR="0" wp14:anchorId="600F0B55" wp14:editId="3C329797">
                    <wp:extent cx="1352282" cy="592428"/>
                    <wp:effectExtent l="0" t="0" r="635" b="0"/>
                    <wp:docPr id="11" name="직사각형 1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1352282" cy="592428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7A165B59" w14:textId="77777777" w:rsidR="004B7E44" w:rsidRPr="004B7E44" w:rsidRDefault="004B7E44" w:rsidP="004B7E44">
                                <w:pPr>
                                  <w:jc w:val="center"/>
                                  <w:rPr>
                                    <w:b/>
                                  </w:rPr>
                                </w:pPr>
                                <w:r w:rsidRPr="004B7E44">
                                  <w:rPr>
                                    <w:b/>
                                    <w:lang w:val="ko-KR" w:bidi="ko-KR"/>
                                  </w:rPr>
                                  <w:fldChar w:fldCharType="begin"/>
                                </w:r>
                                <w:r w:rsidRPr="004B7E44">
                                  <w:rPr>
                                    <w:b/>
                                    <w:lang w:val="ko-KR" w:bidi="ko-KR"/>
                                  </w:rPr>
                                  <w:instrText xml:space="preserve"> PAGE  \* Arabic  \* MERGEFORMAT </w:instrText>
                                </w:r>
                                <w:r w:rsidRPr="004B7E44">
                                  <w:rPr>
                                    <w:b/>
                                    <w:lang w:val="ko-KR" w:bidi="ko-KR"/>
                                  </w:rPr>
                                  <w:fldChar w:fldCharType="separate"/>
                                </w:r>
                                <w:r w:rsidR="00FD2F25">
                                  <w:rPr>
                                    <w:b/>
                                    <w:noProof/>
                                    <w:lang w:val="ko-KR" w:bidi="ko-KR"/>
                                  </w:rPr>
                                  <w:t>2</w:t>
                                </w:r>
                                <w:r w:rsidRPr="004B7E44">
                                  <w:rPr>
                                    <w:b/>
                                    <w:lang w:val="ko-KR" w:bidi="ko-KR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rect w14:anchorId="600F0B55" id="직사각형 11" o:spid="_x0000_s1051" style="width:106.5pt;height:46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" fillcolor="#a4063e [3204]" stroked="f" strokeweight="2pt">
                    <v:textbox>
                      <w:txbxContent>
                        <w:p w14:paraId="7A165B59" w14:textId="77777777" w:rsidR="004B7E44" w:rsidRPr="004B7E44" w:rsidRDefault="004B7E44" w:rsidP="004B7E44">
                          <w:pPr>
                            <w:jc w:val="center"/>
                            <w:rPr>
                              <w:b/>
                            </w:rPr>
                          </w:pPr>
                          <w:r w:rsidRPr="004B7E44">
                            <w:rPr>
                              <w:b/>
                              <w:lang w:val="ko-KR" w:bidi="ko-KR"/>
                            </w:rPr>
                            <w:fldChar w:fldCharType="begin"/>
                          </w:r>
                          <w:r w:rsidRPr="004B7E44">
                            <w:rPr>
                              <w:b/>
                              <w:lang w:val="ko-KR" w:bidi="ko-KR"/>
                            </w:rPr>
                            <w:instrText xml:space="preserve"> PAGE  \* Arabic  \* MERGEFORMAT </w:instrText>
                          </w:r>
                          <w:r w:rsidRPr="004B7E44">
                            <w:rPr>
                              <w:b/>
                              <w:lang w:val="ko-KR" w:bidi="ko-KR"/>
                            </w:rPr>
                            <w:fldChar w:fldCharType="separate"/>
                          </w:r>
                          <w:r w:rsidR="00FD2F25">
                            <w:rPr>
                              <w:b/>
                              <w:noProof/>
                              <w:lang w:val="ko-KR" w:bidi="ko-KR"/>
                            </w:rPr>
                            <w:t>2</w:t>
                          </w:r>
                          <w:r w:rsidRPr="004B7E44">
                            <w:rPr>
                              <w:b/>
                              <w:lang w:val="ko-KR" w:bidi="ko-KR"/>
                            </w:rPr>
                            <w:fldChar w:fldCharType="end"/>
                          </w:r>
                        </w:p>
                      </w:txbxContent>
                    </v:textbox>
                    <w10:anchorlock/>
                  </v:rect>
                </w:pict>
              </mc:Fallback>
            </mc:AlternateContent>
          </w:r>
          <w:r w:rsidR="00253023">
            <w:rPr>
              <w:noProof/>
            </w:rPr>
            <w:t xml:space="preserve"> </w:t>
          </w:r>
        </w:p>
      </w:tc>
    </w:tr>
  </w:tbl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EE2791"/>
    <w:multiLevelType w:val="multilevel"/>
    <w:tmpl w:val="3F8AE9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8376696"/>
    <w:multiLevelType w:val="hybridMultilevel"/>
    <w:tmpl w:val="1D78E306"/>
    <w:lvl w:ilvl="0" w:tplc="AA18E03C">
      <w:start w:val="2"/>
      <w:numFmt w:val="bullet"/>
      <w:lvlText w:val="-"/>
      <w:lvlJc w:val="left"/>
      <w:pPr>
        <w:ind w:left="760" w:hanging="360"/>
      </w:pPr>
      <w:rPr>
        <w:rFonts w:ascii="Microsoft Sans Serif" w:eastAsia="나눔고딕" w:hAnsi="Microsoft Sans Serif" w:cs="Microsoft Sans Serif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4E2D5012"/>
    <w:multiLevelType w:val="hybridMultilevel"/>
    <w:tmpl w:val="2D104E2A"/>
    <w:lvl w:ilvl="0" w:tplc="1B66762E">
      <w:start w:val="3"/>
      <w:numFmt w:val="bullet"/>
      <w:lvlText w:val="-"/>
      <w:lvlJc w:val="left"/>
      <w:pPr>
        <w:ind w:left="760" w:hanging="360"/>
      </w:pPr>
      <w:rPr>
        <w:rFonts w:ascii="나눔고딕" w:eastAsia="나눔고딕" w:hAnsi="나눔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5D014904"/>
    <w:multiLevelType w:val="multilevel"/>
    <w:tmpl w:val="D114A4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5CD3509"/>
    <w:multiLevelType w:val="multilevel"/>
    <w:tmpl w:val="BB625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69E0751E"/>
    <w:multiLevelType w:val="multilevel"/>
    <w:tmpl w:val="89EEFF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71C40A3"/>
    <w:multiLevelType w:val="multilevel"/>
    <w:tmpl w:val="E1BC8F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31304834">
    <w:abstractNumId w:val="2"/>
  </w:num>
  <w:num w:numId="2" w16cid:durableId="1632176196">
    <w:abstractNumId w:val="1"/>
  </w:num>
  <w:num w:numId="3" w16cid:durableId="1767728862">
    <w:abstractNumId w:val="3"/>
  </w:num>
  <w:num w:numId="4" w16cid:durableId="640499550">
    <w:abstractNumId w:val="0"/>
  </w:num>
  <w:num w:numId="5" w16cid:durableId="721251716">
    <w:abstractNumId w:val="6"/>
  </w:num>
  <w:num w:numId="6" w16cid:durableId="1008602480">
    <w:abstractNumId w:val="5"/>
  </w:num>
  <w:num w:numId="7" w16cid:durableId="12168958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5400C"/>
    <w:rsid w:val="0000025D"/>
    <w:rsid w:val="0000140D"/>
    <w:rsid w:val="00001916"/>
    <w:rsid w:val="0000466F"/>
    <w:rsid w:val="00007A87"/>
    <w:rsid w:val="000170FD"/>
    <w:rsid w:val="000200CC"/>
    <w:rsid w:val="000230EB"/>
    <w:rsid w:val="00023D95"/>
    <w:rsid w:val="000260A1"/>
    <w:rsid w:val="00037047"/>
    <w:rsid w:val="00043CE0"/>
    <w:rsid w:val="00052A39"/>
    <w:rsid w:val="00055754"/>
    <w:rsid w:val="00061A76"/>
    <w:rsid w:val="000719A3"/>
    <w:rsid w:val="00075D67"/>
    <w:rsid w:val="00081AFB"/>
    <w:rsid w:val="000835CD"/>
    <w:rsid w:val="000849D1"/>
    <w:rsid w:val="00090D91"/>
    <w:rsid w:val="000914C8"/>
    <w:rsid w:val="00092740"/>
    <w:rsid w:val="00094218"/>
    <w:rsid w:val="00094F61"/>
    <w:rsid w:val="000A0F52"/>
    <w:rsid w:val="000A2039"/>
    <w:rsid w:val="000A5389"/>
    <w:rsid w:val="000A6331"/>
    <w:rsid w:val="000B1342"/>
    <w:rsid w:val="000B1569"/>
    <w:rsid w:val="000B310E"/>
    <w:rsid w:val="000B38C7"/>
    <w:rsid w:val="000B4391"/>
    <w:rsid w:val="000B5933"/>
    <w:rsid w:val="000B6875"/>
    <w:rsid w:val="000B75A5"/>
    <w:rsid w:val="000C03AA"/>
    <w:rsid w:val="000C178A"/>
    <w:rsid w:val="000C756F"/>
    <w:rsid w:val="000C7D78"/>
    <w:rsid w:val="000D0F5F"/>
    <w:rsid w:val="000D1E69"/>
    <w:rsid w:val="000D4BB6"/>
    <w:rsid w:val="000D508C"/>
    <w:rsid w:val="000E4128"/>
    <w:rsid w:val="000E4E31"/>
    <w:rsid w:val="000F2D8C"/>
    <w:rsid w:val="000F45B3"/>
    <w:rsid w:val="001045ED"/>
    <w:rsid w:val="00104C9B"/>
    <w:rsid w:val="0010619B"/>
    <w:rsid w:val="001064BA"/>
    <w:rsid w:val="00110BA8"/>
    <w:rsid w:val="00111209"/>
    <w:rsid w:val="00113111"/>
    <w:rsid w:val="0011429B"/>
    <w:rsid w:val="001263E8"/>
    <w:rsid w:val="00134F96"/>
    <w:rsid w:val="00135862"/>
    <w:rsid w:val="00135FD8"/>
    <w:rsid w:val="00137EE6"/>
    <w:rsid w:val="00141362"/>
    <w:rsid w:val="00141900"/>
    <w:rsid w:val="00141A60"/>
    <w:rsid w:val="00141FF0"/>
    <w:rsid w:val="00142F4A"/>
    <w:rsid w:val="00144C63"/>
    <w:rsid w:val="001451B5"/>
    <w:rsid w:val="00145523"/>
    <w:rsid w:val="00150C47"/>
    <w:rsid w:val="00153739"/>
    <w:rsid w:val="0015481E"/>
    <w:rsid w:val="0015509F"/>
    <w:rsid w:val="00160C57"/>
    <w:rsid w:val="00160EC2"/>
    <w:rsid w:val="001645A7"/>
    <w:rsid w:val="0017215D"/>
    <w:rsid w:val="00180220"/>
    <w:rsid w:val="00187045"/>
    <w:rsid w:val="00187CA0"/>
    <w:rsid w:val="0019054D"/>
    <w:rsid w:val="00190C47"/>
    <w:rsid w:val="0019379E"/>
    <w:rsid w:val="0019387A"/>
    <w:rsid w:val="00196248"/>
    <w:rsid w:val="00196630"/>
    <w:rsid w:val="0019704B"/>
    <w:rsid w:val="001A0051"/>
    <w:rsid w:val="001A6463"/>
    <w:rsid w:val="001B17ED"/>
    <w:rsid w:val="001B1AFB"/>
    <w:rsid w:val="001B358D"/>
    <w:rsid w:val="001B66FD"/>
    <w:rsid w:val="001B7643"/>
    <w:rsid w:val="001C78F5"/>
    <w:rsid w:val="001C7A22"/>
    <w:rsid w:val="001D3EAB"/>
    <w:rsid w:val="001D6E57"/>
    <w:rsid w:val="001E0E5C"/>
    <w:rsid w:val="001E3A53"/>
    <w:rsid w:val="001E47B6"/>
    <w:rsid w:val="001E688C"/>
    <w:rsid w:val="001F1990"/>
    <w:rsid w:val="001F6E27"/>
    <w:rsid w:val="00200EF0"/>
    <w:rsid w:val="00201ED3"/>
    <w:rsid w:val="002040A3"/>
    <w:rsid w:val="002054C7"/>
    <w:rsid w:val="00207B53"/>
    <w:rsid w:val="00213C3E"/>
    <w:rsid w:val="002157A7"/>
    <w:rsid w:val="00215B19"/>
    <w:rsid w:val="0022342E"/>
    <w:rsid w:val="00224F83"/>
    <w:rsid w:val="00232B23"/>
    <w:rsid w:val="0024044F"/>
    <w:rsid w:val="00244414"/>
    <w:rsid w:val="002472E8"/>
    <w:rsid w:val="00252F0A"/>
    <w:rsid w:val="00253023"/>
    <w:rsid w:val="0025465E"/>
    <w:rsid w:val="002562F3"/>
    <w:rsid w:val="00257DB8"/>
    <w:rsid w:val="00261903"/>
    <w:rsid w:val="00263209"/>
    <w:rsid w:val="002644BC"/>
    <w:rsid w:val="002648CD"/>
    <w:rsid w:val="002826D7"/>
    <w:rsid w:val="00284EE5"/>
    <w:rsid w:val="00290579"/>
    <w:rsid w:val="0029190A"/>
    <w:rsid w:val="0029272C"/>
    <w:rsid w:val="00293B83"/>
    <w:rsid w:val="002949F8"/>
    <w:rsid w:val="002968C0"/>
    <w:rsid w:val="002A310E"/>
    <w:rsid w:val="002A7C87"/>
    <w:rsid w:val="002B10B8"/>
    <w:rsid w:val="002B27E9"/>
    <w:rsid w:val="002B4010"/>
    <w:rsid w:val="002B4036"/>
    <w:rsid w:val="002B5F6C"/>
    <w:rsid w:val="002B6351"/>
    <w:rsid w:val="002B6462"/>
    <w:rsid w:val="002C077C"/>
    <w:rsid w:val="002C6775"/>
    <w:rsid w:val="002C799B"/>
    <w:rsid w:val="002C7D1F"/>
    <w:rsid w:val="002D0814"/>
    <w:rsid w:val="002D3E8E"/>
    <w:rsid w:val="002D4672"/>
    <w:rsid w:val="002D48AB"/>
    <w:rsid w:val="002E0907"/>
    <w:rsid w:val="002E21B8"/>
    <w:rsid w:val="002E30BF"/>
    <w:rsid w:val="002F113A"/>
    <w:rsid w:val="002F2057"/>
    <w:rsid w:val="0030008D"/>
    <w:rsid w:val="00303655"/>
    <w:rsid w:val="00304197"/>
    <w:rsid w:val="00310B0E"/>
    <w:rsid w:val="0031171D"/>
    <w:rsid w:val="0031550C"/>
    <w:rsid w:val="003217F5"/>
    <w:rsid w:val="003223C6"/>
    <w:rsid w:val="0032275C"/>
    <w:rsid w:val="003228D9"/>
    <w:rsid w:val="0032386F"/>
    <w:rsid w:val="00324BEE"/>
    <w:rsid w:val="00326F99"/>
    <w:rsid w:val="00327071"/>
    <w:rsid w:val="0033142C"/>
    <w:rsid w:val="00337913"/>
    <w:rsid w:val="003455CF"/>
    <w:rsid w:val="00350B49"/>
    <w:rsid w:val="00351D43"/>
    <w:rsid w:val="00351F72"/>
    <w:rsid w:val="003525EB"/>
    <w:rsid w:val="00354920"/>
    <w:rsid w:val="0035513E"/>
    <w:rsid w:val="00356567"/>
    <w:rsid w:val="00362CB7"/>
    <w:rsid w:val="003649F5"/>
    <w:rsid w:val="00366589"/>
    <w:rsid w:val="003707DA"/>
    <w:rsid w:val="00376DA3"/>
    <w:rsid w:val="00377D99"/>
    <w:rsid w:val="0038598B"/>
    <w:rsid w:val="0039123D"/>
    <w:rsid w:val="00392B49"/>
    <w:rsid w:val="00392CBC"/>
    <w:rsid w:val="00397912"/>
    <w:rsid w:val="003A5440"/>
    <w:rsid w:val="003B287E"/>
    <w:rsid w:val="003B36D4"/>
    <w:rsid w:val="003B4C30"/>
    <w:rsid w:val="003B6015"/>
    <w:rsid w:val="003B7AD0"/>
    <w:rsid w:val="003C2537"/>
    <w:rsid w:val="003C60D8"/>
    <w:rsid w:val="003C6E0C"/>
    <w:rsid w:val="003D036A"/>
    <w:rsid w:val="003D10E6"/>
    <w:rsid w:val="003D6A19"/>
    <w:rsid w:val="003E14DC"/>
    <w:rsid w:val="003E334A"/>
    <w:rsid w:val="003E420A"/>
    <w:rsid w:val="003E44A2"/>
    <w:rsid w:val="003E4758"/>
    <w:rsid w:val="003E506A"/>
    <w:rsid w:val="003F6E32"/>
    <w:rsid w:val="003F7E8A"/>
    <w:rsid w:val="00400B70"/>
    <w:rsid w:val="00404D74"/>
    <w:rsid w:val="00405FC5"/>
    <w:rsid w:val="004148C3"/>
    <w:rsid w:val="004169B7"/>
    <w:rsid w:val="0042232C"/>
    <w:rsid w:val="004229AC"/>
    <w:rsid w:val="00423A36"/>
    <w:rsid w:val="00435170"/>
    <w:rsid w:val="00435459"/>
    <w:rsid w:val="0043605C"/>
    <w:rsid w:val="004446AF"/>
    <w:rsid w:val="00444735"/>
    <w:rsid w:val="00450AC1"/>
    <w:rsid w:val="00452122"/>
    <w:rsid w:val="00452A13"/>
    <w:rsid w:val="00452A6D"/>
    <w:rsid w:val="00454CFC"/>
    <w:rsid w:val="00460A47"/>
    <w:rsid w:val="00461435"/>
    <w:rsid w:val="00463A8B"/>
    <w:rsid w:val="004649DE"/>
    <w:rsid w:val="0046582A"/>
    <w:rsid w:val="004720E2"/>
    <w:rsid w:val="0047329E"/>
    <w:rsid w:val="00474110"/>
    <w:rsid w:val="00474C5B"/>
    <w:rsid w:val="00474E84"/>
    <w:rsid w:val="004801B1"/>
    <w:rsid w:val="0048217D"/>
    <w:rsid w:val="004871A3"/>
    <w:rsid w:val="00487F9E"/>
    <w:rsid w:val="0049164D"/>
    <w:rsid w:val="00491B09"/>
    <w:rsid w:val="0049347C"/>
    <w:rsid w:val="004975EE"/>
    <w:rsid w:val="00497936"/>
    <w:rsid w:val="004B175F"/>
    <w:rsid w:val="004B1CFA"/>
    <w:rsid w:val="004B4F26"/>
    <w:rsid w:val="004B58BC"/>
    <w:rsid w:val="004B63EF"/>
    <w:rsid w:val="004B79ED"/>
    <w:rsid w:val="004B7E44"/>
    <w:rsid w:val="004C0135"/>
    <w:rsid w:val="004C24B6"/>
    <w:rsid w:val="004C7968"/>
    <w:rsid w:val="004D1107"/>
    <w:rsid w:val="004D5252"/>
    <w:rsid w:val="004D52CF"/>
    <w:rsid w:val="004D60E5"/>
    <w:rsid w:val="004D6FC3"/>
    <w:rsid w:val="004D7C25"/>
    <w:rsid w:val="004E0238"/>
    <w:rsid w:val="004E1102"/>
    <w:rsid w:val="004E28F3"/>
    <w:rsid w:val="004E3399"/>
    <w:rsid w:val="004F0120"/>
    <w:rsid w:val="004F0875"/>
    <w:rsid w:val="004F2B86"/>
    <w:rsid w:val="00500DED"/>
    <w:rsid w:val="0050263B"/>
    <w:rsid w:val="00502878"/>
    <w:rsid w:val="005039F3"/>
    <w:rsid w:val="00510504"/>
    <w:rsid w:val="00515004"/>
    <w:rsid w:val="00516547"/>
    <w:rsid w:val="00517538"/>
    <w:rsid w:val="005210C9"/>
    <w:rsid w:val="00523975"/>
    <w:rsid w:val="00524405"/>
    <w:rsid w:val="005275D1"/>
    <w:rsid w:val="0053197E"/>
    <w:rsid w:val="00533430"/>
    <w:rsid w:val="0053475A"/>
    <w:rsid w:val="00536B73"/>
    <w:rsid w:val="00540763"/>
    <w:rsid w:val="0054325C"/>
    <w:rsid w:val="005461AD"/>
    <w:rsid w:val="00557B3C"/>
    <w:rsid w:val="00562EB4"/>
    <w:rsid w:val="0057385D"/>
    <w:rsid w:val="00574D98"/>
    <w:rsid w:val="005836EF"/>
    <w:rsid w:val="0058424A"/>
    <w:rsid w:val="0058573A"/>
    <w:rsid w:val="00586341"/>
    <w:rsid w:val="005867CC"/>
    <w:rsid w:val="00587033"/>
    <w:rsid w:val="00590D0D"/>
    <w:rsid w:val="00591742"/>
    <w:rsid w:val="00592AE9"/>
    <w:rsid w:val="00592E3D"/>
    <w:rsid w:val="005978AE"/>
    <w:rsid w:val="005A06AE"/>
    <w:rsid w:val="005A332E"/>
    <w:rsid w:val="005A3EE3"/>
    <w:rsid w:val="005A5378"/>
    <w:rsid w:val="005A714B"/>
    <w:rsid w:val="005A718F"/>
    <w:rsid w:val="005B7112"/>
    <w:rsid w:val="005B746E"/>
    <w:rsid w:val="005C14F3"/>
    <w:rsid w:val="005C381B"/>
    <w:rsid w:val="005C428B"/>
    <w:rsid w:val="005C552A"/>
    <w:rsid w:val="005C60F4"/>
    <w:rsid w:val="005D22CD"/>
    <w:rsid w:val="005D3F29"/>
    <w:rsid w:val="005D5010"/>
    <w:rsid w:val="005D54A4"/>
    <w:rsid w:val="005D5D4A"/>
    <w:rsid w:val="005D68A1"/>
    <w:rsid w:val="005D706A"/>
    <w:rsid w:val="005E335B"/>
    <w:rsid w:val="005E7FD8"/>
    <w:rsid w:val="005F175D"/>
    <w:rsid w:val="005F5B11"/>
    <w:rsid w:val="006029DD"/>
    <w:rsid w:val="00603C97"/>
    <w:rsid w:val="00604900"/>
    <w:rsid w:val="00605187"/>
    <w:rsid w:val="00605E61"/>
    <w:rsid w:val="006075AF"/>
    <w:rsid w:val="00612589"/>
    <w:rsid w:val="006134D2"/>
    <w:rsid w:val="00615BE3"/>
    <w:rsid w:val="00620612"/>
    <w:rsid w:val="00622310"/>
    <w:rsid w:val="0062290C"/>
    <w:rsid w:val="00624B9D"/>
    <w:rsid w:val="00625494"/>
    <w:rsid w:val="006402E3"/>
    <w:rsid w:val="00643963"/>
    <w:rsid w:val="00643A21"/>
    <w:rsid w:val="00645562"/>
    <w:rsid w:val="00646F1D"/>
    <w:rsid w:val="00647F3B"/>
    <w:rsid w:val="00661667"/>
    <w:rsid w:val="00663DDC"/>
    <w:rsid w:val="00665BC0"/>
    <w:rsid w:val="006742C7"/>
    <w:rsid w:val="006773A5"/>
    <w:rsid w:val="006774AD"/>
    <w:rsid w:val="00677D57"/>
    <w:rsid w:val="00677D78"/>
    <w:rsid w:val="00682D39"/>
    <w:rsid w:val="006847B6"/>
    <w:rsid w:val="00684F02"/>
    <w:rsid w:val="006920F2"/>
    <w:rsid w:val="006A3CE7"/>
    <w:rsid w:val="006A4093"/>
    <w:rsid w:val="006C1EE5"/>
    <w:rsid w:val="006C2EED"/>
    <w:rsid w:val="006D2E90"/>
    <w:rsid w:val="006D44FD"/>
    <w:rsid w:val="006D6D06"/>
    <w:rsid w:val="006E1E03"/>
    <w:rsid w:val="006E55A0"/>
    <w:rsid w:val="006E6F92"/>
    <w:rsid w:val="006F5301"/>
    <w:rsid w:val="006F5929"/>
    <w:rsid w:val="00702266"/>
    <w:rsid w:val="00703F34"/>
    <w:rsid w:val="00706B1C"/>
    <w:rsid w:val="007071F2"/>
    <w:rsid w:val="0071552D"/>
    <w:rsid w:val="00716238"/>
    <w:rsid w:val="0072567A"/>
    <w:rsid w:val="0073435F"/>
    <w:rsid w:val="007344A5"/>
    <w:rsid w:val="00735C05"/>
    <w:rsid w:val="0073675A"/>
    <w:rsid w:val="00740FD8"/>
    <w:rsid w:val="00741748"/>
    <w:rsid w:val="00743CCD"/>
    <w:rsid w:val="00744725"/>
    <w:rsid w:val="007516CF"/>
    <w:rsid w:val="00752404"/>
    <w:rsid w:val="00753ADD"/>
    <w:rsid w:val="007562B6"/>
    <w:rsid w:val="00757FE7"/>
    <w:rsid w:val="0076080F"/>
    <w:rsid w:val="0076242E"/>
    <w:rsid w:val="00762983"/>
    <w:rsid w:val="00765666"/>
    <w:rsid w:val="007666C9"/>
    <w:rsid w:val="00766BF3"/>
    <w:rsid w:val="00776773"/>
    <w:rsid w:val="00776F8B"/>
    <w:rsid w:val="007814A3"/>
    <w:rsid w:val="00783F47"/>
    <w:rsid w:val="0078761A"/>
    <w:rsid w:val="007877E9"/>
    <w:rsid w:val="00792AF3"/>
    <w:rsid w:val="00796DD0"/>
    <w:rsid w:val="00797C52"/>
    <w:rsid w:val="007A01D1"/>
    <w:rsid w:val="007A5D0A"/>
    <w:rsid w:val="007B15AC"/>
    <w:rsid w:val="007B3E15"/>
    <w:rsid w:val="007B4034"/>
    <w:rsid w:val="007B4BE2"/>
    <w:rsid w:val="007B77BF"/>
    <w:rsid w:val="007C0158"/>
    <w:rsid w:val="007C0EE2"/>
    <w:rsid w:val="007D237A"/>
    <w:rsid w:val="007D65DD"/>
    <w:rsid w:val="007E0455"/>
    <w:rsid w:val="007E2A37"/>
    <w:rsid w:val="007E2BF0"/>
    <w:rsid w:val="007E449E"/>
    <w:rsid w:val="007E57FF"/>
    <w:rsid w:val="007F58EA"/>
    <w:rsid w:val="00800491"/>
    <w:rsid w:val="00801C10"/>
    <w:rsid w:val="008049E6"/>
    <w:rsid w:val="00817470"/>
    <w:rsid w:val="00817528"/>
    <w:rsid w:val="0082160B"/>
    <w:rsid w:val="0082258A"/>
    <w:rsid w:val="00825CDE"/>
    <w:rsid w:val="0082716A"/>
    <w:rsid w:val="008327C3"/>
    <w:rsid w:val="008336F5"/>
    <w:rsid w:val="00835AF5"/>
    <w:rsid w:val="0084171B"/>
    <w:rsid w:val="00842B92"/>
    <w:rsid w:val="00843E7B"/>
    <w:rsid w:val="00847E77"/>
    <w:rsid w:val="00863848"/>
    <w:rsid w:val="008643FB"/>
    <w:rsid w:val="00865382"/>
    <w:rsid w:val="0086731D"/>
    <w:rsid w:val="00875C7B"/>
    <w:rsid w:val="00880B64"/>
    <w:rsid w:val="00881EF9"/>
    <w:rsid w:val="00884D7D"/>
    <w:rsid w:val="00887BED"/>
    <w:rsid w:val="008A2D39"/>
    <w:rsid w:val="008A411B"/>
    <w:rsid w:val="008A6559"/>
    <w:rsid w:val="008B213C"/>
    <w:rsid w:val="008B33BC"/>
    <w:rsid w:val="008B3AFD"/>
    <w:rsid w:val="008B6721"/>
    <w:rsid w:val="008B6A4C"/>
    <w:rsid w:val="008C2DA1"/>
    <w:rsid w:val="008C5AC2"/>
    <w:rsid w:val="008D04EA"/>
    <w:rsid w:val="008D34FD"/>
    <w:rsid w:val="008D6187"/>
    <w:rsid w:val="008E2BB4"/>
    <w:rsid w:val="008E7097"/>
    <w:rsid w:val="008F1754"/>
    <w:rsid w:val="008F55C7"/>
    <w:rsid w:val="008F77C1"/>
    <w:rsid w:val="00902BAE"/>
    <w:rsid w:val="00905F46"/>
    <w:rsid w:val="00910A2B"/>
    <w:rsid w:val="009118CC"/>
    <w:rsid w:val="009120E9"/>
    <w:rsid w:val="009165AF"/>
    <w:rsid w:val="00920D81"/>
    <w:rsid w:val="00921106"/>
    <w:rsid w:val="009242BA"/>
    <w:rsid w:val="009246BD"/>
    <w:rsid w:val="00925AC9"/>
    <w:rsid w:val="0093177D"/>
    <w:rsid w:val="009321D3"/>
    <w:rsid w:val="0093266A"/>
    <w:rsid w:val="0094144B"/>
    <w:rsid w:val="00943A99"/>
    <w:rsid w:val="009451E8"/>
    <w:rsid w:val="00945900"/>
    <w:rsid w:val="00956189"/>
    <w:rsid w:val="009566E4"/>
    <w:rsid w:val="009575B6"/>
    <w:rsid w:val="009579C5"/>
    <w:rsid w:val="00962CFC"/>
    <w:rsid w:val="00963416"/>
    <w:rsid w:val="00963AB9"/>
    <w:rsid w:val="009676DF"/>
    <w:rsid w:val="00970817"/>
    <w:rsid w:val="00970AFB"/>
    <w:rsid w:val="00971193"/>
    <w:rsid w:val="00971B35"/>
    <w:rsid w:val="009729B3"/>
    <w:rsid w:val="009774D9"/>
    <w:rsid w:val="00980A27"/>
    <w:rsid w:val="00985E8F"/>
    <w:rsid w:val="0098634B"/>
    <w:rsid w:val="009873EE"/>
    <w:rsid w:val="009902E7"/>
    <w:rsid w:val="00990633"/>
    <w:rsid w:val="00991688"/>
    <w:rsid w:val="00991D1B"/>
    <w:rsid w:val="00994482"/>
    <w:rsid w:val="009963B5"/>
    <w:rsid w:val="009A394A"/>
    <w:rsid w:val="009A484B"/>
    <w:rsid w:val="009A670A"/>
    <w:rsid w:val="009B2DDA"/>
    <w:rsid w:val="009B3222"/>
    <w:rsid w:val="009B4C4D"/>
    <w:rsid w:val="009B5C52"/>
    <w:rsid w:val="009B6A15"/>
    <w:rsid w:val="009C396C"/>
    <w:rsid w:val="009D1951"/>
    <w:rsid w:val="009D2D1A"/>
    <w:rsid w:val="009D4CBF"/>
    <w:rsid w:val="009D4E66"/>
    <w:rsid w:val="009D56F5"/>
    <w:rsid w:val="009E14FF"/>
    <w:rsid w:val="009E2A48"/>
    <w:rsid w:val="009E4056"/>
    <w:rsid w:val="009F551F"/>
    <w:rsid w:val="00A00C35"/>
    <w:rsid w:val="00A04B64"/>
    <w:rsid w:val="00A04E6A"/>
    <w:rsid w:val="00A054E1"/>
    <w:rsid w:val="00A05F20"/>
    <w:rsid w:val="00A06968"/>
    <w:rsid w:val="00A06C7A"/>
    <w:rsid w:val="00A07C6B"/>
    <w:rsid w:val="00A14CB6"/>
    <w:rsid w:val="00A153E5"/>
    <w:rsid w:val="00A16E5B"/>
    <w:rsid w:val="00A23262"/>
    <w:rsid w:val="00A232AE"/>
    <w:rsid w:val="00A27502"/>
    <w:rsid w:val="00A275DD"/>
    <w:rsid w:val="00A32799"/>
    <w:rsid w:val="00A33D32"/>
    <w:rsid w:val="00A35081"/>
    <w:rsid w:val="00A3697A"/>
    <w:rsid w:val="00A37EEA"/>
    <w:rsid w:val="00A40689"/>
    <w:rsid w:val="00A41EA6"/>
    <w:rsid w:val="00A41FBE"/>
    <w:rsid w:val="00A52652"/>
    <w:rsid w:val="00A530B1"/>
    <w:rsid w:val="00A570EB"/>
    <w:rsid w:val="00A60742"/>
    <w:rsid w:val="00A60875"/>
    <w:rsid w:val="00A6130E"/>
    <w:rsid w:val="00A644EB"/>
    <w:rsid w:val="00A64DA8"/>
    <w:rsid w:val="00A67E54"/>
    <w:rsid w:val="00A7071C"/>
    <w:rsid w:val="00A73F64"/>
    <w:rsid w:val="00A7608B"/>
    <w:rsid w:val="00A7786D"/>
    <w:rsid w:val="00A80EC9"/>
    <w:rsid w:val="00A83CB7"/>
    <w:rsid w:val="00A83F21"/>
    <w:rsid w:val="00A86DED"/>
    <w:rsid w:val="00A87CAB"/>
    <w:rsid w:val="00A90268"/>
    <w:rsid w:val="00A96F85"/>
    <w:rsid w:val="00AA22C0"/>
    <w:rsid w:val="00AA48C8"/>
    <w:rsid w:val="00AA7EEE"/>
    <w:rsid w:val="00AA7FE6"/>
    <w:rsid w:val="00AB47C5"/>
    <w:rsid w:val="00AB6DF4"/>
    <w:rsid w:val="00AC3CFD"/>
    <w:rsid w:val="00AC5B6E"/>
    <w:rsid w:val="00AD00FC"/>
    <w:rsid w:val="00AD0FEB"/>
    <w:rsid w:val="00AD1A75"/>
    <w:rsid w:val="00AD24BD"/>
    <w:rsid w:val="00AD7C26"/>
    <w:rsid w:val="00AE6891"/>
    <w:rsid w:val="00AF1B5D"/>
    <w:rsid w:val="00AF2535"/>
    <w:rsid w:val="00AF388B"/>
    <w:rsid w:val="00AF4BDE"/>
    <w:rsid w:val="00B01BFD"/>
    <w:rsid w:val="00B02907"/>
    <w:rsid w:val="00B02EFC"/>
    <w:rsid w:val="00B06012"/>
    <w:rsid w:val="00B06FE8"/>
    <w:rsid w:val="00B0788D"/>
    <w:rsid w:val="00B10F67"/>
    <w:rsid w:val="00B11058"/>
    <w:rsid w:val="00B14A4C"/>
    <w:rsid w:val="00B2074D"/>
    <w:rsid w:val="00B20A85"/>
    <w:rsid w:val="00B21993"/>
    <w:rsid w:val="00B21D2A"/>
    <w:rsid w:val="00B24FC1"/>
    <w:rsid w:val="00B34D55"/>
    <w:rsid w:val="00B4375C"/>
    <w:rsid w:val="00B47E0B"/>
    <w:rsid w:val="00B56600"/>
    <w:rsid w:val="00B572B4"/>
    <w:rsid w:val="00B60C69"/>
    <w:rsid w:val="00B70A61"/>
    <w:rsid w:val="00B710F6"/>
    <w:rsid w:val="00B73358"/>
    <w:rsid w:val="00B758BD"/>
    <w:rsid w:val="00B76CB5"/>
    <w:rsid w:val="00B82B8C"/>
    <w:rsid w:val="00B857CC"/>
    <w:rsid w:val="00B864E9"/>
    <w:rsid w:val="00B97E20"/>
    <w:rsid w:val="00BA0625"/>
    <w:rsid w:val="00BB480D"/>
    <w:rsid w:val="00BC0AF2"/>
    <w:rsid w:val="00BC10E6"/>
    <w:rsid w:val="00BC2575"/>
    <w:rsid w:val="00BC26CD"/>
    <w:rsid w:val="00BC43DF"/>
    <w:rsid w:val="00BC4DB8"/>
    <w:rsid w:val="00BC5169"/>
    <w:rsid w:val="00BC655B"/>
    <w:rsid w:val="00BC7AB5"/>
    <w:rsid w:val="00BC7E26"/>
    <w:rsid w:val="00BD28BE"/>
    <w:rsid w:val="00BE33ED"/>
    <w:rsid w:val="00BE4055"/>
    <w:rsid w:val="00BE5BF9"/>
    <w:rsid w:val="00BE65E5"/>
    <w:rsid w:val="00BF0CA1"/>
    <w:rsid w:val="00BF2ED0"/>
    <w:rsid w:val="00BF2F1D"/>
    <w:rsid w:val="00BF42D0"/>
    <w:rsid w:val="00BF43E7"/>
    <w:rsid w:val="00C03ADE"/>
    <w:rsid w:val="00C060F8"/>
    <w:rsid w:val="00C16438"/>
    <w:rsid w:val="00C1735E"/>
    <w:rsid w:val="00C32CDA"/>
    <w:rsid w:val="00C32E7A"/>
    <w:rsid w:val="00C3723D"/>
    <w:rsid w:val="00C40628"/>
    <w:rsid w:val="00C42C8F"/>
    <w:rsid w:val="00C46533"/>
    <w:rsid w:val="00C47766"/>
    <w:rsid w:val="00C478DA"/>
    <w:rsid w:val="00C47A76"/>
    <w:rsid w:val="00C47D42"/>
    <w:rsid w:val="00C50114"/>
    <w:rsid w:val="00C538F7"/>
    <w:rsid w:val="00C572CD"/>
    <w:rsid w:val="00C60C23"/>
    <w:rsid w:val="00C60DF4"/>
    <w:rsid w:val="00C62F7E"/>
    <w:rsid w:val="00C64866"/>
    <w:rsid w:val="00C64A33"/>
    <w:rsid w:val="00C67FCE"/>
    <w:rsid w:val="00C743D4"/>
    <w:rsid w:val="00C745A6"/>
    <w:rsid w:val="00C75398"/>
    <w:rsid w:val="00C758AB"/>
    <w:rsid w:val="00C7754A"/>
    <w:rsid w:val="00C81014"/>
    <w:rsid w:val="00C83795"/>
    <w:rsid w:val="00C87246"/>
    <w:rsid w:val="00C915C1"/>
    <w:rsid w:val="00C91F24"/>
    <w:rsid w:val="00CA131B"/>
    <w:rsid w:val="00CA3DB0"/>
    <w:rsid w:val="00CA72B0"/>
    <w:rsid w:val="00CA72F0"/>
    <w:rsid w:val="00CA735C"/>
    <w:rsid w:val="00CB0CDB"/>
    <w:rsid w:val="00CB32E0"/>
    <w:rsid w:val="00CB5109"/>
    <w:rsid w:val="00CC4BE0"/>
    <w:rsid w:val="00CC5332"/>
    <w:rsid w:val="00CC5866"/>
    <w:rsid w:val="00CC58F3"/>
    <w:rsid w:val="00CD62B1"/>
    <w:rsid w:val="00CE0F2B"/>
    <w:rsid w:val="00CE14A5"/>
    <w:rsid w:val="00CE32AC"/>
    <w:rsid w:val="00CF0951"/>
    <w:rsid w:val="00CF2A98"/>
    <w:rsid w:val="00D04187"/>
    <w:rsid w:val="00D12FCD"/>
    <w:rsid w:val="00D132BF"/>
    <w:rsid w:val="00D14B68"/>
    <w:rsid w:val="00D14E23"/>
    <w:rsid w:val="00D161E2"/>
    <w:rsid w:val="00D16BEA"/>
    <w:rsid w:val="00D173D5"/>
    <w:rsid w:val="00D203EF"/>
    <w:rsid w:val="00D21AB9"/>
    <w:rsid w:val="00D23B11"/>
    <w:rsid w:val="00D256E7"/>
    <w:rsid w:val="00D27743"/>
    <w:rsid w:val="00D3422A"/>
    <w:rsid w:val="00D343B7"/>
    <w:rsid w:val="00D3588C"/>
    <w:rsid w:val="00D36EC2"/>
    <w:rsid w:val="00D3763C"/>
    <w:rsid w:val="00D45839"/>
    <w:rsid w:val="00D462CC"/>
    <w:rsid w:val="00D471BE"/>
    <w:rsid w:val="00D50392"/>
    <w:rsid w:val="00D5400C"/>
    <w:rsid w:val="00D606EC"/>
    <w:rsid w:val="00D60B41"/>
    <w:rsid w:val="00D62DCA"/>
    <w:rsid w:val="00D63B20"/>
    <w:rsid w:val="00D67A90"/>
    <w:rsid w:val="00D70F69"/>
    <w:rsid w:val="00D75236"/>
    <w:rsid w:val="00D77A39"/>
    <w:rsid w:val="00D8139F"/>
    <w:rsid w:val="00D848FC"/>
    <w:rsid w:val="00D85167"/>
    <w:rsid w:val="00D8645C"/>
    <w:rsid w:val="00D9634A"/>
    <w:rsid w:val="00D96572"/>
    <w:rsid w:val="00D9658F"/>
    <w:rsid w:val="00D97402"/>
    <w:rsid w:val="00DA0445"/>
    <w:rsid w:val="00DA2D72"/>
    <w:rsid w:val="00DA64E1"/>
    <w:rsid w:val="00DA7A01"/>
    <w:rsid w:val="00DB00DE"/>
    <w:rsid w:val="00DB26A7"/>
    <w:rsid w:val="00DB7FAA"/>
    <w:rsid w:val="00DC0CD5"/>
    <w:rsid w:val="00DC2663"/>
    <w:rsid w:val="00DC6488"/>
    <w:rsid w:val="00DD354E"/>
    <w:rsid w:val="00DD6125"/>
    <w:rsid w:val="00DE07EF"/>
    <w:rsid w:val="00DE7227"/>
    <w:rsid w:val="00DF3254"/>
    <w:rsid w:val="00DF4458"/>
    <w:rsid w:val="00DF5795"/>
    <w:rsid w:val="00E073F9"/>
    <w:rsid w:val="00E11583"/>
    <w:rsid w:val="00E11EC3"/>
    <w:rsid w:val="00E138EC"/>
    <w:rsid w:val="00E16E73"/>
    <w:rsid w:val="00E17B0A"/>
    <w:rsid w:val="00E20864"/>
    <w:rsid w:val="00E20EBE"/>
    <w:rsid w:val="00E25825"/>
    <w:rsid w:val="00E36933"/>
    <w:rsid w:val="00E43CD4"/>
    <w:rsid w:val="00E4566F"/>
    <w:rsid w:val="00E45BD7"/>
    <w:rsid w:val="00E475AA"/>
    <w:rsid w:val="00E47EDE"/>
    <w:rsid w:val="00E57655"/>
    <w:rsid w:val="00E720FB"/>
    <w:rsid w:val="00E74B64"/>
    <w:rsid w:val="00E76CAD"/>
    <w:rsid w:val="00E7766E"/>
    <w:rsid w:val="00E8242E"/>
    <w:rsid w:val="00E853B3"/>
    <w:rsid w:val="00E906EE"/>
    <w:rsid w:val="00E9445E"/>
    <w:rsid w:val="00E94B5F"/>
    <w:rsid w:val="00E965AF"/>
    <w:rsid w:val="00EA2CD3"/>
    <w:rsid w:val="00EA3512"/>
    <w:rsid w:val="00EA55CF"/>
    <w:rsid w:val="00EB5F72"/>
    <w:rsid w:val="00EB7D0E"/>
    <w:rsid w:val="00EC5DBA"/>
    <w:rsid w:val="00EC6C4A"/>
    <w:rsid w:val="00EC7339"/>
    <w:rsid w:val="00EC798B"/>
    <w:rsid w:val="00EE1B78"/>
    <w:rsid w:val="00EE2463"/>
    <w:rsid w:val="00EE52EB"/>
    <w:rsid w:val="00EE59AE"/>
    <w:rsid w:val="00EE791B"/>
    <w:rsid w:val="00EF19A3"/>
    <w:rsid w:val="00EF4CFD"/>
    <w:rsid w:val="00EF60DC"/>
    <w:rsid w:val="00EF6601"/>
    <w:rsid w:val="00F00D1D"/>
    <w:rsid w:val="00F02372"/>
    <w:rsid w:val="00F0322A"/>
    <w:rsid w:val="00F04477"/>
    <w:rsid w:val="00F14060"/>
    <w:rsid w:val="00F15855"/>
    <w:rsid w:val="00F17861"/>
    <w:rsid w:val="00F17991"/>
    <w:rsid w:val="00F2230B"/>
    <w:rsid w:val="00F2373C"/>
    <w:rsid w:val="00F2400F"/>
    <w:rsid w:val="00F272B8"/>
    <w:rsid w:val="00F3273A"/>
    <w:rsid w:val="00F3402D"/>
    <w:rsid w:val="00F44517"/>
    <w:rsid w:val="00F446B6"/>
    <w:rsid w:val="00F45862"/>
    <w:rsid w:val="00F5085E"/>
    <w:rsid w:val="00F50AB3"/>
    <w:rsid w:val="00F55C58"/>
    <w:rsid w:val="00F561F1"/>
    <w:rsid w:val="00F56ADB"/>
    <w:rsid w:val="00F56DF4"/>
    <w:rsid w:val="00F56DF5"/>
    <w:rsid w:val="00F6589E"/>
    <w:rsid w:val="00F663FD"/>
    <w:rsid w:val="00F7037B"/>
    <w:rsid w:val="00F70846"/>
    <w:rsid w:val="00F721B3"/>
    <w:rsid w:val="00F72AE1"/>
    <w:rsid w:val="00F7400D"/>
    <w:rsid w:val="00F748DE"/>
    <w:rsid w:val="00F7672D"/>
    <w:rsid w:val="00F80333"/>
    <w:rsid w:val="00F91C54"/>
    <w:rsid w:val="00F91DEC"/>
    <w:rsid w:val="00F95A57"/>
    <w:rsid w:val="00F97331"/>
    <w:rsid w:val="00F975B6"/>
    <w:rsid w:val="00FA558D"/>
    <w:rsid w:val="00FA7D83"/>
    <w:rsid w:val="00FB56E2"/>
    <w:rsid w:val="00FB6736"/>
    <w:rsid w:val="00FB6A97"/>
    <w:rsid w:val="00FD0178"/>
    <w:rsid w:val="00FD28FF"/>
    <w:rsid w:val="00FD2F25"/>
    <w:rsid w:val="00FD4B7B"/>
    <w:rsid w:val="00FE3B6E"/>
    <w:rsid w:val="00FE4801"/>
    <w:rsid w:val="00FE49AC"/>
    <w:rsid w:val="00FF24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AD8887"/>
  <w15:chartTrackingRefBased/>
  <w15:docId w15:val="{8A2547CD-1AA1-4FF0-A450-9D30427304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바탕" w:hAnsiTheme="minorHAnsi" w:cstheme="minorBidi"/>
        <w:sz w:val="18"/>
        <w:szCs w:val="18"/>
        <w:lang w:val="en-US" w:eastAsia="ko-K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2" w:qFormat="1"/>
    <w:lsdException w:name="heading 2" w:semiHidden="1" w:uiPriority="2" w:unhideWhenUsed="1" w:qFormat="1"/>
    <w:lsdException w:name="heading 3" w:semiHidden="1" w:uiPriority="2" w:unhideWhenUsed="1" w:qFormat="1"/>
    <w:lsdException w:name="heading 4" w:semiHidden="1" w:uiPriority="2" w:unhideWhenUsed="1" w:qFormat="1"/>
    <w:lsdException w:name="heading 5" w:semiHidden="1" w:uiPriority="2" w:unhideWhenUsed="1" w:qFormat="1"/>
    <w:lsdException w:name="heading 6" w:semiHidden="1" w:uiPriority="2" w:unhideWhenUsed="1" w:qFormat="1"/>
    <w:lsdException w:name="heading 7" w:semiHidden="1" w:uiPriority="2" w:unhideWhenUsed="1" w:qFormat="1"/>
    <w:lsdException w:name="heading 8" w:semiHidden="1" w:uiPriority="2" w:unhideWhenUsed="1" w:qFormat="1"/>
    <w:lsdException w:name="heading 9" w:semiHidden="1" w:uiPriority="2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" w:unhideWhenUsed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4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071F2"/>
    <w:pPr>
      <w:spacing w:before="240" w:after="240" w:line="192" w:lineRule="auto"/>
    </w:pPr>
    <w:rPr>
      <w:rFonts w:eastAsia="나눔고딕"/>
      <w:color w:val="161718" w:themeColor="text1"/>
      <w:sz w:val="24"/>
      <w:szCs w:val="22"/>
    </w:rPr>
  </w:style>
  <w:style w:type="paragraph" w:styleId="1">
    <w:name w:val="heading 1"/>
    <w:basedOn w:val="a"/>
    <w:link w:val="1Char"/>
    <w:uiPriority w:val="2"/>
    <w:qFormat/>
    <w:rsid w:val="00D5400C"/>
    <w:pPr>
      <w:keepNext/>
      <w:outlineLvl w:val="0"/>
    </w:pPr>
    <w:rPr>
      <w:rFonts w:asciiTheme="majorHAnsi" w:hAnsiTheme="majorHAnsi" w:cs="Times New Roman"/>
      <w:b/>
      <w:sz w:val="48"/>
      <w:szCs w:val="24"/>
    </w:rPr>
  </w:style>
  <w:style w:type="paragraph" w:styleId="2">
    <w:name w:val="heading 2"/>
    <w:basedOn w:val="a"/>
    <w:link w:val="2Char"/>
    <w:uiPriority w:val="2"/>
    <w:unhideWhenUsed/>
    <w:qFormat/>
    <w:rsid w:val="0057385D"/>
    <w:pPr>
      <w:keepNext/>
      <w:spacing w:line="240" w:lineRule="auto"/>
      <w:outlineLvl w:val="1"/>
    </w:pPr>
    <w:rPr>
      <w:rFonts w:asciiTheme="majorHAnsi" w:hAnsiTheme="majorHAnsi" w:cs="Times New Roman"/>
      <w:b/>
      <w:sz w:val="40"/>
    </w:rPr>
  </w:style>
  <w:style w:type="paragraph" w:styleId="3">
    <w:name w:val="heading 3"/>
    <w:basedOn w:val="a"/>
    <w:link w:val="3Char"/>
    <w:uiPriority w:val="2"/>
    <w:unhideWhenUsed/>
    <w:qFormat/>
    <w:rsid w:val="0057385D"/>
    <w:pPr>
      <w:spacing w:line="240" w:lineRule="auto"/>
      <w:outlineLvl w:val="2"/>
    </w:pPr>
    <w:rPr>
      <w:rFonts w:cs="Times New Roman"/>
      <w:b/>
      <w:sz w:val="32"/>
    </w:rPr>
  </w:style>
  <w:style w:type="paragraph" w:styleId="4">
    <w:name w:val="heading 4"/>
    <w:basedOn w:val="a"/>
    <w:link w:val="4Char"/>
    <w:uiPriority w:val="2"/>
    <w:unhideWhenUsed/>
    <w:qFormat/>
    <w:rsid w:val="000835CD"/>
    <w:pPr>
      <w:keepNext/>
      <w:keepLines/>
      <w:spacing w:after="40" w:line="240" w:lineRule="auto"/>
      <w:outlineLvl w:val="3"/>
    </w:pPr>
    <w:rPr>
      <w:rFonts w:cs="Times New Roman"/>
      <w:b/>
      <w:caps/>
      <w:spacing w:val="20"/>
      <w:kern w:val="28"/>
    </w:rPr>
  </w:style>
  <w:style w:type="paragraph" w:styleId="5">
    <w:name w:val="heading 5"/>
    <w:basedOn w:val="a"/>
    <w:next w:val="a"/>
    <w:link w:val="5Char"/>
    <w:uiPriority w:val="2"/>
    <w:unhideWhenUsed/>
    <w:qFormat/>
    <w:rsid w:val="000835CD"/>
    <w:pPr>
      <w:keepNext/>
      <w:keepLines/>
      <w:spacing w:line="240" w:lineRule="atLeast"/>
      <w:ind w:left="1440"/>
      <w:outlineLvl w:val="4"/>
    </w:pPr>
    <w:rPr>
      <w:rFonts w:cs="Times New Roman"/>
      <w:spacing w:val="-4"/>
      <w:kern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2"/>
    <w:rsid w:val="00D5400C"/>
    <w:rPr>
      <w:rFonts w:asciiTheme="majorHAnsi" w:eastAsia="맑은 고딕" w:hAnsiTheme="majorHAnsi" w:cs="Times New Roman"/>
      <w:b/>
      <w:color w:val="161718" w:themeColor="text1"/>
      <w:sz w:val="48"/>
      <w:szCs w:val="24"/>
    </w:rPr>
  </w:style>
  <w:style w:type="paragraph" w:styleId="a3">
    <w:name w:val="Title"/>
    <w:basedOn w:val="a"/>
    <w:link w:val="Char"/>
    <w:uiPriority w:val="1"/>
    <w:qFormat/>
    <w:rsid w:val="000835CD"/>
    <w:pPr>
      <w:contextualSpacing/>
    </w:pPr>
    <w:rPr>
      <w:rFonts w:asciiTheme="majorHAnsi" w:hAnsiTheme="majorHAnsi" w:cs="Times New Roman"/>
      <w:b/>
      <w:caps/>
      <w:sz w:val="80"/>
      <w:szCs w:val="40"/>
    </w:rPr>
  </w:style>
  <w:style w:type="character" w:customStyle="1" w:styleId="Char">
    <w:name w:val="제목 Char"/>
    <w:basedOn w:val="a0"/>
    <w:link w:val="a3"/>
    <w:uiPriority w:val="1"/>
    <w:rsid w:val="000835CD"/>
    <w:rPr>
      <w:rFonts w:asciiTheme="majorHAnsi" w:eastAsia="맑은 고딕" w:hAnsiTheme="majorHAnsi" w:cs="Times New Roman"/>
      <w:b/>
      <w:caps/>
      <w:color w:val="FFFFFF" w:themeColor="background1"/>
      <w:sz w:val="80"/>
      <w:szCs w:val="40"/>
    </w:rPr>
  </w:style>
  <w:style w:type="paragraph" w:styleId="a4">
    <w:name w:val="Subtitle"/>
    <w:basedOn w:val="a"/>
    <w:link w:val="Char0"/>
    <w:uiPriority w:val="4"/>
    <w:qFormat/>
    <w:rsid w:val="000835CD"/>
    <w:pPr>
      <w:spacing w:line="216" w:lineRule="auto"/>
      <w:contextualSpacing/>
    </w:pPr>
    <w:rPr>
      <w:rFonts w:cs="Times New Roman"/>
      <w:b/>
      <w:sz w:val="72"/>
    </w:rPr>
  </w:style>
  <w:style w:type="character" w:customStyle="1" w:styleId="Char0">
    <w:name w:val="부제 Char"/>
    <w:basedOn w:val="a0"/>
    <w:link w:val="a4"/>
    <w:uiPriority w:val="4"/>
    <w:rsid w:val="000835CD"/>
    <w:rPr>
      <w:rFonts w:eastAsia="맑은 고딕" w:cs="Times New Roman"/>
      <w:b/>
      <w:color w:val="FFFFFF" w:themeColor="background1"/>
      <w:sz w:val="72"/>
      <w:szCs w:val="22"/>
    </w:rPr>
  </w:style>
  <w:style w:type="paragraph" w:styleId="a5">
    <w:name w:val="No Spacing"/>
    <w:uiPriority w:val="1"/>
    <w:unhideWhenUsed/>
    <w:qFormat/>
    <w:rsid w:val="000835CD"/>
    <w:pPr>
      <w:spacing w:after="0"/>
    </w:pPr>
    <w:rPr>
      <w:rFonts w:eastAsia="맑은 고딕" w:cs="Times New Roman"/>
      <w:spacing w:val="10"/>
    </w:rPr>
  </w:style>
  <w:style w:type="character" w:customStyle="1" w:styleId="2Char">
    <w:name w:val="제목 2 Char"/>
    <w:basedOn w:val="a0"/>
    <w:link w:val="2"/>
    <w:uiPriority w:val="2"/>
    <w:rsid w:val="0057385D"/>
    <w:rPr>
      <w:rFonts w:asciiTheme="majorHAnsi" w:eastAsia="나눔고딕" w:hAnsiTheme="majorHAnsi" w:cs="Times New Roman"/>
      <w:b/>
      <w:color w:val="161718" w:themeColor="text1"/>
      <w:sz w:val="40"/>
      <w:szCs w:val="22"/>
    </w:rPr>
  </w:style>
  <w:style w:type="character" w:customStyle="1" w:styleId="3Char">
    <w:name w:val="제목 3 Char"/>
    <w:basedOn w:val="a0"/>
    <w:link w:val="3"/>
    <w:uiPriority w:val="2"/>
    <w:rsid w:val="0057385D"/>
    <w:rPr>
      <w:rFonts w:eastAsia="나눔고딕" w:cs="Times New Roman"/>
      <w:b/>
      <w:color w:val="161718" w:themeColor="text1"/>
      <w:sz w:val="32"/>
      <w:szCs w:val="22"/>
    </w:rPr>
  </w:style>
  <w:style w:type="character" w:customStyle="1" w:styleId="4Char">
    <w:name w:val="제목 4 Char"/>
    <w:basedOn w:val="a0"/>
    <w:link w:val="4"/>
    <w:uiPriority w:val="2"/>
    <w:rsid w:val="000835CD"/>
    <w:rPr>
      <w:rFonts w:eastAsia="맑은 고딕" w:cs="Times New Roman"/>
      <w:b/>
      <w:caps/>
      <w:color w:val="161718" w:themeColor="text1"/>
      <w:spacing w:val="20"/>
      <w:kern w:val="28"/>
      <w:sz w:val="24"/>
      <w:szCs w:val="22"/>
    </w:rPr>
  </w:style>
  <w:style w:type="paragraph" w:customStyle="1" w:styleId="a6">
    <w:name w:val="장"/>
    <w:basedOn w:val="a"/>
    <w:uiPriority w:val="5"/>
    <w:unhideWhenUsed/>
    <w:qFormat/>
    <w:rsid w:val="000835CD"/>
    <w:pPr>
      <w:spacing w:before="20"/>
    </w:pPr>
    <w:rPr>
      <w:rFonts w:asciiTheme="majorHAnsi" w:hAnsiTheme="majorHAnsi" w:cs="Times New Roman"/>
      <w:caps/>
      <w:color w:val="63676C" w:themeColor="text1" w:themeTint="A6"/>
      <w:szCs w:val="17"/>
    </w:rPr>
  </w:style>
  <w:style w:type="character" w:customStyle="1" w:styleId="5Char">
    <w:name w:val="제목 5 Char"/>
    <w:basedOn w:val="a0"/>
    <w:link w:val="5"/>
    <w:uiPriority w:val="2"/>
    <w:rsid w:val="000835CD"/>
    <w:rPr>
      <w:rFonts w:eastAsia="맑은 고딕" w:cs="Times New Roman"/>
      <w:color w:val="FFFFFF" w:themeColor="background1"/>
      <w:spacing w:val="-4"/>
      <w:kern w:val="28"/>
      <w:sz w:val="28"/>
      <w:szCs w:val="22"/>
    </w:rPr>
  </w:style>
  <w:style w:type="paragraph" w:styleId="a7">
    <w:name w:val="header"/>
    <w:basedOn w:val="a"/>
    <w:link w:val="Char1"/>
    <w:uiPriority w:val="99"/>
    <w:unhideWhenUsed/>
    <w:rsid w:val="000835CD"/>
    <w:pPr>
      <w:spacing w:line="240" w:lineRule="auto"/>
    </w:pPr>
  </w:style>
  <w:style w:type="character" w:customStyle="1" w:styleId="Char1">
    <w:name w:val="머리글 Char"/>
    <w:basedOn w:val="a0"/>
    <w:link w:val="a7"/>
    <w:uiPriority w:val="99"/>
    <w:rsid w:val="000835CD"/>
    <w:rPr>
      <w:rFonts w:eastAsia="맑은 고딕"/>
      <w:color w:val="FFFFFF" w:themeColor="background1"/>
      <w:sz w:val="28"/>
      <w:szCs w:val="22"/>
    </w:rPr>
  </w:style>
  <w:style w:type="paragraph" w:styleId="a8">
    <w:name w:val="footer"/>
    <w:basedOn w:val="a"/>
    <w:link w:val="Char2"/>
    <w:uiPriority w:val="99"/>
    <w:unhideWhenUsed/>
    <w:rsid w:val="000835CD"/>
    <w:pPr>
      <w:spacing w:line="240" w:lineRule="auto"/>
      <w:jc w:val="center"/>
    </w:pPr>
  </w:style>
  <w:style w:type="character" w:customStyle="1" w:styleId="Char2">
    <w:name w:val="바닥글 Char"/>
    <w:basedOn w:val="a0"/>
    <w:link w:val="a8"/>
    <w:uiPriority w:val="99"/>
    <w:rsid w:val="000835CD"/>
    <w:rPr>
      <w:rFonts w:eastAsia="맑은 고딕"/>
      <w:color w:val="FFFFFF" w:themeColor="background1"/>
      <w:sz w:val="28"/>
      <w:szCs w:val="22"/>
    </w:rPr>
  </w:style>
  <w:style w:type="character" w:styleId="a9">
    <w:name w:val="Placeholder Text"/>
    <w:basedOn w:val="a0"/>
    <w:uiPriority w:val="99"/>
    <w:semiHidden/>
    <w:rsid w:val="00945900"/>
    <w:rPr>
      <w:color w:val="808080"/>
    </w:rPr>
  </w:style>
  <w:style w:type="paragraph" w:styleId="aa">
    <w:name w:val="List Paragraph"/>
    <w:basedOn w:val="a"/>
    <w:uiPriority w:val="34"/>
    <w:unhideWhenUsed/>
    <w:qFormat/>
    <w:rsid w:val="00D5400C"/>
    <w:pPr>
      <w:ind w:leftChars="400" w:left="800"/>
    </w:pPr>
  </w:style>
  <w:style w:type="paragraph" w:styleId="ab">
    <w:name w:val="Normal (Web)"/>
    <w:basedOn w:val="a"/>
    <w:uiPriority w:val="99"/>
    <w:semiHidden/>
    <w:unhideWhenUsed/>
    <w:rsid w:val="00D5400C"/>
    <w:pPr>
      <w:spacing w:before="100" w:beforeAutospacing="1" w:after="100" w:afterAutospacing="1" w:line="240" w:lineRule="auto"/>
    </w:pPr>
    <w:rPr>
      <w:rFonts w:ascii="굴림" w:eastAsia="굴림" w:hAnsi="굴림" w:cs="굴림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D5400C"/>
    <w:pPr>
      <w:keepLines/>
      <w:spacing w:line="259" w:lineRule="auto"/>
      <w:outlineLvl w:val="9"/>
    </w:pPr>
    <w:rPr>
      <w:rFonts w:eastAsiaTheme="majorEastAsia" w:cstheme="majorBidi"/>
      <w:b w:val="0"/>
      <w:color w:val="7A042E" w:themeColor="accent1" w:themeShade="BF"/>
      <w:sz w:val="32"/>
      <w:szCs w:val="32"/>
    </w:rPr>
  </w:style>
  <w:style w:type="paragraph" w:styleId="10">
    <w:name w:val="toc 1"/>
    <w:basedOn w:val="a"/>
    <w:next w:val="a"/>
    <w:autoRedefine/>
    <w:uiPriority w:val="39"/>
    <w:unhideWhenUsed/>
    <w:rsid w:val="00D5400C"/>
  </w:style>
  <w:style w:type="paragraph" w:styleId="20">
    <w:name w:val="toc 2"/>
    <w:basedOn w:val="a"/>
    <w:next w:val="a"/>
    <w:autoRedefine/>
    <w:uiPriority w:val="39"/>
    <w:unhideWhenUsed/>
    <w:rsid w:val="00D5400C"/>
    <w:pPr>
      <w:ind w:leftChars="200" w:left="425"/>
    </w:pPr>
  </w:style>
  <w:style w:type="paragraph" w:styleId="30">
    <w:name w:val="toc 3"/>
    <w:basedOn w:val="a"/>
    <w:next w:val="a"/>
    <w:autoRedefine/>
    <w:uiPriority w:val="39"/>
    <w:unhideWhenUsed/>
    <w:rsid w:val="002B10B8"/>
    <w:pPr>
      <w:tabs>
        <w:tab w:val="right" w:leader="dot" w:pos="9592"/>
      </w:tabs>
      <w:ind w:leftChars="400" w:left="902"/>
    </w:pPr>
    <w:rPr>
      <w:rFonts w:ascii="나눔고딕" w:hAnsi="나눔고딕"/>
      <w:noProof/>
    </w:rPr>
  </w:style>
  <w:style w:type="character" w:styleId="ac">
    <w:name w:val="Hyperlink"/>
    <w:basedOn w:val="a0"/>
    <w:uiPriority w:val="99"/>
    <w:unhideWhenUsed/>
    <w:rsid w:val="00D5400C"/>
    <w:rPr>
      <w:color w:val="93C842" w:themeColor="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D965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굴림체" w:eastAsia="굴림체" w:hAnsi="굴림체" w:cs="굴림체"/>
      <w:color w:val="auto"/>
      <w:szCs w:val="24"/>
    </w:rPr>
  </w:style>
  <w:style w:type="character" w:customStyle="1" w:styleId="HTMLChar">
    <w:name w:val="미리 서식이 지정된 HTML Char"/>
    <w:basedOn w:val="a0"/>
    <w:link w:val="HTML"/>
    <w:uiPriority w:val="99"/>
    <w:rsid w:val="00D96572"/>
    <w:rPr>
      <w:rFonts w:ascii="굴림체" w:eastAsia="굴림체" w:hAnsi="굴림체" w:cs="굴림체"/>
      <w:sz w:val="24"/>
      <w:szCs w:val="24"/>
    </w:rPr>
  </w:style>
  <w:style w:type="character" w:styleId="HTML0">
    <w:name w:val="HTML Code"/>
    <w:basedOn w:val="a0"/>
    <w:uiPriority w:val="99"/>
    <w:semiHidden/>
    <w:unhideWhenUsed/>
    <w:rsid w:val="00D96572"/>
    <w:rPr>
      <w:rFonts w:ascii="굴림체" w:eastAsia="굴림체" w:hAnsi="굴림체" w:cs="굴림체"/>
      <w:sz w:val="24"/>
      <w:szCs w:val="24"/>
    </w:rPr>
  </w:style>
  <w:style w:type="character" w:styleId="ad">
    <w:name w:val="Unresolved Mention"/>
    <w:basedOn w:val="a0"/>
    <w:uiPriority w:val="99"/>
    <w:semiHidden/>
    <w:unhideWhenUsed/>
    <w:rsid w:val="00842B92"/>
    <w:rPr>
      <w:color w:val="605E5C"/>
      <w:shd w:val="clear" w:color="auto" w:fill="E1DFDD"/>
    </w:rPr>
  </w:style>
  <w:style w:type="table" w:styleId="ae">
    <w:name w:val="Table Grid"/>
    <w:basedOn w:val="a1"/>
    <w:uiPriority w:val="39"/>
    <w:rsid w:val="00452A13"/>
    <w:pPr>
      <w:spacing w:after="0" w:line="240" w:lineRule="auto"/>
    </w:pPr>
    <w:rPr>
      <w:rFonts w:cstheme="minorHAnsi"/>
      <w:kern w:val="24"/>
      <w:sz w:val="24"/>
      <w:szCs w:val="24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js-path-segment">
    <w:name w:val="js-path-segment"/>
    <w:basedOn w:val="a0"/>
    <w:rsid w:val="00C64A33"/>
  </w:style>
  <w:style w:type="character" w:customStyle="1" w:styleId="mx-1">
    <w:name w:val="mx-1"/>
    <w:basedOn w:val="a0"/>
    <w:rsid w:val="00C64A33"/>
  </w:style>
  <w:style w:type="character" w:styleId="af">
    <w:name w:val="Strong"/>
    <w:basedOn w:val="a0"/>
    <w:uiPriority w:val="22"/>
    <w:qFormat/>
    <w:rsid w:val="00C64A3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8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5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0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59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9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8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95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12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1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1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72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566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63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8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15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3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94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23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17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9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1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94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62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22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9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63" Type="http://schemas.openxmlformats.org/officeDocument/2006/relationships/image" Target="media/image48.png"/><Relationship Id="rId84" Type="http://schemas.openxmlformats.org/officeDocument/2006/relationships/image" Target="media/image69.png"/><Relationship Id="rId138" Type="http://schemas.openxmlformats.org/officeDocument/2006/relationships/image" Target="media/image1080.png"/><Relationship Id="rId159" Type="http://schemas.openxmlformats.org/officeDocument/2006/relationships/image" Target="media/image119.png"/><Relationship Id="rId170" Type="http://schemas.openxmlformats.org/officeDocument/2006/relationships/image" Target="media/image123.png"/><Relationship Id="rId191" Type="http://schemas.openxmlformats.org/officeDocument/2006/relationships/fontTable" Target="fontTable.xml"/><Relationship Id="rId107" Type="http://schemas.openxmlformats.org/officeDocument/2006/relationships/image" Target="media/image91.png"/><Relationship Id="rId11" Type="http://schemas.openxmlformats.org/officeDocument/2006/relationships/image" Target="media/image4.png"/><Relationship Id="rId32" Type="http://schemas.openxmlformats.org/officeDocument/2006/relationships/image" Target="media/image20.png"/><Relationship Id="rId53" Type="http://schemas.openxmlformats.org/officeDocument/2006/relationships/hyperlink" Target="https://github.com/junegunn/vim-plug" TargetMode="External"/><Relationship Id="rId74" Type="http://schemas.openxmlformats.org/officeDocument/2006/relationships/image" Target="media/image59.png"/><Relationship Id="rId128" Type="http://schemas.openxmlformats.org/officeDocument/2006/relationships/image" Target="media/image104.png"/><Relationship Id="rId149" Type="http://schemas.openxmlformats.org/officeDocument/2006/relationships/image" Target="media/image114.png"/><Relationship Id="rId5" Type="http://schemas.openxmlformats.org/officeDocument/2006/relationships/webSettings" Target="webSettings.xml"/><Relationship Id="rId95" Type="http://schemas.openxmlformats.org/officeDocument/2006/relationships/image" Target="media/image79.png"/><Relationship Id="rId160" Type="http://schemas.openxmlformats.org/officeDocument/2006/relationships/image" Target="media/image120.png"/><Relationship Id="rId181" Type="http://schemas.openxmlformats.org/officeDocument/2006/relationships/image" Target="media/image126.png"/><Relationship Id="rId22" Type="http://schemas.openxmlformats.org/officeDocument/2006/relationships/image" Target="media/image15.png"/><Relationship Id="rId43" Type="http://schemas.openxmlformats.org/officeDocument/2006/relationships/image" Target="media/image30.png"/><Relationship Id="rId64" Type="http://schemas.openxmlformats.org/officeDocument/2006/relationships/image" Target="media/image49.png"/><Relationship Id="rId118" Type="http://schemas.openxmlformats.org/officeDocument/2006/relationships/image" Target="media/image980.png"/><Relationship Id="rId139" Type="http://schemas.openxmlformats.org/officeDocument/2006/relationships/image" Target="media/image109.png"/><Relationship Id="rId85" Type="http://schemas.openxmlformats.org/officeDocument/2006/relationships/image" Target="media/image70.png"/><Relationship Id="rId150" Type="http://schemas.openxmlformats.org/officeDocument/2006/relationships/image" Target="media/image115.png"/><Relationship Id="rId171" Type="http://schemas.openxmlformats.org/officeDocument/2006/relationships/hyperlink" Target="https://github.com/sysnet4admin/_Lecture_Ansible.adv" TargetMode="External"/><Relationship Id="rId192" Type="http://schemas.openxmlformats.org/officeDocument/2006/relationships/theme" Target="theme/theme1.xml"/><Relationship Id="rId12" Type="http://schemas.openxmlformats.org/officeDocument/2006/relationships/image" Target="media/image5.png"/><Relationship Id="rId33" Type="http://schemas.openxmlformats.org/officeDocument/2006/relationships/hyperlink" Target="https://www.vagrantup.com/" TargetMode="External"/><Relationship Id="rId108" Type="http://schemas.openxmlformats.org/officeDocument/2006/relationships/image" Target="media/image92.png"/><Relationship Id="rId129" Type="http://schemas.openxmlformats.org/officeDocument/2006/relationships/image" Target="media/image105.png"/><Relationship Id="rId54" Type="http://schemas.openxmlformats.org/officeDocument/2006/relationships/image" Target="media/image40.png"/><Relationship Id="rId75" Type="http://schemas.openxmlformats.org/officeDocument/2006/relationships/image" Target="media/image60.png"/><Relationship Id="rId96" Type="http://schemas.openxmlformats.org/officeDocument/2006/relationships/image" Target="media/image80.png"/><Relationship Id="rId140" Type="http://schemas.openxmlformats.org/officeDocument/2006/relationships/image" Target="media/image110.png"/><Relationship Id="rId161" Type="http://schemas.openxmlformats.org/officeDocument/2006/relationships/image" Target="media/image121.png"/><Relationship Id="rId182" Type="http://schemas.openxmlformats.org/officeDocument/2006/relationships/image" Target="media/image127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119" Type="http://schemas.openxmlformats.org/officeDocument/2006/relationships/image" Target="media/image99.png"/><Relationship Id="rId44" Type="http://schemas.openxmlformats.org/officeDocument/2006/relationships/image" Target="media/image31.png"/><Relationship Id="rId65" Type="http://schemas.openxmlformats.org/officeDocument/2006/relationships/image" Target="media/image50.png"/><Relationship Id="rId86" Type="http://schemas.openxmlformats.org/officeDocument/2006/relationships/image" Target="media/image71.png"/><Relationship Id="rId130" Type="http://schemas.openxmlformats.org/officeDocument/2006/relationships/image" Target="media/image1030.png"/><Relationship Id="rId151" Type="http://schemas.openxmlformats.org/officeDocument/2006/relationships/image" Target="media/image116.png"/><Relationship Id="rId172" Type="http://schemas.openxmlformats.org/officeDocument/2006/relationships/hyperlink" Target="https://github.com/sysnet4admin/_Lecture_Ansible.adv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26.png"/><Relationship Id="rId109" Type="http://schemas.openxmlformats.org/officeDocument/2006/relationships/image" Target="media/image93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61.png"/><Relationship Id="rId97" Type="http://schemas.openxmlformats.org/officeDocument/2006/relationships/image" Target="media/image81.png"/><Relationship Id="rId104" Type="http://schemas.openxmlformats.org/officeDocument/2006/relationships/image" Target="media/image88.png"/><Relationship Id="rId120" Type="http://schemas.openxmlformats.org/officeDocument/2006/relationships/image" Target="media/image100.png"/><Relationship Id="rId125" Type="http://schemas.openxmlformats.org/officeDocument/2006/relationships/image" Target="media/image1010.png"/><Relationship Id="rId141" Type="http://schemas.openxmlformats.org/officeDocument/2006/relationships/image" Target="media/image1090.png"/><Relationship Id="rId146" Type="http://schemas.openxmlformats.org/officeDocument/2006/relationships/image" Target="media/image1110.png"/><Relationship Id="rId167" Type="http://schemas.openxmlformats.org/officeDocument/2006/relationships/hyperlink" Target="https://github.com/sysnet4admin/_Lecture_Ansible.adv" TargetMode="External"/><Relationship Id="rId188" Type="http://schemas.openxmlformats.org/officeDocument/2006/relationships/header" Target="header1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6.png"/><Relationship Id="rId162" Type="http://schemas.openxmlformats.org/officeDocument/2006/relationships/image" Target="media/image1190.png"/><Relationship Id="rId183" Type="http://schemas.openxmlformats.org/officeDocument/2006/relationships/image" Target="media/image1260.png"/><Relationship Id="rId2" Type="http://schemas.openxmlformats.org/officeDocument/2006/relationships/numbering" Target="numbering.xml"/><Relationship Id="rId29" Type="http://schemas.openxmlformats.org/officeDocument/2006/relationships/image" Target="media/image170.png"/><Relationship Id="rId24" Type="http://schemas.openxmlformats.org/officeDocument/2006/relationships/image" Target="media/image140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2.png"/><Relationship Id="rId110" Type="http://schemas.openxmlformats.org/officeDocument/2006/relationships/image" Target="media/image94.png"/><Relationship Id="rId131" Type="http://schemas.openxmlformats.org/officeDocument/2006/relationships/image" Target="media/image1040.png"/><Relationship Id="rId136" Type="http://schemas.openxmlformats.org/officeDocument/2006/relationships/image" Target="media/image1060.png"/><Relationship Id="rId157" Type="http://schemas.openxmlformats.org/officeDocument/2006/relationships/image" Target="media/image1170.png"/><Relationship Id="rId178" Type="http://schemas.openxmlformats.org/officeDocument/2006/relationships/hyperlink" Target="https://github.com/sysnet4admin/_Lecture_Ansible.adv.git" TargetMode="Externa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152" Type="http://schemas.openxmlformats.org/officeDocument/2006/relationships/image" Target="media/image117.png"/><Relationship Id="rId173" Type="http://schemas.openxmlformats.org/officeDocument/2006/relationships/hyperlink" Target="https://github.com/sysnet4admin/_Lecture_Ansible.adv/tree/master/ch8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180.png"/><Relationship Id="rId35" Type="http://schemas.openxmlformats.org/officeDocument/2006/relationships/image" Target="media/image22.png"/><Relationship Id="rId56" Type="http://schemas.openxmlformats.org/officeDocument/2006/relationships/image" Target="media/image42.png"/><Relationship Id="rId77" Type="http://schemas.openxmlformats.org/officeDocument/2006/relationships/image" Target="media/image62.png"/><Relationship Id="rId100" Type="http://schemas.openxmlformats.org/officeDocument/2006/relationships/image" Target="media/image84.png"/><Relationship Id="rId105" Type="http://schemas.openxmlformats.org/officeDocument/2006/relationships/image" Target="media/image89.png"/><Relationship Id="rId126" Type="http://schemas.openxmlformats.org/officeDocument/2006/relationships/image" Target="media/image1020.png"/><Relationship Id="rId147" Type="http://schemas.openxmlformats.org/officeDocument/2006/relationships/image" Target="media/image1120.png"/><Relationship Id="rId168" Type="http://schemas.openxmlformats.org/officeDocument/2006/relationships/hyperlink" Target="https://github.com/sysnet4admin/_Lecture_Ansible.adv" TargetMode="External"/><Relationship Id="rId8" Type="http://schemas.openxmlformats.org/officeDocument/2006/relationships/image" Target="media/image1.jpeg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93" Type="http://schemas.openxmlformats.org/officeDocument/2006/relationships/image" Target="media/image77.png"/><Relationship Id="rId98" Type="http://schemas.openxmlformats.org/officeDocument/2006/relationships/image" Target="media/image82.png"/><Relationship Id="rId121" Type="http://schemas.openxmlformats.org/officeDocument/2006/relationships/image" Target="media/image990.png"/><Relationship Id="rId142" Type="http://schemas.openxmlformats.org/officeDocument/2006/relationships/image" Target="media/image1100.png"/><Relationship Id="rId163" Type="http://schemas.openxmlformats.org/officeDocument/2006/relationships/image" Target="media/image1200.png"/><Relationship Id="rId184" Type="http://schemas.openxmlformats.org/officeDocument/2006/relationships/image" Target="media/image1270.png"/><Relationship Id="rId189" Type="http://schemas.openxmlformats.org/officeDocument/2006/relationships/footer" Target="footer1.xml"/><Relationship Id="rId3" Type="http://schemas.openxmlformats.org/officeDocument/2006/relationships/styles" Target="styles.xml"/><Relationship Id="rId25" Type="http://schemas.openxmlformats.org/officeDocument/2006/relationships/image" Target="media/image150.png"/><Relationship Id="rId46" Type="http://schemas.openxmlformats.org/officeDocument/2006/relationships/image" Target="media/image33.png"/><Relationship Id="rId67" Type="http://schemas.openxmlformats.org/officeDocument/2006/relationships/image" Target="media/image52.png"/><Relationship Id="rId137" Type="http://schemas.openxmlformats.org/officeDocument/2006/relationships/image" Target="media/image1070.png"/><Relationship Id="rId158" Type="http://schemas.openxmlformats.org/officeDocument/2006/relationships/image" Target="media/image1180.png"/><Relationship Id="rId20" Type="http://schemas.openxmlformats.org/officeDocument/2006/relationships/image" Target="media/image13.png"/><Relationship Id="rId41" Type="http://schemas.openxmlformats.org/officeDocument/2006/relationships/image" Target="media/image28.png"/><Relationship Id="rId62" Type="http://schemas.openxmlformats.org/officeDocument/2006/relationships/image" Target="media/image47.png"/><Relationship Id="rId83" Type="http://schemas.openxmlformats.org/officeDocument/2006/relationships/image" Target="media/image68.png"/><Relationship Id="rId88" Type="http://schemas.openxmlformats.org/officeDocument/2006/relationships/hyperlink" Target="https://www.nginx.com" TargetMode="External"/><Relationship Id="rId111" Type="http://schemas.openxmlformats.org/officeDocument/2006/relationships/image" Target="media/image95.png"/><Relationship Id="rId132" Type="http://schemas.openxmlformats.org/officeDocument/2006/relationships/image" Target="media/image1050.png"/><Relationship Id="rId153" Type="http://schemas.openxmlformats.org/officeDocument/2006/relationships/image" Target="media/image118.png"/><Relationship Id="rId174" Type="http://schemas.openxmlformats.org/officeDocument/2006/relationships/image" Target="media/image1230.png"/><Relationship Id="rId179" Type="http://schemas.openxmlformats.org/officeDocument/2006/relationships/image" Target="media/image1240.png"/><Relationship Id="rId190" Type="http://schemas.openxmlformats.org/officeDocument/2006/relationships/footer" Target="footer2.xml"/><Relationship Id="rId15" Type="http://schemas.openxmlformats.org/officeDocument/2006/relationships/image" Target="media/image8.png"/><Relationship Id="rId36" Type="http://schemas.openxmlformats.org/officeDocument/2006/relationships/image" Target="media/image23.png"/><Relationship Id="rId57" Type="http://schemas.openxmlformats.org/officeDocument/2006/relationships/hyperlink" Target="https://github.com/pearofducks/ansible-vim" TargetMode="External"/><Relationship Id="rId106" Type="http://schemas.openxmlformats.org/officeDocument/2006/relationships/image" Target="media/image90.png"/><Relationship Id="rId127" Type="http://schemas.openxmlformats.org/officeDocument/2006/relationships/image" Target="media/image103.png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52" Type="http://schemas.openxmlformats.org/officeDocument/2006/relationships/image" Target="media/image39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94" Type="http://schemas.openxmlformats.org/officeDocument/2006/relationships/image" Target="media/image78.png"/><Relationship Id="rId99" Type="http://schemas.openxmlformats.org/officeDocument/2006/relationships/image" Target="media/image83.png"/><Relationship Id="rId101" Type="http://schemas.openxmlformats.org/officeDocument/2006/relationships/image" Target="media/image85.png"/><Relationship Id="rId122" Type="http://schemas.openxmlformats.org/officeDocument/2006/relationships/image" Target="media/image1000.png"/><Relationship Id="rId143" Type="http://schemas.openxmlformats.org/officeDocument/2006/relationships/image" Target="media/image111.png"/><Relationship Id="rId148" Type="http://schemas.openxmlformats.org/officeDocument/2006/relationships/image" Target="media/image1130.png"/><Relationship Id="rId164" Type="http://schemas.openxmlformats.org/officeDocument/2006/relationships/image" Target="media/image1210.png"/><Relationship Id="rId169" Type="http://schemas.openxmlformats.org/officeDocument/2006/relationships/hyperlink" Target="https://github.com/sysnet4admin/_Lecture_Ansible.adv/tree/master/ch8" TargetMode="External"/><Relationship Id="rId185" Type="http://schemas.openxmlformats.org/officeDocument/2006/relationships/image" Target="media/image12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250.png"/><Relationship Id="rId26" Type="http://schemas.openxmlformats.org/officeDocument/2006/relationships/image" Target="media/image160.png"/><Relationship Id="rId47" Type="http://schemas.openxmlformats.org/officeDocument/2006/relationships/image" Target="media/image34.png"/><Relationship Id="rId68" Type="http://schemas.openxmlformats.org/officeDocument/2006/relationships/image" Target="media/image53.png"/><Relationship Id="rId89" Type="http://schemas.openxmlformats.org/officeDocument/2006/relationships/image" Target="media/image73.png"/><Relationship Id="rId112" Type="http://schemas.openxmlformats.org/officeDocument/2006/relationships/image" Target="media/image96.png"/><Relationship Id="rId133" Type="http://schemas.openxmlformats.org/officeDocument/2006/relationships/image" Target="media/image106.png"/><Relationship Id="rId154" Type="http://schemas.openxmlformats.org/officeDocument/2006/relationships/image" Target="media/image1140.png"/><Relationship Id="rId175" Type="http://schemas.openxmlformats.org/officeDocument/2006/relationships/hyperlink" Target="https://github.com/sysnet4admin/_Lecture_Ansible.adv.git" TargetMode="External"/><Relationship Id="rId16" Type="http://schemas.openxmlformats.org/officeDocument/2006/relationships/image" Target="media/image9.png"/><Relationship Id="rId37" Type="http://schemas.openxmlformats.org/officeDocument/2006/relationships/image" Target="media/image24.png"/><Relationship Id="rId58" Type="http://schemas.openxmlformats.org/officeDocument/2006/relationships/image" Target="media/image43.png"/><Relationship Id="rId79" Type="http://schemas.openxmlformats.org/officeDocument/2006/relationships/image" Target="media/image64.png"/><Relationship Id="rId102" Type="http://schemas.openxmlformats.org/officeDocument/2006/relationships/image" Target="media/image86.png"/><Relationship Id="rId123" Type="http://schemas.openxmlformats.org/officeDocument/2006/relationships/image" Target="media/image101.png"/><Relationship Id="rId144" Type="http://schemas.openxmlformats.org/officeDocument/2006/relationships/image" Target="media/image112.png"/><Relationship Id="rId90" Type="http://schemas.openxmlformats.org/officeDocument/2006/relationships/image" Target="media/image74.png"/><Relationship Id="rId165" Type="http://schemas.openxmlformats.org/officeDocument/2006/relationships/image" Target="media/image122.png"/><Relationship Id="rId186" Type="http://schemas.openxmlformats.org/officeDocument/2006/relationships/image" Target="media/image1280.png"/><Relationship Id="rId27" Type="http://schemas.openxmlformats.org/officeDocument/2006/relationships/image" Target="media/image17.png"/><Relationship Id="rId48" Type="http://schemas.openxmlformats.org/officeDocument/2006/relationships/image" Target="media/image35.png"/><Relationship Id="rId69" Type="http://schemas.openxmlformats.org/officeDocument/2006/relationships/image" Target="media/image54.png"/><Relationship Id="rId113" Type="http://schemas.openxmlformats.org/officeDocument/2006/relationships/image" Target="media/image97.png"/><Relationship Id="rId134" Type="http://schemas.openxmlformats.org/officeDocument/2006/relationships/image" Target="media/image107.png"/><Relationship Id="rId80" Type="http://schemas.openxmlformats.org/officeDocument/2006/relationships/image" Target="media/image65.png"/><Relationship Id="rId155" Type="http://schemas.openxmlformats.org/officeDocument/2006/relationships/image" Target="media/image1150.png"/><Relationship Id="rId176" Type="http://schemas.openxmlformats.org/officeDocument/2006/relationships/image" Target="media/image124.png"/><Relationship Id="rId17" Type="http://schemas.openxmlformats.org/officeDocument/2006/relationships/image" Target="media/image10.png"/><Relationship Id="rId38" Type="http://schemas.openxmlformats.org/officeDocument/2006/relationships/image" Target="media/image25.png"/><Relationship Id="rId59" Type="http://schemas.openxmlformats.org/officeDocument/2006/relationships/image" Target="media/image44.png"/><Relationship Id="rId103" Type="http://schemas.openxmlformats.org/officeDocument/2006/relationships/image" Target="media/image87.png"/><Relationship Id="rId124" Type="http://schemas.openxmlformats.org/officeDocument/2006/relationships/image" Target="media/image102.png"/><Relationship Id="rId70" Type="http://schemas.openxmlformats.org/officeDocument/2006/relationships/image" Target="media/image55.png"/><Relationship Id="rId91" Type="http://schemas.openxmlformats.org/officeDocument/2006/relationships/image" Target="media/image75.png"/><Relationship Id="rId145" Type="http://schemas.openxmlformats.org/officeDocument/2006/relationships/image" Target="media/image113.png"/><Relationship Id="rId166" Type="http://schemas.openxmlformats.org/officeDocument/2006/relationships/image" Target="media/image1220.png"/><Relationship Id="rId187" Type="http://schemas.openxmlformats.org/officeDocument/2006/relationships/hyperlink" Target="https://www.inflearn.com/course/ansible-%EC%9D%91%EC%9A%A9/dashboard" TargetMode="External"/><Relationship Id="rId1" Type="http://schemas.openxmlformats.org/officeDocument/2006/relationships/customXml" Target="../customXml/item1.xml"/><Relationship Id="rId28" Type="http://schemas.openxmlformats.org/officeDocument/2006/relationships/image" Target="media/image18.png"/><Relationship Id="rId49" Type="http://schemas.openxmlformats.org/officeDocument/2006/relationships/image" Target="media/image36.png"/><Relationship Id="rId114" Type="http://schemas.openxmlformats.org/officeDocument/2006/relationships/image" Target="media/image98.png"/><Relationship Id="rId60" Type="http://schemas.openxmlformats.org/officeDocument/2006/relationships/image" Target="media/image45.png"/><Relationship Id="rId81" Type="http://schemas.openxmlformats.org/officeDocument/2006/relationships/image" Target="media/image66.png"/><Relationship Id="rId135" Type="http://schemas.openxmlformats.org/officeDocument/2006/relationships/image" Target="media/image108.png"/><Relationship Id="rId156" Type="http://schemas.openxmlformats.org/officeDocument/2006/relationships/image" Target="media/image1160.png"/><Relationship Id="rId177" Type="http://schemas.openxmlformats.org/officeDocument/2006/relationships/image" Target="media/image12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kang\AppData\Local\Microsoft\Office\16.0\DTS\ko-KR%7b01E2F1DB-0DC4-4B8D-BBBA-A50FA245D1F1%7d\%7b3246251E-A662-4016-9412-0569BD29A1F0%7dtf16392796_win32.dotx" TargetMode="External"/></Relationships>
</file>

<file path=word/theme/theme1.xml><?xml version="1.0" encoding="utf-8"?>
<a:theme xmlns:a="http://schemas.openxmlformats.org/drawingml/2006/main" name="Theme2">
  <a:themeElements>
    <a:clrScheme name="Custom 51">
      <a:dk1>
        <a:srgbClr val="161718"/>
      </a:dk1>
      <a:lt1>
        <a:srgbClr val="FFFFFF"/>
      </a:lt1>
      <a:dk2>
        <a:srgbClr val="282660"/>
      </a:dk2>
      <a:lt2>
        <a:srgbClr val="E6E7E8"/>
      </a:lt2>
      <a:accent1>
        <a:srgbClr val="A4063E"/>
      </a:accent1>
      <a:accent2>
        <a:srgbClr val="93C842"/>
      </a:accent2>
      <a:accent3>
        <a:srgbClr val="1D7D74"/>
      </a:accent3>
      <a:accent4>
        <a:srgbClr val="B50745"/>
      </a:accent4>
      <a:accent5>
        <a:srgbClr val="93C842"/>
      </a:accent5>
      <a:accent6>
        <a:srgbClr val="A4063E"/>
      </a:accent6>
      <a:hlink>
        <a:srgbClr val="93C842"/>
      </a:hlink>
      <a:folHlink>
        <a:srgbClr val="93C842"/>
      </a:folHlink>
    </a:clrScheme>
    <a:fontScheme name="Custom 18">
      <a:majorFont>
        <a:latin typeface="Franklin Gothic Book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4CF8E2A-B54F-4F70-AC9A-3F3F2A0163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{3246251E-A662-4016-9412-0569BD29A1F0}tf16392796_win32.dotx</Template>
  <TotalTime>1843</TotalTime>
  <Pages>75</Pages>
  <Words>4570</Words>
  <Characters>26052</Characters>
  <Application>Microsoft Office Word</Application>
  <DocSecurity>0</DocSecurity>
  <Lines>217</Lines>
  <Paragraphs>61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30561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MOONHWAN CHOI</dc:creator>
  <cp:keywords/>
  <dc:description/>
  <cp:lastModifiedBy>CHOI MOONHWAN</cp:lastModifiedBy>
  <cp:revision>706</cp:revision>
  <cp:lastPrinted>2022-10-14T02:05:00Z</cp:lastPrinted>
  <dcterms:created xsi:type="dcterms:W3CDTF">2022-10-03T02:54:00Z</dcterms:created>
  <dcterms:modified xsi:type="dcterms:W3CDTF">2022-10-21T06:17:00Z</dcterms:modified>
</cp:coreProperties>
</file>